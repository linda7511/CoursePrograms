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07F5B31" w14:textId="77777777" w:rsidR="00B138A1" w:rsidRPr="001E4DF9" w:rsidRDefault="00B138A1" w:rsidP="001D0743">
      <w:pPr>
        <w:rPr>
          <w:lang w:eastAsia="zh-CN"/>
        </w:rPr>
      </w:pPr>
    </w:p>
    <w:p w14:paraId="40DA5851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137AFC63" w14:textId="77777777" w:rsidR="00404CF0" w:rsidRPr="00ED4D76" w:rsidRDefault="00404CF0" w:rsidP="001D0743">
      <w:pPr>
        <w:rPr>
          <w:lang w:eastAsia="zh-CN"/>
        </w:rPr>
      </w:pPr>
    </w:p>
    <w:p w14:paraId="70311716" w14:textId="77777777" w:rsidR="00404CF0" w:rsidRPr="00ED4D76" w:rsidRDefault="00404CF0" w:rsidP="001D0743">
      <w:pPr>
        <w:rPr>
          <w:lang w:eastAsia="zh-CN"/>
        </w:rPr>
      </w:pPr>
    </w:p>
    <w:p w14:paraId="264F9EE1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578EE931" w14:textId="2B683941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8A78A6">
        <w:rPr>
          <w:rFonts w:ascii="TypeLand 康熙字典體" w:eastAsiaTheme="minorEastAsia" w:hAnsi="TypeLand 康熙字典體" w:hint="eastAsia"/>
          <w:lang w:eastAsia="zh-CN"/>
        </w:rPr>
        <w:t>家谱管理系统</w:t>
      </w:r>
    </w:p>
    <w:p w14:paraId="2094D345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0879C913" w14:textId="77777777" w:rsidR="00AB4DCF" w:rsidRPr="00ED4D76" w:rsidRDefault="00AB4DCF" w:rsidP="001D0743">
      <w:pPr>
        <w:rPr>
          <w:lang w:eastAsia="zh-CN"/>
        </w:rPr>
      </w:pPr>
    </w:p>
    <w:p w14:paraId="43238A8F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458773AE" w14:textId="77777777" w:rsidR="00B138A1" w:rsidRPr="00ED4D76" w:rsidRDefault="00B138A1" w:rsidP="001D0743">
      <w:pPr>
        <w:rPr>
          <w:lang w:eastAsia="zh-CN"/>
        </w:rPr>
      </w:pPr>
    </w:p>
    <w:p w14:paraId="786DAAFB" w14:textId="77777777" w:rsidR="00B138A1" w:rsidRPr="00ED4D76" w:rsidRDefault="00B138A1" w:rsidP="001D0743">
      <w:pPr>
        <w:rPr>
          <w:lang w:eastAsia="zh-CN"/>
        </w:rPr>
      </w:pPr>
    </w:p>
    <w:p w14:paraId="2245580C" w14:textId="77777777" w:rsidR="00B138A1" w:rsidRPr="00ED4D76" w:rsidRDefault="00B138A1" w:rsidP="001D0743">
      <w:pPr>
        <w:rPr>
          <w:lang w:eastAsia="zh-CN"/>
        </w:rPr>
      </w:pPr>
    </w:p>
    <w:p w14:paraId="594F7762" w14:textId="77777777" w:rsidR="00B138A1" w:rsidRPr="00ED4D76" w:rsidRDefault="00B138A1" w:rsidP="001D0743">
      <w:pPr>
        <w:rPr>
          <w:lang w:eastAsia="zh-CN"/>
        </w:rPr>
      </w:pPr>
    </w:p>
    <w:p w14:paraId="58A3DF30" w14:textId="77777777" w:rsidR="006F1CF2" w:rsidRPr="00ED4D76" w:rsidRDefault="006F1CF2" w:rsidP="001D0743">
      <w:pPr>
        <w:rPr>
          <w:lang w:eastAsia="zh-CN"/>
        </w:rPr>
      </w:pPr>
    </w:p>
    <w:p w14:paraId="21B6268E" w14:textId="77777777" w:rsidR="006F1CF2" w:rsidRPr="00ED4D76" w:rsidRDefault="006F1CF2" w:rsidP="001D0743">
      <w:pPr>
        <w:rPr>
          <w:lang w:eastAsia="zh-CN"/>
        </w:rPr>
      </w:pPr>
    </w:p>
    <w:p w14:paraId="63F1E190" w14:textId="10555747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8A78A6">
        <w:rPr>
          <w:rFonts w:ascii="宋体" w:hAnsi="宋体" w:hint="eastAsia"/>
          <w:u w:val="single"/>
          <w:lang w:eastAsia="zh-CN"/>
        </w:rPr>
        <w:t>何慧琳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51673232" w14:textId="18B06813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8A78A6">
        <w:rPr>
          <w:rFonts w:ascii="宋体" w:hAnsi="宋体"/>
          <w:u w:val="single"/>
          <w:lang w:eastAsia="zh-CN"/>
        </w:rPr>
        <w:t>2152343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7EFD7CAE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5DA51B37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2211FE80" w14:textId="77777777" w:rsidR="00B138A1" w:rsidRPr="00ED4D76" w:rsidRDefault="00B138A1" w:rsidP="001D0743">
      <w:pPr>
        <w:rPr>
          <w:lang w:eastAsia="zh-CN"/>
        </w:rPr>
      </w:pPr>
    </w:p>
    <w:p w14:paraId="275D2F19" w14:textId="77777777" w:rsidR="006F1CF2" w:rsidRPr="00ED4D76" w:rsidRDefault="006F1CF2" w:rsidP="001D0743">
      <w:pPr>
        <w:rPr>
          <w:lang w:eastAsia="zh-CN"/>
        </w:rPr>
      </w:pPr>
    </w:p>
    <w:p w14:paraId="3CE48735" w14:textId="77777777" w:rsidR="006F1CF2" w:rsidRPr="00ED4D76" w:rsidRDefault="006F1CF2" w:rsidP="001D0743">
      <w:pPr>
        <w:rPr>
          <w:lang w:eastAsia="zh-CN"/>
        </w:rPr>
      </w:pPr>
    </w:p>
    <w:p w14:paraId="2623CDC7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469A16BF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206773DB" w14:textId="77777777" w:rsidR="00056E90" w:rsidRPr="00ED4D76" w:rsidRDefault="00056E90" w:rsidP="001D0743">
      <w:pPr>
        <w:rPr>
          <w:lang w:eastAsia="zh-CN"/>
        </w:rPr>
      </w:pPr>
    </w:p>
    <w:p w14:paraId="3BD46390" w14:textId="77777777" w:rsidR="00E53577" w:rsidRPr="00ED4D76" w:rsidRDefault="00E53577" w:rsidP="001D0743">
      <w:pPr>
        <w:rPr>
          <w:lang w:eastAsia="zh-CN"/>
        </w:rPr>
      </w:pPr>
    </w:p>
    <w:p w14:paraId="5DFC5E55" w14:textId="77777777" w:rsidR="00E53577" w:rsidRPr="00ED4D76" w:rsidRDefault="00E53577" w:rsidP="001D0743">
      <w:pPr>
        <w:rPr>
          <w:lang w:eastAsia="zh-CN"/>
        </w:rPr>
      </w:pPr>
    </w:p>
    <w:p w14:paraId="35BBC69C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0BDD2C53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</w:p>
    <w:p w14:paraId="3EFA2FBD" w14:textId="77777777" w:rsidR="00262274" w:rsidRPr="00C119C2" w:rsidRDefault="00794BDB" w:rsidP="008F78B2">
      <w:pPr>
        <w:pStyle w:val="2"/>
        <w:spacing w:before="120"/>
      </w:pPr>
      <w:bookmarkStart w:id="2" w:name="_Toc484542868"/>
      <w:r w:rsidRPr="00C119C2">
        <w:rPr>
          <w:rFonts w:hint="eastAsia"/>
        </w:rPr>
        <w:t xml:space="preserve">1.1 </w:t>
      </w:r>
      <w:bookmarkEnd w:id="2"/>
      <w:r w:rsidR="0075165E" w:rsidRPr="00C119C2">
        <w:rPr>
          <w:rFonts w:hint="eastAsia"/>
        </w:rPr>
        <w:t>背景分析</w:t>
      </w:r>
    </w:p>
    <w:p w14:paraId="1F06395B" w14:textId="0B8F764C" w:rsidR="00C119C2" w:rsidRPr="00570EB1" w:rsidRDefault="00570EB1" w:rsidP="00570EB1">
      <w:pPr>
        <w:rPr>
          <w:sz w:val="21"/>
          <w:lang w:eastAsia="zh-CN" w:bidi="ar-SA"/>
        </w:rPr>
      </w:pPr>
      <w:r>
        <w:rPr>
          <w:rFonts w:hint="eastAsia"/>
          <w:lang w:eastAsia="zh-CN"/>
        </w:rPr>
        <w:t>家谱是一种以表谱形式，记载一个以血缘关系为主体的家族世袭繁衍和重要</w:t>
      </w:r>
      <w:proofErr w:type="gramStart"/>
      <w:r>
        <w:rPr>
          <w:rFonts w:hint="eastAsia"/>
          <w:lang w:eastAsia="zh-CN"/>
        </w:rPr>
        <w:t>任务事迹</w:t>
      </w:r>
      <w:proofErr w:type="gramEnd"/>
      <w:r>
        <w:rPr>
          <w:rFonts w:hint="eastAsia"/>
          <w:lang w:eastAsia="zh-CN"/>
        </w:rPr>
        <w:t>的特殊图书体裁。家谱是中国特有的文化遗产，是中华民族的三大文献（国史，地志，族谱）之一，属于珍贵的人文资料，对于历史学，民俗学，人口学，社会学和经济学的深入研究，均有其不可替代的独特功能。本项目兑对家谱管理进行简单的模拟，以实现查看祖先和子孙个人信息，插入家族成员，删除家族成员的功能。</w:t>
      </w:r>
      <w:r w:rsidR="00C119C2">
        <w:rPr>
          <w:rFonts w:hint="eastAsia"/>
          <w:lang w:eastAsia="zh-CN"/>
        </w:rPr>
        <w:t>随着</w:t>
      </w:r>
      <w:r>
        <w:rPr>
          <w:rFonts w:hint="eastAsia"/>
          <w:lang w:eastAsia="zh-CN"/>
        </w:rPr>
        <w:t>家族人数</w:t>
      </w:r>
      <w:r w:rsidR="00C119C2">
        <w:rPr>
          <w:rFonts w:hint="eastAsia"/>
          <w:lang w:eastAsia="zh-CN"/>
        </w:rPr>
        <w:t>的日益庞大，如何管理如此庞大的数据显得极为复杂，传统的手工管理工作量大且容易出错。</w:t>
      </w:r>
    </w:p>
    <w:p w14:paraId="4CD32DC7" w14:textId="0409367F" w:rsidR="00C119C2" w:rsidRDefault="00C119C2" w:rsidP="00C119C2">
      <w:pPr>
        <w:rPr>
          <w:lang w:eastAsia="zh-CN"/>
        </w:rPr>
      </w:pPr>
      <w:r>
        <w:rPr>
          <w:rFonts w:hint="eastAsia"/>
          <w:lang w:eastAsia="zh-CN"/>
        </w:rPr>
        <w:t>随着计算机科学技术的不断成熟，使用计算机对</w:t>
      </w:r>
      <w:r w:rsidR="00570EB1">
        <w:rPr>
          <w:rFonts w:hint="eastAsia"/>
          <w:lang w:eastAsia="zh-CN"/>
        </w:rPr>
        <w:t>家谱</w:t>
      </w:r>
      <w:r>
        <w:rPr>
          <w:rFonts w:hint="eastAsia"/>
          <w:lang w:eastAsia="zh-CN"/>
        </w:rPr>
        <w:t>进行管理，具有手工管理所无法比拟的优势。这些优点能够极大地提高</w:t>
      </w:r>
      <w:r w:rsidR="00570EB1">
        <w:rPr>
          <w:rFonts w:hint="eastAsia"/>
          <w:lang w:eastAsia="zh-CN"/>
        </w:rPr>
        <w:t>家谱管理</w:t>
      </w:r>
      <w:r>
        <w:rPr>
          <w:rFonts w:hint="eastAsia"/>
          <w:lang w:eastAsia="zh-CN"/>
        </w:rPr>
        <w:t>的效率，也是</w:t>
      </w:r>
      <w:r w:rsidR="00570EB1">
        <w:rPr>
          <w:rFonts w:hint="eastAsia"/>
          <w:lang w:eastAsia="zh-CN"/>
        </w:rPr>
        <w:t>家谱这一传统文化与信息时代结合的重要条件</w:t>
      </w:r>
      <w:r>
        <w:rPr>
          <w:rFonts w:hint="eastAsia"/>
          <w:lang w:eastAsia="zh-CN"/>
        </w:rPr>
        <w:t>。因此，开发一套</w:t>
      </w:r>
      <w:r w:rsidR="00570EB1">
        <w:rPr>
          <w:rFonts w:hint="eastAsia"/>
          <w:lang w:eastAsia="zh-CN"/>
        </w:rPr>
        <w:t>家谱管理</w:t>
      </w:r>
      <w:r>
        <w:rPr>
          <w:rFonts w:hint="eastAsia"/>
          <w:lang w:eastAsia="zh-CN"/>
        </w:rPr>
        <w:t>系统具有十分重要的意义。</w:t>
      </w:r>
      <w:bookmarkStart w:id="3" w:name="_Toc484542869"/>
    </w:p>
    <w:p w14:paraId="5C8FFD57" w14:textId="77777777" w:rsidR="00C119C2" w:rsidRDefault="00794BDB" w:rsidP="008F78B2">
      <w:pPr>
        <w:pStyle w:val="2"/>
        <w:spacing w:before="120"/>
      </w:pPr>
      <w:r w:rsidRPr="00C119C2">
        <w:rPr>
          <w:rFonts w:hint="eastAsia"/>
        </w:rPr>
        <w:t xml:space="preserve">1.2 </w:t>
      </w:r>
      <w:bookmarkEnd w:id="3"/>
      <w:r w:rsidR="0075165E" w:rsidRPr="00C119C2">
        <w:rPr>
          <w:rFonts w:hint="eastAsia"/>
        </w:rPr>
        <w:t>功能分析</w:t>
      </w:r>
    </w:p>
    <w:p w14:paraId="0875A9F2" w14:textId="72F98AB5" w:rsidR="00061434" w:rsidRDefault="00570EB1" w:rsidP="00570EB1">
      <w:pPr>
        <w:rPr>
          <w:lang w:eastAsia="zh-CN"/>
        </w:rPr>
      </w:pPr>
      <w:r>
        <w:rPr>
          <w:rFonts w:hint="eastAsia"/>
          <w:lang w:eastAsia="zh-CN"/>
        </w:rPr>
        <w:t>家谱由家族成员的关系和信息组成，一个家族随时有成员的加入、退出或者成员信息的更改。所以作</w:t>
      </w:r>
      <w:r w:rsidR="00C119C2">
        <w:rPr>
          <w:rFonts w:hint="eastAsia"/>
          <w:lang w:eastAsia="zh-CN"/>
        </w:rPr>
        <w:t>为一个最简易的</w:t>
      </w:r>
      <w:r>
        <w:rPr>
          <w:rFonts w:hint="eastAsia"/>
          <w:lang w:eastAsia="zh-CN"/>
        </w:rPr>
        <w:t>家谱管理</w:t>
      </w:r>
      <w:r w:rsidR="00C119C2">
        <w:rPr>
          <w:rFonts w:hint="eastAsia"/>
          <w:lang w:eastAsia="zh-CN"/>
        </w:rPr>
        <w:t>系统，</w:t>
      </w:r>
      <w:r>
        <w:rPr>
          <w:rFonts w:hint="eastAsia"/>
          <w:lang w:eastAsia="zh-CN"/>
        </w:rPr>
        <w:t>应当能够完成对家谱成员信息的建立、查找、插入、修改、删除等功能。</w:t>
      </w:r>
    </w:p>
    <w:p w14:paraId="2505502E" w14:textId="77777777" w:rsidR="00061434" w:rsidRDefault="00061434" w:rsidP="00C119C2">
      <w:pPr>
        <w:rPr>
          <w:lang w:eastAsia="zh-CN"/>
        </w:rPr>
      </w:pPr>
    </w:p>
    <w:p w14:paraId="57E1AF14" w14:textId="77777777" w:rsidR="00061434" w:rsidRDefault="00061434" w:rsidP="00C119C2">
      <w:pPr>
        <w:rPr>
          <w:lang w:eastAsia="zh-CN"/>
        </w:rPr>
      </w:pPr>
    </w:p>
    <w:p w14:paraId="08067F37" w14:textId="77777777" w:rsidR="00061434" w:rsidRDefault="00061434" w:rsidP="00C119C2">
      <w:pPr>
        <w:rPr>
          <w:lang w:eastAsia="zh-CN"/>
        </w:rPr>
      </w:pPr>
    </w:p>
    <w:p w14:paraId="7C4B1880" w14:textId="77777777" w:rsidR="00061434" w:rsidRDefault="00061434" w:rsidP="00C119C2">
      <w:pPr>
        <w:rPr>
          <w:lang w:eastAsia="zh-CN"/>
        </w:rPr>
      </w:pPr>
    </w:p>
    <w:p w14:paraId="67F7D731" w14:textId="77777777" w:rsidR="00061434" w:rsidRDefault="00061434" w:rsidP="00C119C2">
      <w:pPr>
        <w:rPr>
          <w:lang w:eastAsia="zh-CN"/>
        </w:rPr>
      </w:pPr>
    </w:p>
    <w:p w14:paraId="73FBEE57" w14:textId="77777777" w:rsidR="00807108" w:rsidRDefault="0075165E" w:rsidP="00C119C2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</w:p>
    <w:p w14:paraId="22F37FF6" w14:textId="77777777" w:rsidR="0075165E" w:rsidRDefault="0075165E" w:rsidP="008F78B2">
      <w:pPr>
        <w:pStyle w:val="2"/>
        <w:spacing w:before="120"/>
      </w:pPr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</w:p>
    <w:p w14:paraId="7280B9AF" w14:textId="273088DE" w:rsidR="00061434" w:rsidRP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如上功能分析所述，该系统要求</w:t>
      </w:r>
      <w:r w:rsidR="00570EB1">
        <w:rPr>
          <w:rFonts w:hint="eastAsia"/>
          <w:lang w:eastAsia="zh-CN"/>
        </w:rPr>
        <w:t>能够表示各成员之间的辈分关系并且涉及大量的插入、修改、删除操作，因此考虑采用树的数据结构</w:t>
      </w:r>
      <w:r>
        <w:rPr>
          <w:rFonts w:hint="eastAsia"/>
          <w:lang w:eastAsia="zh-CN"/>
        </w:rPr>
        <w:t>。</w:t>
      </w:r>
      <w:r w:rsidR="00570EB1">
        <w:rPr>
          <w:rFonts w:hint="eastAsia"/>
          <w:lang w:eastAsia="zh-CN"/>
        </w:rPr>
        <w:t>又由于一个父亲可能有多个儿女</w:t>
      </w:r>
      <w:r w:rsidR="0003293A">
        <w:rPr>
          <w:rFonts w:hint="eastAsia"/>
          <w:lang w:eastAsia="zh-CN"/>
        </w:rPr>
        <w:t>，于是采用左长子右兄弟的表示方法。家谱中的每个成员即是一个树节点，因此还定义了一个树节点类，其中将</w:t>
      </w:r>
      <w:proofErr w:type="gramStart"/>
      <w:r w:rsidR="0003293A">
        <w:rPr>
          <w:rFonts w:hint="eastAsia"/>
          <w:lang w:eastAsia="zh-CN"/>
        </w:rPr>
        <w:t>树类声明</w:t>
      </w:r>
      <w:proofErr w:type="gramEnd"/>
      <w:r w:rsidR="0003293A">
        <w:rPr>
          <w:rFonts w:hint="eastAsia"/>
          <w:lang w:eastAsia="zh-CN"/>
        </w:rPr>
        <w:t>为友元。在添加、删除成员信息时首先要查找成员的插</w:t>
      </w:r>
      <w:r w:rsidR="0003293A">
        <w:rPr>
          <w:rFonts w:hint="eastAsia"/>
          <w:lang w:eastAsia="zh-CN"/>
        </w:rPr>
        <w:lastRenderedPageBreak/>
        <w:t>入或删除位置，查找时采用前序遍历，前序遍历过程中要将经历过但</w:t>
      </w:r>
      <w:proofErr w:type="gramStart"/>
      <w:r w:rsidR="0003293A">
        <w:rPr>
          <w:rFonts w:hint="eastAsia"/>
          <w:lang w:eastAsia="zh-CN"/>
        </w:rPr>
        <w:t>未访问</w:t>
      </w:r>
      <w:proofErr w:type="gramEnd"/>
      <w:r w:rsidR="0003293A">
        <w:rPr>
          <w:rFonts w:hint="eastAsia"/>
          <w:lang w:eastAsia="zh-CN"/>
        </w:rPr>
        <w:t>的结点入</w:t>
      </w:r>
      <w:proofErr w:type="gramStart"/>
      <w:r w:rsidR="0003293A">
        <w:rPr>
          <w:rFonts w:hint="eastAsia"/>
          <w:lang w:eastAsia="zh-CN"/>
        </w:rPr>
        <w:t>栈</w:t>
      </w:r>
      <w:proofErr w:type="gramEnd"/>
      <w:r w:rsidR="0003293A">
        <w:rPr>
          <w:rFonts w:hint="eastAsia"/>
          <w:lang w:eastAsia="zh-CN"/>
        </w:rPr>
        <w:t>，因此还需定义一个</w:t>
      </w:r>
      <w:proofErr w:type="gramStart"/>
      <w:r w:rsidR="0003293A">
        <w:rPr>
          <w:rFonts w:hint="eastAsia"/>
          <w:lang w:eastAsia="zh-CN"/>
        </w:rPr>
        <w:t>栈</w:t>
      </w:r>
      <w:proofErr w:type="gramEnd"/>
      <w:r w:rsidR="0003293A">
        <w:rPr>
          <w:rFonts w:hint="eastAsia"/>
          <w:lang w:eastAsia="zh-CN"/>
        </w:rPr>
        <w:t>类。</w:t>
      </w:r>
    </w:p>
    <w:p w14:paraId="4F606D0D" w14:textId="77777777" w:rsidR="0075165E" w:rsidRDefault="0075165E" w:rsidP="008F78B2">
      <w:pPr>
        <w:pStyle w:val="2"/>
        <w:spacing w:before="120"/>
      </w:pPr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</w:p>
    <w:p w14:paraId="0FC4A8D4" w14:textId="44522013" w:rsidR="00061434" w:rsidRPr="006B0072" w:rsidRDefault="0003293A" w:rsidP="006B0072">
      <w:pPr>
        <w:ind w:firstLine="482"/>
        <w:rPr>
          <w:b/>
          <w:lang w:eastAsia="zh-CN"/>
        </w:rPr>
      </w:pPr>
      <w:proofErr w:type="gramStart"/>
      <w:r>
        <w:rPr>
          <w:rFonts w:hint="eastAsia"/>
          <w:b/>
          <w:lang w:eastAsia="zh-CN"/>
        </w:rPr>
        <w:t>栈</w:t>
      </w:r>
      <w:proofErr w:type="gramEnd"/>
      <w:r w:rsidR="00061434" w:rsidRPr="006B0072">
        <w:rPr>
          <w:rFonts w:hint="eastAsia"/>
          <w:b/>
          <w:lang w:eastAsia="zh-CN"/>
        </w:rPr>
        <w:t>类（</w:t>
      </w:r>
      <w:r>
        <w:rPr>
          <w:rFonts w:hint="eastAsia"/>
          <w:b/>
          <w:lang w:eastAsia="zh-CN"/>
        </w:rPr>
        <w:t>Stack</w:t>
      </w:r>
      <w:r w:rsidR="00061434" w:rsidRPr="006B0072">
        <w:rPr>
          <w:rFonts w:hint="eastAsia"/>
          <w:b/>
          <w:lang w:eastAsia="zh-CN"/>
        </w:rPr>
        <w:t>）</w:t>
      </w:r>
    </w:p>
    <w:p w14:paraId="068D76C1" w14:textId="6D471A64" w:rsidR="00AD5E2E" w:rsidRPr="0003293A" w:rsidRDefault="0003293A" w:rsidP="006B0072">
      <w:pPr>
        <w:rPr>
          <w:rFonts w:hint="eastAsia"/>
          <w:bCs/>
          <w:lang w:eastAsia="zh-CN"/>
        </w:rPr>
      </w:pPr>
      <w:r>
        <w:rPr>
          <w:rFonts w:hint="eastAsia"/>
          <w:bCs/>
          <w:lang w:eastAsia="zh-CN"/>
        </w:rPr>
        <w:t>为了方便增删和开辟空间，采用链式</w:t>
      </w:r>
      <w:proofErr w:type="gramStart"/>
      <w:r>
        <w:rPr>
          <w:rFonts w:hint="eastAsia"/>
          <w:bCs/>
          <w:lang w:eastAsia="zh-CN"/>
        </w:rPr>
        <w:t>栈</w:t>
      </w:r>
      <w:proofErr w:type="gramEnd"/>
      <w:r>
        <w:rPr>
          <w:rFonts w:hint="eastAsia"/>
          <w:bCs/>
          <w:lang w:eastAsia="zh-CN"/>
        </w:rPr>
        <w:t>，其</w:t>
      </w:r>
      <w:r w:rsidRPr="0003293A">
        <w:rPr>
          <w:rFonts w:hint="eastAsia"/>
          <w:bCs/>
          <w:lang w:eastAsia="zh-CN"/>
        </w:rPr>
        <w:t>基本组成结构是一个个</w:t>
      </w:r>
      <w:proofErr w:type="gramStart"/>
      <w:r w:rsidRPr="0003293A">
        <w:rPr>
          <w:rFonts w:hint="eastAsia"/>
          <w:bCs/>
          <w:lang w:eastAsia="zh-CN"/>
        </w:rPr>
        <w:t>栈</w:t>
      </w:r>
      <w:proofErr w:type="gramEnd"/>
      <w:r w:rsidRPr="0003293A">
        <w:rPr>
          <w:rFonts w:hint="eastAsia"/>
          <w:bCs/>
          <w:lang w:eastAsia="zh-CN"/>
        </w:rPr>
        <w:t>结点</w:t>
      </w:r>
      <w:r>
        <w:rPr>
          <w:rFonts w:hint="eastAsia"/>
          <w:bCs/>
          <w:lang w:eastAsia="zh-CN"/>
        </w:rPr>
        <w:t>，因此在</w:t>
      </w:r>
      <w:proofErr w:type="gramStart"/>
      <w:r>
        <w:rPr>
          <w:rFonts w:hint="eastAsia"/>
          <w:bCs/>
          <w:lang w:eastAsia="zh-CN"/>
        </w:rPr>
        <w:t>栈</w:t>
      </w:r>
      <w:proofErr w:type="gramEnd"/>
      <w:r>
        <w:rPr>
          <w:rFonts w:hint="eastAsia"/>
          <w:bCs/>
          <w:lang w:eastAsia="zh-CN"/>
        </w:rPr>
        <w:t>类</w:t>
      </w:r>
      <w:r w:rsidR="0013762D">
        <w:rPr>
          <w:rFonts w:hint="eastAsia"/>
          <w:bCs/>
          <w:lang w:eastAsia="zh-CN"/>
        </w:rPr>
        <w:t>中还定义了一个</w:t>
      </w:r>
      <w:proofErr w:type="gramStart"/>
      <w:r w:rsidR="0013762D">
        <w:rPr>
          <w:rFonts w:hint="eastAsia"/>
          <w:bCs/>
          <w:lang w:eastAsia="zh-CN"/>
        </w:rPr>
        <w:t>栈</w:t>
      </w:r>
      <w:proofErr w:type="gramEnd"/>
      <w:r w:rsidR="0013762D">
        <w:rPr>
          <w:rFonts w:hint="eastAsia"/>
          <w:bCs/>
          <w:lang w:eastAsia="zh-CN"/>
        </w:rPr>
        <w:t>的结点类（</w:t>
      </w:r>
      <w:r w:rsidR="0013762D">
        <w:rPr>
          <w:rFonts w:hint="eastAsia"/>
          <w:bCs/>
          <w:lang w:eastAsia="zh-CN"/>
        </w:rPr>
        <w:t>c</w:t>
      </w:r>
      <w:r w:rsidR="0013762D">
        <w:rPr>
          <w:bCs/>
          <w:lang w:eastAsia="zh-CN"/>
        </w:rPr>
        <w:t xml:space="preserve">lass </w:t>
      </w:r>
      <w:proofErr w:type="spellStart"/>
      <w:r w:rsidR="0013762D">
        <w:rPr>
          <w:bCs/>
          <w:lang w:eastAsia="zh-CN"/>
        </w:rPr>
        <w:t>stacknode</w:t>
      </w:r>
      <w:proofErr w:type="spellEnd"/>
      <w:r w:rsidR="0013762D">
        <w:rPr>
          <w:rFonts w:hint="eastAsia"/>
          <w:bCs/>
          <w:lang w:eastAsia="zh-CN"/>
        </w:rPr>
        <w:t>），即采用了嵌套结构。</w:t>
      </w:r>
      <w:proofErr w:type="gramStart"/>
      <w:r w:rsidR="0013762D">
        <w:rPr>
          <w:rFonts w:hint="eastAsia"/>
          <w:bCs/>
          <w:lang w:eastAsia="zh-CN"/>
        </w:rPr>
        <w:t>栈</w:t>
      </w:r>
      <w:proofErr w:type="gramEnd"/>
      <w:r w:rsidR="0013762D">
        <w:rPr>
          <w:rFonts w:hint="eastAsia"/>
          <w:bCs/>
          <w:lang w:eastAsia="zh-CN"/>
        </w:rPr>
        <w:t>的结点应包含结点数据、链接指针。</w:t>
      </w:r>
      <w:proofErr w:type="gramStart"/>
      <w:r w:rsidR="0013762D">
        <w:rPr>
          <w:rFonts w:hint="eastAsia"/>
          <w:bCs/>
          <w:lang w:eastAsia="zh-CN"/>
        </w:rPr>
        <w:t>栈</w:t>
      </w:r>
      <w:proofErr w:type="gramEnd"/>
      <w:r w:rsidR="0013762D">
        <w:rPr>
          <w:rFonts w:hint="eastAsia"/>
          <w:bCs/>
          <w:lang w:eastAsia="zh-CN"/>
        </w:rPr>
        <w:t>由于其是先进后出式结构，只需要一个</w:t>
      </w:r>
      <w:proofErr w:type="spellStart"/>
      <w:r w:rsidR="0013762D">
        <w:rPr>
          <w:rFonts w:hint="eastAsia"/>
          <w:bCs/>
          <w:lang w:eastAsia="zh-CN"/>
        </w:rPr>
        <w:t>stacknode</w:t>
      </w:r>
      <w:proofErr w:type="spellEnd"/>
      <w:r w:rsidR="0013762D">
        <w:rPr>
          <w:rFonts w:hint="eastAsia"/>
          <w:bCs/>
          <w:lang w:eastAsia="zh-CN"/>
        </w:rPr>
        <w:t>类型的</w:t>
      </w:r>
      <w:proofErr w:type="gramStart"/>
      <w:r w:rsidR="0013762D">
        <w:rPr>
          <w:rFonts w:hint="eastAsia"/>
          <w:bCs/>
          <w:lang w:eastAsia="zh-CN"/>
        </w:rPr>
        <w:t>栈</w:t>
      </w:r>
      <w:proofErr w:type="gramEnd"/>
      <w:r w:rsidR="0013762D">
        <w:rPr>
          <w:rFonts w:hint="eastAsia"/>
          <w:bCs/>
          <w:lang w:eastAsia="zh-CN"/>
        </w:rPr>
        <w:t>顶指针即可。由于其要实现插入元素、删除元素等功能，定义了</w:t>
      </w:r>
      <w:r w:rsidR="0013762D">
        <w:rPr>
          <w:rFonts w:hint="eastAsia"/>
          <w:bCs/>
          <w:lang w:eastAsia="zh-CN"/>
        </w:rPr>
        <w:t>push(</w:t>
      </w:r>
      <w:r w:rsidR="0013762D">
        <w:rPr>
          <w:bCs/>
          <w:lang w:eastAsia="zh-CN"/>
        </w:rPr>
        <w:t>)</w:t>
      </w:r>
      <w:r w:rsidR="0013762D">
        <w:rPr>
          <w:rFonts w:hint="eastAsia"/>
          <w:bCs/>
          <w:lang w:eastAsia="zh-CN"/>
        </w:rPr>
        <w:t>、</w:t>
      </w:r>
      <w:r w:rsidR="0013762D">
        <w:rPr>
          <w:rFonts w:hint="eastAsia"/>
          <w:bCs/>
          <w:lang w:eastAsia="zh-CN"/>
        </w:rPr>
        <w:t>p</w:t>
      </w:r>
      <w:r w:rsidR="0013762D">
        <w:rPr>
          <w:bCs/>
          <w:lang w:eastAsia="zh-CN"/>
        </w:rPr>
        <w:t>op()</w:t>
      </w:r>
      <w:r w:rsidR="0013762D">
        <w:rPr>
          <w:rFonts w:hint="eastAsia"/>
          <w:bCs/>
          <w:lang w:eastAsia="zh-CN"/>
        </w:rPr>
        <w:t>等函数，具体见下。</w:t>
      </w:r>
    </w:p>
    <w:p w14:paraId="7C118441" w14:textId="38582B2E" w:rsidR="00061434" w:rsidRPr="006B0072" w:rsidRDefault="0013762D" w:rsidP="006B0072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私有</w:t>
      </w:r>
      <w:r w:rsidR="0049125E" w:rsidRPr="006B0072">
        <w:rPr>
          <w:rFonts w:hint="eastAsia"/>
          <w:b/>
          <w:lang w:eastAsia="zh-CN"/>
        </w:rPr>
        <w:t>成员：</w:t>
      </w:r>
    </w:p>
    <w:p w14:paraId="7CE58786" w14:textId="77777777" w:rsidR="0013762D" w:rsidRDefault="0013762D" w:rsidP="0013762D">
      <w:pPr>
        <w:widowControl w:val="0"/>
        <w:autoSpaceDE w:val="0"/>
        <w:autoSpaceDN w:val="0"/>
        <w:adjustRightInd w:val="0"/>
        <w:snapToGrid/>
        <w:spacing w:line="240" w:lineRule="auto"/>
        <w:ind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class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stacknode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的结点类</w:t>
      </w:r>
    </w:p>
    <w:p w14:paraId="0C8D13BF" w14:textId="77777777" w:rsidR="0013762D" w:rsidRDefault="0013762D" w:rsidP="001376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public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1B3B47CD" w14:textId="77777777" w:rsidR="0013762D" w:rsidRDefault="0013762D" w:rsidP="001376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Type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data;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结点数据</w:t>
      </w:r>
    </w:p>
    <w:p w14:paraId="4C3E4CE7" w14:textId="77777777" w:rsidR="0013762D" w:rsidRDefault="0013762D" w:rsidP="001376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stacknode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link;</w:t>
      </w:r>
    </w:p>
    <w:p w14:paraId="0D19140F" w14:textId="77777777" w:rsidR="0013762D" w:rsidRDefault="0013762D" w:rsidP="001376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stacknode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Type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</w:t>
      </w:r>
      <w:proofErr w:type="spellStart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stacknode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:data(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),link(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{};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的结点构造函数</w:t>
      </w:r>
    </w:p>
    <w:p w14:paraId="16234AA2" w14:textId="77777777" w:rsidR="0013762D" w:rsidRDefault="0013762D" w:rsidP="001376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};</w:t>
      </w:r>
    </w:p>
    <w:p w14:paraId="4AD91EAD" w14:textId="77777777" w:rsidR="0013762D" w:rsidRDefault="0013762D" w:rsidP="0013762D">
      <w:pPr>
        <w:ind w:firstLine="380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stacknode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top;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顶指针</w:t>
      </w:r>
    </w:p>
    <w:p w14:paraId="487A74EE" w14:textId="5BCC6204" w:rsidR="0049125E" w:rsidRPr="006B0072" w:rsidRDefault="0049125E" w:rsidP="0013762D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公有操作：</w:t>
      </w:r>
    </w:p>
    <w:p w14:paraId="1F58992D" w14:textId="77777777" w:rsidR="0013762D" w:rsidRDefault="0049125E" w:rsidP="001376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hint="eastAsia"/>
          <w:lang w:eastAsia="zh-CN"/>
        </w:rPr>
        <w:t xml:space="preserve">   </w:t>
      </w:r>
      <w:r w:rsidR="0013762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stack() :top(</w:t>
      </w:r>
      <w:r w:rsidR="0013762D"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 w:rsidR="0013762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{};</w:t>
      </w:r>
      <w:r w:rsidR="0013762D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gramStart"/>
      <w:r w:rsidR="0013762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无参构造</w:t>
      </w:r>
      <w:proofErr w:type="gramEnd"/>
      <w:r w:rsidR="0013762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函数</w:t>
      </w:r>
    </w:p>
    <w:p w14:paraId="24F9118A" w14:textId="77777777" w:rsidR="0013762D" w:rsidRDefault="0013762D" w:rsidP="001376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stack(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Type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{ top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stacknode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 }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带参构造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函数</w:t>
      </w:r>
    </w:p>
    <w:p w14:paraId="0222ABD6" w14:textId="77777777" w:rsidR="0013762D" w:rsidRDefault="0013762D" w:rsidP="001376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~stack();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析构函数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，与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make_empty</w:t>
      </w:r>
      <w:proofErr w:type="spell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操作同</w:t>
      </w:r>
    </w:p>
    <w:p w14:paraId="0726D5E9" w14:textId="77777777" w:rsidR="0013762D" w:rsidRDefault="0013762D" w:rsidP="001376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push(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Type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{ top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stacknode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top); }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将以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d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为值的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结点入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</w:p>
    <w:p w14:paraId="77E902B7" w14:textId="77777777" w:rsidR="0013762D" w:rsidRDefault="0013762D" w:rsidP="001376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Type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pop();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删除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顶结点</w:t>
      </w:r>
    </w:p>
    <w:p w14:paraId="411A2AB8" w14:textId="77777777" w:rsidR="0013762D" w:rsidRDefault="0013762D" w:rsidP="001376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Type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gettop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 {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top-&gt;data;}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取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顶结点</w:t>
      </w:r>
    </w:p>
    <w:p w14:paraId="23E5B654" w14:textId="77777777" w:rsidR="0013762D" w:rsidRDefault="0013762D" w:rsidP="001376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make_empty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清空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</w:p>
    <w:p w14:paraId="161B91EE" w14:textId="3E90740E" w:rsidR="006B0072" w:rsidRDefault="0013762D" w:rsidP="001376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is_empty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() {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top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}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判断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是否为空</w:t>
      </w:r>
    </w:p>
    <w:p w14:paraId="5A6CE80D" w14:textId="77777777" w:rsidR="0013762D" w:rsidRDefault="0013762D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</w:p>
    <w:p w14:paraId="23F02351" w14:textId="77777777" w:rsidR="0013762D" w:rsidRDefault="0013762D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</w:p>
    <w:p w14:paraId="465ACF0A" w14:textId="77777777" w:rsidR="0013762D" w:rsidRDefault="0013762D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</w:p>
    <w:p w14:paraId="3ABA2277" w14:textId="79276B39" w:rsidR="0049125E" w:rsidRPr="006B0072" w:rsidRDefault="0013762D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家谱树结点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类（</w:t>
      </w:r>
      <w:proofErr w:type="spellStart"/>
      <w:r w:rsidRPr="0013762D">
        <w:rPr>
          <w:rFonts w:ascii="Consolas" w:hAnsi="Consolas" w:cs="Consolas"/>
          <w:b/>
          <w:color w:val="000000"/>
          <w:szCs w:val="24"/>
          <w:lang w:eastAsia="zh-CN" w:bidi="ar-SA"/>
        </w:rPr>
        <w:t>family_treenode</w:t>
      </w:r>
      <w:proofErr w:type="spellEnd"/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14:paraId="11C90DC1" w14:textId="0EED1BCC" w:rsidR="006B0072" w:rsidRDefault="0013762D" w:rsidP="0049125E">
      <w:pPr>
        <w:rPr>
          <w:rFonts w:ascii="Consolas" w:hAnsi="Consolas" w:cs="Consolas" w:hint="eastAsia"/>
          <w:color w:val="000000"/>
          <w:szCs w:val="24"/>
          <w:lang w:eastAsia="zh-CN" w:bidi="ar-SA"/>
        </w:rPr>
      </w:pPr>
      <w:r>
        <w:rPr>
          <w:rFonts w:ascii="Consolas" w:hAnsi="Consolas" w:cs="Consolas" w:hint="eastAsia"/>
          <w:color w:val="000000"/>
          <w:szCs w:val="24"/>
          <w:lang w:eastAsia="zh-CN" w:bidi="ar-SA"/>
        </w:rPr>
        <w:t>一个家族成员首要的信息就是自己的名字，所以类中定义了私有成员</w:t>
      </w:r>
      <w:r w:rsidRPr="0013762D">
        <w:rPr>
          <w:rFonts w:ascii="Consolas" w:hAnsi="Consolas" w:cs="Consolas"/>
          <w:color w:val="000000"/>
          <w:szCs w:val="24"/>
          <w:lang w:eastAsia="zh-CN" w:bidi="ar-SA"/>
        </w:rPr>
        <w:t>char* name</w:t>
      </w:r>
      <w:r>
        <w:rPr>
          <w:rFonts w:ascii="Consolas" w:hAnsi="Consolas" w:cs="Consolas" w:hint="eastAsia"/>
          <w:color w:val="000000"/>
          <w:szCs w:val="24"/>
          <w:lang w:eastAsia="zh-CN" w:bidi="ar-SA"/>
        </w:rPr>
        <w:t>，除此之外还应包含与家人的关系信息，又采用的是左长子右兄弟的表示方法，所以定义了两个</w:t>
      </w:r>
      <w:proofErr w:type="spellStart"/>
      <w:r w:rsidRPr="0013762D">
        <w:rPr>
          <w:rFonts w:ascii="Consolas" w:hAnsi="Consolas" w:cs="Consolas"/>
          <w:color w:val="000000"/>
          <w:szCs w:val="24"/>
          <w:lang w:eastAsia="zh-CN" w:bidi="ar-SA"/>
        </w:rPr>
        <w:t>family_treenode</w:t>
      </w:r>
      <w:proofErr w:type="spellEnd"/>
      <w:r>
        <w:rPr>
          <w:rFonts w:ascii="Consolas" w:hAnsi="Consolas" w:cs="Consolas" w:hint="eastAsia"/>
          <w:color w:val="000000"/>
          <w:szCs w:val="24"/>
          <w:lang w:eastAsia="zh-CN" w:bidi="ar-SA"/>
        </w:rPr>
        <w:t>类型的指针分别指向左长子，右兄弟。又因为解散成员家庭时要将他的所有子女</w:t>
      </w:r>
      <w:r w:rsidR="000D62C6">
        <w:rPr>
          <w:rFonts w:ascii="Consolas" w:hAnsi="Consolas" w:cs="Consolas" w:hint="eastAsia"/>
          <w:color w:val="000000"/>
          <w:szCs w:val="24"/>
          <w:lang w:eastAsia="zh-CN" w:bidi="ar-SA"/>
        </w:rPr>
        <w:t>逐个</w:t>
      </w:r>
      <w:r>
        <w:rPr>
          <w:rFonts w:ascii="Consolas" w:hAnsi="Consolas" w:cs="Consolas" w:hint="eastAsia"/>
          <w:color w:val="000000"/>
          <w:szCs w:val="24"/>
          <w:lang w:eastAsia="zh-CN" w:bidi="ar-SA"/>
        </w:rPr>
        <w:t>从树中删除，</w:t>
      </w:r>
      <w:r w:rsidR="000D62C6">
        <w:rPr>
          <w:rFonts w:ascii="Consolas" w:hAnsi="Consolas" w:cs="Consolas" w:hint="eastAsia"/>
          <w:color w:val="000000"/>
          <w:szCs w:val="24"/>
          <w:lang w:eastAsia="zh-CN" w:bidi="ar-SA"/>
        </w:rPr>
        <w:t>这就要求从叶结点开始删除，故采用后序遍历。后序遍历时所经过的根节点会两次出</w:t>
      </w:r>
      <w:proofErr w:type="gramStart"/>
      <w:r w:rsidR="000D62C6">
        <w:rPr>
          <w:rFonts w:ascii="Consolas" w:hAnsi="Consolas" w:cs="Consolas" w:hint="eastAsia"/>
          <w:color w:val="000000"/>
          <w:szCs w:val="24"/>
          <w:lang w:eastAsia="zh-CN" w:bidi="ar-SA"/>
        </w:rPr>
        <w:t>栈</w:t>
      </w:r>
      <w:proofErr w:type="gramEnd"/>
      <w:r w:rsidR="000D62C6">
        <w:rPr>
          <w:rFonts w:ascii="Consolas" w:hAnsi="Consolas" w:cs="Consolas" w:hint="eastAsia"/>
          <w:color w:val="000000"/>
          <w:szCs w:val="24"/>
          <w:lang w:eastAsia="zh-CN" w:bidi="ar-SA"/>
        </w:rPr>
        <w:t>，第一次出</w:t>
      </w:r>
      <w:proofErr w:type="gramStart"/>
      <w:r w:rsidR="000D62C6">
        <w:rPr>
          <w:rFonts w:ascii="Consolas" w:hAnsi="Consolas" w:cs="Consolas" w:hint="eastAsia"/>
          <w:color w:val="000000"/>
          <w:szCs w:val="24"/>
          <w:lang w:eastAsia="zh-CN" w:bidi="ar-SA"/>
        </w:rPr>
        <w:t>栈</w:t>
      </w:r>
      <w:proofErr w:type="gramEnd"/>
      <w:r w:rsidR="000D62C6">
        <w:rPr>
          <w:rFonts w:ascii="Consolas" w:hAnsi="Consolas" w:cs="Consolas" w:hint="eastAsia"/>
          <w:color w:val="000000"/>
          <w:szCs w:val="24"/>
          <w:lang w:eastAsia="zh-CN" w:bidi="ar-SA"/>
        </w:rPr>
        <w:t>进入它</w:t>
      </w:r>
      <w:proofErr w:type="gramStart"/>
      <w:r w:rsidR="000D62C6">
        <w:rPr>
          <w:rFonts w:ascii="Consolas" w:hAnsi="Consolas" w:cs="Consolas" w:hint="eastAsia"/>
          <w:color w:val="000000"/>
          <w:szCs w:val="24"/>
          <w:lang w:eastAsia="zh-CN" w:bidi="ar-SA"/>
        </w:rPr>
        <w:t>的右子树</w:t>
      </w:r>
      <w:proofErr w:type="gramEnd"/>
      <w:r w:rsidR="000D62C6">
        <w:rPr>
          <w:rFonts w:ascii="Consolas" w:hAnsi="Consolas" w:cs="Consolas" w:hint="eastAsia"/>
          <w:color w:val="000000"/>
          <w:szCs w:val="24"/>
          <w:lang w:eastAsia="zh-CN" w:bidi="ar-SA"/>
        </w:rPr>
        <w:t>，第二次出</w:t>
      </w:r>
      <w:proofErr w:type="gramStart"/>
      <w:r w:rsidR="000D62C6">
        <w:rPr>
          <w:rFonts w:ascii="Consolas" w:hAnsi="Consolas" w:cs="Consolas" w:hint="eastAsia"/>
          <w:color w:val="000000"/>
          <w:szCs w:val="24"/>
          <w:lang w:eastAsia="zh-CN" w:bidi="ar-SA"/>
        </w:rPr>
        <w:t>栈才访</w:t>
      </w:r>
      <w:r w:rsidR="000D62C6">
        <w:rPr>
          <w:rFonts w:ascii="Consolas" w:hAnsi="Consolas" w:cs="Consolas" w:hint="eastAsia"/>
          <w:color w:val="000000"/>
          <w:szCs w:val="24"/>
          <w:lang w:eastAsia="zh-CN" w:bidi="ar-SA"/>
        </w:rPr>
        <w:lastRenderedPageBreak/>
        <w:t>问</w:t>
      </w:r>
      <w:proofErr w:type="gramEnd"/>
      <w:r w:rsidR="000D62C6">
        <w:rPr>
          <w:rFonts w:ascii="Consolas" w:hAnsi="Consolas" w:cs="Consolas" w:hint="eastAsia"/>
          <w:color w:val="000000"/>
          <w:szCs w:val="24"/>
          <w:lang w:eastAsia="zh-CN" w:bidi="ar-SA"/>
        </w:rPr>
        <w:t>它。为了区别当次出</w:t>
      </w:r>
      <w:proofErr w:type="gramStart"/>
      <w:r w:rsidR="000D62C6">
        <w:rPr>
          <w:rFonts w:ascii="Consolas" w:hAnsi="Consolas" w:cs="Consolas" w:hint="eastAsia"/>
          <w:color w:val="000000"/>
          <w:szCs w:val="24"/>
          <w:lang w:eastAsia="zh-CN" w:bidi="ar-SA"/>
        </w:rPr>
        <w:t>栈</w:t>
      </w:r>
      <w:proofErr w:type="gramEnd"/>
      <w:r w:rsidR="000D62C6">
        <w:rPr>
          <w:rFonts w:ascii="Consolas" w:hAnsi="Consolas" w:cs="Consolas" w:hint="eastAsia"/>
          <w:color w:val="000000"/>
          <w:szCs w:val="24"/>
          <w:lang w:eastAsia="zh-CN" w:bidi="ar-SA"/>
        </w:rPr>
        <w:t>应做什么操作，在结点类中定义了一个变量</w:t>
      </w:r>
      <w:r w:rsidR="000D62C6">
        <w:rPr>
          <w:rFonts w:ascii="Consolas" w:hAnsi="Consolas" w:cs="Consolas" w:hint="eastAsia"/>
          <w:color w:val="000000"/>
          <w:szCs w:val="24"/>
          <w:lang w:eastAsia="zh-CN" w:bidi="ar-SA"/>
        </w:rPr>
        <w:t>int</w:t>
      </w:r>
      <w:r w:rsidR="000D62C6">
        <w:rPr>
          <w:rFonts w:ascii="Consolas" w:hAnsi="Consolas" w:cs="Consolas"/>
          <w:color w:val="000000"/>
          <w:szCs w:val="24"/>
          <w:lang w:eastAsia="zh-CN" w:bidi="ar-SA"/>
        </w:rPr>
        <w:t xml:space="preserve"> visit</w:t>
      </w:r>
      <w:r w:rsidR="000D62C6">
        <w:rPr>
          <w:rFonts w:ascii="Consolas" w:hAnsi="Consolas" w:cs="Consolas" w:hint="eastAsia"/>
          <w:color w:val="000000"/>
          <w:szCs w:val="24"/>
          <w:lang w:eastAsia="zh-CN" w:bidi="ar-SA"/>
        </w:rPr>
        <w:t>以标记结点被经过的次数。</w:t>
      </w:r>
    </w:p>
    <w:p w14:paraId="69217117" w14:textId="5EF42803"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私有成员</w:t>
      </w:r>
      <w:r w:rsidR="000D62C6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及操作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：</w:t>
      </w:r>
    </w:p>
    <w:p w14:paraId="3EBE6BDA" w14:textId="77777777" w:rsidR="000D62C6" w:rsidRDefault="000D62C6" w:rsidP="000D62C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friend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class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family_tree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A3C61CA" w14:textId="77777777" w:rsidR="000D62C6" w:rsidRDefault="000D62C6" w:rsidP="000D62C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name;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成员名</w:t>
      </w:r>
    </w:p>
    <w:p w14:paraId="698042D2" w14:textId="77777777" w:rsidR="000D62C6" w:rsidRDefault="000D62C6" w:rsidP="000D62C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family_treenode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first_child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next_sibling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指向左长子，右兄弟</w:t>
      </w:r>
    </w:p>
    <w:p w14:paraId="78905438" w14:textId="77777777" w:rsidR="000D62C6" w:rsidRDefault="000D62C6" w:rsidP="000D62C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visit=0;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删除成员后序遍历时经过次数</w:t>
      </w:r>
    </w:p>
    <w:p w14:paraId="53FBD1B1" w14:textId="77777777" w:rsidR="000D62C6" w:rsidRDefault="000D62C6" w:rsidP="000D62C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family_treenode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:name(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),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first_child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),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next_sibling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{};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构造函数</w:t>
      </w:r>
    </w:p>
    <w:p w14:paraId="6704D8AD" w14:textId="7EA85C1F" w:rsidR="00C51CA1" w:rsidRDefault="000D62C6" w:rsidP="000D62C6">
      <w:pPr>
        <w:ind w:firstLine="380"/>
        <w:rPr>
          <w:szCs w:val="24"/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family_treenode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family_treenode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ftn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:name(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ftn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-&gt;name),first_child(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ftn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-&gt;first_child),next_sibling(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ftn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-&gt;next_sibling) {};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复制构造函数</w:t>
      </w:r>
    </w:p>
    <w:p w14:paraId="3FF960DB" w14:textId="2B3CE5B0" w:rsidR="006B0072" w:rsidRDefault="006B0072" w:rsidP="0049125E">
      <w:pPr>
        <w:rPr>
          <w:szCs w:val="24"/>
          <w:lang w:eastAsia="zh-CN"/>
        </w:rPr>
      </w:pPr>
    </w:p>
    <w:p w14:paraId="5A4468FA" w14:textId="0D7C2912" w:rsidR="000D62C6" w:rsidRDefault="000D62C6" w:rsidP="0049125E">
      <w:pPr>
        <w:rPr>
          <w:szCs w:val="24"/>
          <w:lang w:eastAsia="zh-CN"/>
        </w:rPr>
      </w:pPr>
    </w:p>
    <w:p w14:paraId="6F4060BE" w14:textId="13CC44A0" w:rsidR="000D62C6" w:rsidRDefault="000D62C6" w:rsidP="0049125E">
      <w:pPr>
        <w:rPr>
          <w:szCs w:val="24"/>
          <w:lang w:eastAsia="zh-CN"/>
        </w:rPr>
      </w:pPr>
    </w:p>
    <w:p w14:paraId="7DC8AD7A" w14:textId="61BD47B1" w:rsidR="000D62C6" w:rsidRPr="006B0072" w:rsidRDefault="000D62C6" w:rsidP="000D62C6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家谱树</w:t>
      </w:r>
      <w:r w:rsidRPr="006B0072">
        <w:rPr>
          <w:rFonts w:hint="eastAsia"/>
          <w:b/>
          <w:lang w:eastAsia="zh-CN"/>
        </w:rPr>
        <w:t>类（</w:t>
      </w:r>
      <w:proofErr w:type="spellStart"/>
      <w:r>
        <w:rPr>
          <w:b/>
          <w:lang w:eastAsia="zh-CN"/>
        </w:rPr>
        <w:t>family_tree</w:t>
      </w:r>
      <w:proofErr w:type="spellEnd"/>
      <w:r w:rsidRPr="006B0072">
        <w:rPr>
          <w:rFonts w:hint="eastAsia"/>
          <w:b/>
          <w:lang w:eastAsia="zh-CN"/>
        </w:rPr>
        <w:t>）</w:t>
      </w:r>
    </w:p>
    <w:p w14:paraId="16B421FA" w14:textId="2129F83C" w:rsidR="000D62C6" w:rsidRPr="0003293A" w:rsidRDefault="000D62C6" w:rsidP="000D62C6">
      <w:pPr>
        <w:rPr>
          <w:rFonts w:hint="eastAsia"/>
          <w:bCs/>
          <w:lang w:eastAsia="zh-CN"/>
        </w:rPr>
      </w:pPr>
      <w:r>
        <w:rPr>
          <w:rFonts w:hint="eastAsia"/>
          <w:bCs/>
          <w:lang w:eastAsia="zh-CN"/>
        </w:rPr>
        <w:t>要找到一棵树给出其根节点位置即</w:t>
      </w:r>
      <w:proofErr w:type="gramStart"/>
      <w:r>
        <w:rPr>
          <w:rFonts w:hint="eastAsia"/>
          <w:bCs/>
          <w:lang w:eastAsia="zh-CN"/>
        </w:rPr>
        <w:t>可所以</w:t>
      </w:r>
      <w:proofErr w:type="gramEnd"/>
      <w:r>
        <w:rPr>
          <w:rFonts w:hint="eastAsia"/>
          <w:bCs/>
          <w:lang w:eastAsia="zh-CN"/>
        </w:rPr>
        <w:t>定义了</w:t>
      </w:r>
      <w:proofErr w:type="spellStart"/>
      <w:r>
        <w:rPr>
          <w:rFonts w:hint="eastAsia"/>
          <w:bCs/>
          <w:lang w:eastAsia="zh-CN"/>
        </w:rPr>
        <w:t>fa</w:t>
      </w:r>
      <w:r>
        <w:rPr>
          <w:bCs/>
          <w:lang w:eastAsia="zh-CN"/>
        </w:rPr>
        <w:t>mily_tree</w:t>
      </w:r>
      <w:proofErr w:type="spellEnd"/>
      <w:r>
        <w:rPr>
          <w:rFonts w:hint="eastAsia"/>
          <w:bCs/>
          <w:lang w:eastAsia="zh-CN"/>
        </w:rPr>
        <w:t>类型的指针</w:t>
      </w:r>
      <w:proofErr w:type="spellStart"/>
      <w:r>
        <w:rPr>
          <w:rFonts w:hint="eastAsia"/>
          <w:bCs/>
          <w:lang w:eastAsia="zh-CN"/>
        </w:rPr>
        <w:t>ancesto</w:t>
      </w:r>
      <w:proofErr w:type="spellEnd"/>
      <w:r>
        <w:rPr>
          <w:rFonts w:hint="eastAsia"/>
          <w:bCs/>
          <w:lang w:eastAsia="zh-CN"/>
        </w:rPr>
        <w:t>指向根节点，此外为了方便成员的插入、查找定义了一个游标指针</w:t>
      </w:r>
      <w:r>
        <w:rPr>
          <w:rFonts w:hint="eastAsia"/>
          <w:bCs/>
          <w:lang w:eastAsia="zh-CN"/>
        </w:rPr>
        <w:t>current</w:t>
      </w:r>
      <w:r>
        <w:rPr>
          <w:rFonts w:hint="eastAsia"/>
          <w:bCs/>
          <w:lang w:eastAsia="zh-CN"/>
        </w:rPr>
        <w:t>。</w:t>
      </w:r>
      <w:r>
        <w:rPr>
          <w:rFonts w:hint="eastAsia"/>
          <w:bCs/>
          <w:lang w:eastAsia="zh-CN"/>
        </w:rPr>
        <w:t>如前面功能分析家谱管理系统应实现添加成员、成员信息的更改、解散成员家庭的功能，及插入、</w:t>
      </w:r>
      <w:r w:rsidR="00700CC5">
        <w:rPr>
          <w:rFonts w:hint="eastAsia"/>
          <w:bCs/>
          <w:lang w:eastAsia="zh-CN"/>
        </w:rPr>
        <w:t>修改、删除功能，于是有如下成员及函数设计。</w:t>
      </w:r>
    </w:p>
    <w:p w14:paraId="178822A7" w14:textId="77777777" w:rsidR="000D62C6" w:rsidRPr="006B0072" w:rsidRDefault="000D62C6" w:rsidP="000D62C6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私有</w:t>
      </w:r>
      <w:r w:rsidRPr="006B0072">
        <w:rPr>
          <w:rFonts w:hint="eastAsia"/>
          <w:b/>
          <w:lang w:eastAsia="zh-CN"/>
        </w:rPr>
        <w:t>成员：</w:t>
      </w:r>
    </w:p>
    <w:p w14:paraId="389230DF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family_treenode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ancestor,*current;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定义指向根节点的指针和指向当前节点的指针</w:t>
      </w:r>
    </w:p>
    <w:p w14:paraId="1C230502" w14:textId="77777777" w:rsidR="00700CC5" w:rsidRDefault="00700CC5" w:rsidP="00700CC5">
      <w:pPr>
        <w:ind w:firstLine="380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family_treenode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preorder(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*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前序遍历查找名为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的结点位置</w:t>
      </w:r>
    </w:p>
    <w:p w14:paraId="2001A27F" w14:textId="3C62249A" w:rsidR="000D62C6" w:rsidRPr="006B0072" w:rsidRDefault="000D62C6" w:rsidP="00700CC5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公有操作：</w:t>
      </w:r>
    </w:p>
    <w:p w14:paraId="6593E443" w14:textId="77777777" w:rsidR="00700CC5" w:rsidRDefault="000D62C6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hint="eastAsia"/>
          <w:lang w:eastAsia="zh-CN"/>
        </w:rPr>
        <w:t xml:space="preserve">   </w:t>
      </w:r>
      <w:proofErr w:type="spellStart"/>
      <w:r w:rsidR="00700CC5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family_tree</w:t>
      </w:r>
      <w:proofErr w:type="spellEnd"/>
      <w:r w:rsidR="00700CC5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 :ancestor(</w:t>
      </w:r>
      <w:r w:rsidR="00700CC5"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 w:rsidR="00700CC5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), current(</w:t>
      </w:r>
      <w:r w:rsidR="00700CC5"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 w:rsidR="00700CC5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{};</w:t>
      </w:r>
      <w:r w:rsidR="00700CC5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gramStart"/>
      <w:r w:rsidR="00700CC5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无参构造</w:t>
      </w:r>
      <w:proofErr w:type="gramEnd"/>
      <w:r w:rsidR="00700CC5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函数</w:t>
      </w:r>
    </w:p>
    <w:p w14:paraId="75A8C48A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family_tree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*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以祖先名为参数的构造函数</w:t>
      </w:r>
    </w:p>
    <w:p w14:paraId="6688D90B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~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family_tree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析构函数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，操作同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make_empty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()</w:t>
      </w:r>
    </w:p>
    <w:p w14:paraId="2AFB5F07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add_member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build_or_add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为成员建立家庭或添加子女</w:t>
      </w:r>
    </w:p>
    <w:p w14:paraId="087955D4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dissolve_family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=0);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解散某人的家庭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若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all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为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，则解散祖先的家庭</w:t>
      </w:r>
    </w:p>
    <w:p w14:paraId="31DE6807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change_name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更改某人的姓名</w:t>
      </w:r>
    </w:p>
    <w:p w14:paraId="1E715B4F" w14:textId="3C49AF5B" w:rsidR="000D62C6" w:rsidRPr="000D62C6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hint="eastAsia"/>
          <w:szCs w:val="24"/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make_empty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清空家谱</w:t>
      </w:r>
    </w:p>
    <w:p w14:paraId="1E78F956" w14:textId="77777777" w:rsidR="0075165E" w:rsidRDefault="0075165E" w:rsidP="008F78B2">
      <w:pPr>
        <w:pStyle w:val="2"/>
        <w:spacing w:before="120"/>
      </w:pPr>
      <w:r>
        <w:rPr>
          <w:rFonts w:hint="eastAsia"/>
        </w:rPr>
        <w:t xml:space="preserve">2.4 </w:t>
      </w:r>
      <w:r>
        <w:rPr>
          <w:rFonts w:hint="eastAsia"/>
        </w:rPr>
        <w:t>系统设计</w:t>
      </w:r>
    </w:p>
    <w:p w14:paraId="22021935" w14:textId="0B7AC62E" w:rsidR="006B0072" w:rsidRPr="006B0072" w:rsidRDefault="006B0072" w:rsidP="006B0072">
      <w:pPr>
        <w:rPr>
          <w:lang w:eastAsia="zh-CN"/>
        </w:rPr>
      </w:pPr>
      <w:r>
        <w:rPr>
          <w:rFonts w:hint="eastAsia"/>
          <w:lang w:eastAsia="zh-CN"/>
        </w:rPr>
        <w:t>系统首先调用</w:t>
      </w:r>
      <w:r w:rsidR="00700CC5">
        <w:rPr>
          <w:rFonts w:hint="eastAsia"/>
          <w:lang w:eastAsia="zh-CN"/>
        </w:rPr>
        <w:t>main</w:t>
      </w:r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函数实现对屏幕的初始化，</w:t>
      </w:r>
      <w:r w:rsidR="00700CC5">
        <w:rPr>
          <w:rFonts w:hint="eastAsia"/>
          <w:lang w:eastAsia="zh-CN"/>
        </w:rPr>
        <w:t>并完成操作的选择和跳转，跳转到的家谱管理功能通过调用</w:t>
      </w:r>
      <w:proofErr w:type="spellStart"/>
      <w:r w:rsidR="00700CC5">
        <w:rPr>
          <w:rFonts w:hint="eastAsia"/>
          <w:lang w:eastAsia="zh-CN"/>
        </w:rPr>
        <w:t>f</w:t>
      </w:r>
      <w:r w:rsidR="00700CC5">
        <w:rPr>
          <w:lang w:eastAsia="zh-CN"/>
        </w:rPr>
        <w:t>amily_tree</w:t>
      </w:r>
      <w:proofErr w:type="spellEnd"/>
      <w:r w:rsidR="00700CC5">
        <w:rPr>
          <w:rFonts w:hint="eastAsia"/>
          <w:lang w:eastAsia="zh-CN"/>
        </w:rPr>
        <w:t>类中的函数来实现</w:t>
      </w:r>
      <w:r>
        <w:rPr>
          <w:rFonts w:hint="eastAsia"/>
          <w:lang w:eastAsia="zh-CN"/>
        </w:rPr>
        <w:t>。</w:t>
      </w:r>
    </w:p>
    <w:p w14:paraId="458DCC3D" w14:textId="77777777" w:rsidR="0075165E" w:rsidRDefault="0075165E" w:rsidP="0075165E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</w:p>
    <w:p w14:paraId="6BE10CA9" w14:textId="77777777" w:rsidR="0075165E" w:rsidRDefault="0075165E" w:rsidP="008F78B2">
      <w:pPr>
        <w:pStyle w:val="2"/>
        <w:spacing w:before="120"/>
      </w:pPr>
      <w:r>
        <w:rPr>
          <w:rFonts w:hint="eastAsia"/>
        </w:rPr>
        <w:t xml:space="preserve">3.1 </w:t>
      </w:r>
      <w:r>
        <w:rPr>
          <w:rFonts w:hint="eastAsia"/>
        </w:rPr>
        <w:t>插入功能的实现</w:t>
      </w:r>
    </w:p>
    <w:p w14:paraId="255140BE" w14:textId="3AEFD403" w:rsidR="00AD5E2E" w:rsidRDefault="00AD5E2E" w:rsidP="00700CC5">
      <w:pPr>
        <w:pStyle w:val="3"/>
        <w:spacing w:before="120"/>
      </w:pPr>
      <w:r w:rsidRPr="008F78B2">
        <w:rPr>
          <w:rFonts w:hint="eastAsia"/>
        </w:rPr>
        <w:t>3.1.1</w:t>
      </w:r>
      <w:r>
        <w:rPr>
          <w:rFonts w:hint="eastAsia"/>
        </w:rPr>
        <w:t>插入功能核心代码</w:t>
      </w:r>
    </w:p>
    <w:p w14:paraId="265E8985" w14:textId="77777777" w:rsidR="00700CC5" w:rsidRDefault="00AD5E2E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 w:rsidR="00700CC5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 w:rsidR="00700CC5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="00700CC5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family_tree</w:t>
      </w:r>
      <w:proofErr w:type="spellEnd"/>
      <w:r w:rsidR="00700CC5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::</w:t>
      </w:r>
      <w:proofErr w:type="spellStart"/>
      <w:r w:rsidR="00700CC5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add_member</w:t>
      </w:r>
      <w:proofErr w:type="spellEnd"/>
      <w:r w:rsidR="00700CC5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 w:rsidR="00700CC5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 w:rsidR="00700CC5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="00700CC5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build_or_add</w:t>
      </w:r>
      <w:proofErr w:type="spellEnd"/>
      <w:r w:rsidR="00700CC5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13CE6D3D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build_or_and</w:t>
      </w:r>
      <w:proofErr w:type="spell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为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0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，建立家庭；为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，为某个人在家谱中添加儿女</w:t>
      </w:r>
    </w:p>
    <w:p w14:paraId="7141804B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parent=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[20];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要建立家庭的人的姓名</w:t>
      </w:r>
    </w:p>
    <w:p w14:paraId="78E3B3DB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num=1;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要添加的子女数</w:t>
      </w:r>
    </w:p>
    <w:p w14:paraId="5277C714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family_treenode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temp=current;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一开始指向长子，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方便最后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遍历输出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parent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的第一代子孙</w:t>
      </w:r>
    </w:p>
    <w:p w14:paraId="581D211B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build_or_add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==0)</w:t>
      </w:r>
    </w:p>
    <w:p w14:paraId="708BF6A7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    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请输入要建立家庭的人的姓名：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4824972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14:paraId="55488017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请输入要添加儿子或女儿的人的姓名：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966DEDA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parent;</w:t>
      </w:r>
    </w:p>
    <w:p w14:paraId="5A802BA2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build_or_add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0) {</w:t>
      </w:r>
    </w:p>
    <w:p w14:paraId="0216C8E9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parent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的儿女人数：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F264B11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cin.ignore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(20,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'\n'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5F200F7" w14:textId="4E04D401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...</w:t>
      </w:r>
    </w:p>
    <w:p w14:paraId="201BDF99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85DA3AE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preorder(parent);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查找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parent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，使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current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指向其位置</w:t>
      </w:r>
    </w:p>
    <w:p w14:paraId="6B5D45C4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(current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744A5E32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parent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不存在！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40C96E1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205132C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7BD6C3B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build_or_add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0)</w:t>
      </w:r>
    </w:p>
    <w:p w14:paraId="28EDE6D5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请依次输入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parent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 xml:space="preserve">" 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的儿女的姓名：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9BD3339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14:paraId="7A62F43C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parent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新添加的儿子（或女儿）的姓名：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1409C88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num;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逐个完成缓冲区儿女姓名的读取和在家谱中的插入</w:t>
      </w:r>
    </w:p>
    <w:p w14:paraId="66C1D543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child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[20];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子女的姓名</w:t>
      </w:r>
    </w:p>
    <w:p w14:paraId="351F4C99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child;</w:t>
      </w:r>
    </w:p>
    <w:p w14:paraId="0CCA5A95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0) {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插入第一个孩子</w:t>
      </w:r>
    </w:p>
    <w:p w14:paraId="4A01C72B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build_or_add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1) {</w:t>
      </w:r>
    </w:p>
    <w:p w14:paraId="41428993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(current-&gt;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first_child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!=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30A494C9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current = current-&gt;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first_child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4ECA854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temp = current;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//temp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指向长子</w:t>
      </w:r>
    </w:p>
    <w:p w14:paraId="76027907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(current-&gt;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next_sibling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!=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在最后一个孩子后插入新孩子</w:t>
      </w:r>
    </w:p>
    <w:p w14:paraId="57E9EB91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current = current-&gt;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next_sibling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3FEF46A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current-&gt;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next_sibling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family_treenode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(child);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完成插入新孩子</w:t>
      </w:r>
    </w:p>
    <w:p w14:paraId="26F35F13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1932A33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65C6DF9C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current-&gt;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first_child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family_treenode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(child);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完成插入新孩子</w:t>
      </w:r>
    </w:p>
    <w:p w14:paraId="197D51E5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temp = current-&gt;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first_child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7BB7915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E2111FD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</w:p>
    <w:p w14:paraId="05BBFE64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81AEFF6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5C747B98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current-&gt;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first_child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family_treenode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(child);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插入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parent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的长子</w:t>
      </w:r>
    </w:p>
    <w:p w14:paraId="7BB65E24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temp = current-&gt;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first_child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指向长子</w:t>
      </w:r>
    </w:p>
    <w:p w14:paraId="1E4688CF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current = current-&gt;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first_child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//current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指向刚被插入的孩子，为插入下一个孩子做准备</w:t>
      </w:r>
    </w:p>
    <w:p w14:paraId="12FB3F40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BB629C1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66CB119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32D2D9B5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current-&gt;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next_sibling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family_treenode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(child);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插入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parent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非长子的孩子即插入长子的右兄弟</w:t>
      </w:r>
    </w:p>
    <w:p w14:paraId="5DF6D57C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current = current-&gt;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next_sibling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//current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指向刚被插入的孩子，为插入下一个孩子做准备</w:t>
      </w:r>
    </w:p>
    <w:p w14:paraId="6168E2FE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FD90829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0CD876B" w14:textId="6D245AC5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...</w:t>
      </w:r>
    </w:p>
    <w:p w14:paraId="25FDA21F" w14:textId="27D0F0A2" w:rsidR="00AD5E2E" w:rsidRPr="00AD5E2E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0E4154D5" w14:textId="6977D3A2" w:rsidR="00AD5E2E" w:rsidRDefault="00AD5E2E" w:rsidP="00A8652E">
      <w:pPr>
        <w:pStyle w:val="3"/>
        <w:spacing w:before="120"/>
      </w:pPr>
      <w:r>
        <w:rPr>
          <w:rFonts w:hint="eastAsia"/>
        </w:rPr>
        <w:t>3.1.</w:t>
      </w:r>
      <w:r w:rsidR="00700CC5">
        <w:t>2</w:t>
      </w:r>
      <w:r>
        <w:rPr>
          <w:rFonts w:hint="eastAsia"/>
        </w:rPr>
        <w:t xml:space="preserve"> </w:t>
      </w:r>
      <w:r>
        <w:rPr>
          <w:rFonts w:hint="eastAsia"/>
        </w:rPr>
        <w:t>插入功能截屏示例</w:t>
      </w:r>
    </w:p>
    <w:p w14:paraId="7B60337C" w14:textId="1636C346" w:rsidR="00954B54" w:rsidRDefault="00700CC5" w:rsidP="00954B54">
      <w:pPr>
        <w:rPr>
          <w:lang w:eastAsia="zh-CN"/>
        </w:rPr>
      </w:pPr>
      <w:r w:rsidRPr="00700CC5">
        <w:rPr>
          <w:lang w:eastAsia="zh-CN"/>
        </w:rPr>
        <w:drawing>
          <wp:inline distT="0" distB="0" distL="0" distR="0" wp14:anchorId="4DEE1B76" wp14:editId="42A05F33">
            <wp:extent cx="3619814" cy="387891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2085" w14:textId="7626A005" w:rsidR="00954B54" w:rsidRPr="00954B54" w:rsidRDefault="00954B54" w:rsidP="00954B54">
      <w:pPr>
        <w:rPr>
          <w:lang w:eastAsia="zh-CN"/>
        </w:rPr>
      </w:pPr>
    </w:p>
    <w:p w14:paraId="17806D8E" w14:textId="77777777" w:rsidR="0075165E" w:rsidRDefault="0075165E" w:rsidP="008F78B2">
      <w:pPr>
        <w:pStyle w:val="2"/>
        <w:spacing w:before="120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删除功能的实现</w:t>
      </w:r>
    </w:p>
    <w:p w14:paraId="437D12FB" w14:textId="6879DD5D" w:rsidR="00954B54" w:rsidRDefault="00954B54" w:rsidP="00A8652E">
      <w:pPr>
        <w:pStyle w:val="3"/>
        <w:spacing w:before="120"/>
      </w:pPr>
      <w:r>
        <w:rPr>
          <w:rFonts w:hint="eastAsia"/>
        </w:rPr>
        <w:t xml:space="preserve">3.2.1 </w:t>
      </w:r>
      <w:r>
        <w:rPr>
          <w:rFonts w:hint="eastAsia"/>
        </w:rPr>
        <w:t>删除功能核心代码</w:t>
      </w:r>
    </w:p>
    <w:p w14:paraId="62C3F866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family_tree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dissolve_family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</w:p>
    <w:p w14:paraId="131D440A" w14:textId="6A5934F0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解散以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*parent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为名的人的家庭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,当all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==1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时相当于清空整个家谱树（除祖先）</w:t>
      </w:r>
    </w:p>
    <w:p w14:paraId="64C7E515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parent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[20];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要解散家庭的人的姓名</w:t>
      </w:r>
    </w:p>
    <w:p w14:paraId="25B2807F" w14:textId="18FB3E36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 w:hint="eastAsia"/>
          <w:color w:val="0000FF"/>
          <w:sz w:val="19"/>
          <w:szCs w:val="19"/>
          <w:lang w:eastAsia="zh-CN" w:bidi="ar-SA"/>
        </w:rPr>
        <w:t>.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..</w:t>
      </w:r>
    </w:p>
    <w:p w14:paraId="4BF83C83" w14:textId="2B26D181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 w:rsidR="00EE06FE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family_treenode</w:t>
      </w:r>
      <w:proofErr w:type="spellEnd"/>
      <w:r w:rsidR="00EE06FE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*p=preorder(parent);</w:t>
      </w:r>
      <w:r w:rsidR="00EE06FE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EE06F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查找</w:t>
      </w:r>
      <w:r w:rsidR="00EE06FE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parent</w:t>
      </w:r>
      <w:r w:rsidR="00EE06F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，使</w:t>
      </w:r>
      <w:r w:rsidR="00EE06FE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</w:t>
      </w:r>
      <w:r w:rsidR="00EE06F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指向其位置</w:t>
      </w:r>
    </w:p>
    <w:p w14:paraId="0D364629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(current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762E3AD4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parent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不存在！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693D019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FA33D4D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473943B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family_treenode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temp;</w:t>
      </w:r>
    </w:p>
    <w:p w14:paraId="210A6C6F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(!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不是用于清空功能，需要输出被解散家庭的人的第一代子孙</w:t>
      </w:r>
    </w:p>
    <w:p w14:paraId="27EE9F5D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    temp = current-&gt;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first_child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//temp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指向长子</w:t>
      </w:r>
    </w:p>
    <w:p w14:paraId="08647FBD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temp;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遍历输出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parent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的第一代子孙</w:t>
      </w:r>
    </w:p>
    <w:p w14:paraId="12853E0B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temp-&gt;name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  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输出当前孩子的姓名</w:t>
      </w:r>
    </w:p>
    <w:p w14:paraId="1CA9F14F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temp = temp-&gt;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next_sibling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//temp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指向下一个孩子</w:t>
      </w:r>
    </w:p>
    <w:p w14:paraId="3E9B17DA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EEEC9DB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9C2B13A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D15A94F" w14:textId="4BBCC359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current= current-&gt;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first_child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//current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指向长子</w:t>
      </w:r>
    </w:p>
    <w:p w14:paraId="130CE7C3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stack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family_treenode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*&gt;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存储遍历途中经过但未被访问的结点</w:t>
      </w:r>
    </w:p>
    <w:p w14:paraId="7123CFD2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(current || 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st.is_empty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()) {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删除工作</w:t>
      </w:r>
    </w:p>
    <w:p w14:paraId="05E89D09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(current) {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一左到底</w:t>
      </w:r>
    </w:p>
    <w:p w14:paraId="47DD0B8E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(current-&gt;visit &gt;= 2)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右子树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也遍历完毕该节点成为叶结点</w:t>
      </w:r>
    </w:p>
    <w:p w14:paraId="061123A7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A9161B5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st.push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(current);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经历过的结点都入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</w:p>
    <w:p w14:paraId="165E44C2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current = current-&gt;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first_child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进入左子树</w:t>
      </w:r>
    </w:p>
    <w:p w14:paraId="39807E73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17FCF8E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current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st.gettop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</w:p>
    <w:p w14:paraId="6F4A42E4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current-&gt;visit++;</w:t>
      </w:r>
    </w:p>
    <w:p w14:paraId="0EF50989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(current-&gt;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next_sibling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==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当前节点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既无左子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树也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无右子树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，是叶节点，若不是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parent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则删除</w:t>
      </w:r>
    </w:p>
    <w:p w14:paraId="697B850A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family_treenode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temp1;</w:t>
      </w:r>
    </w:p>
    <w:p w14:paraId="42ABBA48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temp1 = current;</w:t>
      </w:r>
    </w:p>
    <w:p w14:paraId="51163A57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st.is_empty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())</w:t>
      </w:r>
    </w:p>
    <w:p w14:paraId="5CC901CE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st.pop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结点出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</w:p>
    <w:p w14:paraId="265732C0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st.is_empty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())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空则所有元素已处理完，退出循环</w:t>
      </w:r>
    </w:p>
    <w:p w14:paraId="7A42AD56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B00C848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current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st.gettop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//current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指向下一个未被访问的结点</w:t>
      </w:r>
    </w:p>
    <w:p w14:paraId="39598FA0" w14:textId="77777777" w:rsidR="00EE06FE" w:rsidRDefault="00700CC5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EE06FE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current-&gt;</w:t>
      </w:r>
      <w:proofErr w:type="spellStart"/>
      <w:r w:rsidR="00EE06FE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next_sibling</w:t>
      </w:r>
      <w:proofErr w:type="spellEnd"/>
      <w:r w:rsidR="00EE06FE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temp1-&gt;</w:t>
      </w:r>
      <w:proofErr w:type="spellStart"/>
      <w:r w:rsidR="00EE06FE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next_sibling</w:t>
      </w:r>
      <w:proofErr w:type="spellEnd"/>
      <w:r w:rsidR="00EE06FE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 w:rsidR="00EE06FE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//current</w:t>
      </w:r>
      <w:r w:rsidR="00EE06F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的兄弟置空</w:t>
      </w:r>
    </w:p>
    <w:p w14:paraId="470EE70D" w14:textId="3BE7C8B0" w:rsidR="00700CC5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first_child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 temp1-&gt;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next_sibling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使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parent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的长子为空</w:t>
      </w:r>
      <w:r w:rsidR="00700CC5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700CC5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700CC5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700CC5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 w:rsidR="00700CC5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(current)</w:t>
      </w:r>
    </w:p>
    <w:p w14:paraId="21C2C3A1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    current-&gt;visit++;</w:t>
      </w:r>
    </w:p>
    <w:p w14:paraId="47D7AC2A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temp1;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释放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temp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结点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;??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为啥删完这个结点后其前一个结点的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next_sibling</w:t>
      </w:r>
      <w:proofErr w:type="spell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显示读取异常</w:t>
      </w:r>
    </w:p>
    <w:p w14:paraId="37F49555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D11C20F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当前结点存在右孩子，则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进入右子树</w:t>
      </w:r>
      <w:proofErr w:type="gramEnd"/>
    </w:p>
    <w:p w14:paraId="6D4E8DAB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    current = current-&gt;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next_sibling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//current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指向右孩子</w:t>
      </w:r>
    </w:p>
    <w:p w14:paraId="799DB940" w14:textId="77777777" w:rsidR="00700CC5" w:rsidRDefault="00700CC5" w:rsidP="00700CC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54003F3" w14:textId="32D8CE40" w:rsidR="00954B54" w:rsidRDefault="00700CC5" w:rsidP="00700CC5">
      <w:pPr>
        <w:pStyle w:val="3"/>
        <w:spacing w:before="120"/>
      </w:pP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>}</w:t>
      </w:r>
      <w:r w:rsidR="00954B54">
        <w:rPr>
          <w:rFonts w:hint="eastAsia"/>
        </w:rPr>
        <w:t>3.2.</w:t>
      </w:r>
      <w:r>
        <w:t>2</w:t>
      </w:r>
      <w:r w:rsidR="00954B54">
        <w:rPr>
          <w:rFonts w:hint="eastAsia"/>
        </w:rPr>
        <w:t xml:space="preserve"> </w:t>
      </w:r>
      <w:r w:rsidR="00954B54">
        <w:rPr>
          <w:rFonts w:hint="eastAsia"/>
        </w:rPr>
        <w:t>删除功能截屏示例</w:t>
      </w:r>
    </w:p>
    <w:p w14:paraId="73E45738" w14:textId="7A062531" w:rsidR="00587D9B" w:rsidRDefault="00EE06FE" w:rsidP="00587D9B">
      <w:pPr>
        <w:rPr>
          <w:lang w:eastAsia="zh-CN"/>
        </w:rPr>
      </w:pPr>
      <w:r w:rsidRPr="00EE06FE">
        <w:rPr>
          <w:lang w:eastAsia="zh-CN"/>
        </w:rPr>
        <w:drawing>
          <wp:inline distT="0" distB="0" distL="0" distR="0" wp14:anchorId="58CDB286" wp14:editId="6646A3E8">
            <wp:extent cx="3223539" cy="2979678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BB44" w14:textId="3504A1BB" w:rsidR="0075165E" w:rsidRDefault="0075165E" w:rsidP="008F78B2">
      <w:pPr>
        <w:pStyle w:val="2"/>
        <w:spacing w:before="120"/>
      </w:pPr>
      <w:r>
        <w:rPr>
          <w:rFonts w:hint="eastAsia"/>
        </w:rPr>
        <w:t xml:space="preserve">3.3 </w:t>
      </w:r>
      <w:r w:rsidR="00EE06FE">
        <w:rPr>
          <w:rFonts w:hint="eastAsia"/>
        </w:rPr>
        <w:t>修改</w:t>
      </w:r>
      <w:r>
        <w:rPr>
          <w:rFonts w:hint="eastAsia"/>
        </w:rPr>
        <w:t>功能的实现</w:t>
      </w:r>
    </w:p>
    <w:p w14:paraId="38E5610D" w14:textId="2B2DCFF6" w:rsidR="00587D9B" w:rsidRDefault="00587D9B" w:rsidP="00A8652E">
      <w:pPr>
        <w:pStyle w:val="3"/>
        <w:spacing w:before="120"/>
      </w:pPr>
      <w:r>
        <w:rPr>
          <w:rFonts w:hint="eastAsia"/>
        </w:rPr>
        <w:t xml:space="preserve">3.3.1 </w:t>
      </w:r>
      <w:r w:rsidR="00EE06FE">
        <w:rPr>
          <w:rFonts w:hint="eastAsia"/>
        </w:rPr>
        <w:t>修改</w:t>
      </w:r>
      <w:r>
        <w:rPr>
          <w:rFonts w:hint="eastAsia"/>
        </w:rPr>
        <w:t>功能核心代码</w:t>
      </w:r>
    </w:p>
    <w:p w14:paraId="6D02B4D0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family_tree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change_name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</w:t>
      </w:r>
    </w:p>
    <w:p w14:paraId="1BDF7817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更改当前姓名为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cur_name</w:t>
      </w:r>
      <w:proofErr w:type="spell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的人的姓名</w:t>
      </w:r>
    </w:p>
    <w:p w14:paraId="670ECCD1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name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[20];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要修改的人的姓名；</w:t>
      </w:r>
    </w:p>
    <w:p w14:paraId="3DD44C30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toname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[20];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更改后的姓名</w:t>
      </w:r>
    </w:p>
    <w:p w14:paraId="147B943F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请输入要更改姓名的人的目前姓名：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3F30150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name;</w:t>
      </w:r>
    </w:p>
    <w:p w14:paraId="7C863E63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preorder(name);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前序遍历查找名为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*name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的结点位置</w:t>
      </w:r>
    </w:p>
    <w:p w14:paraId="4514647C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(current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3A5FC117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name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不存在！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67F533F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DA93ABA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03EDD2B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请输入更改后的姓名：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6B78E2B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toname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AD5CF68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current-&gt;name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toname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7827CB5" w14:textId="2225BC3C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name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已更名为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toname</w:t>
      </w:r>
      <w:proofErr w:type="spellEnd"/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CB3109B" w14:textId="1C90D6BD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}</w:t>
      </w:r>
    </w:p>
    <w:p w14:paraId="2C87FEED" w14:textId="1D781496" w:rsidR="00587D9B" w:rsidRDefault="00587D9B" w:rsidP="00EE06FE">
      <w:pPr>
        <w:pStyle w:val="3"/>
        <w:spacing w:before="120"/>
      </w:pPr>
      <w:r>
        <w:rPr>
          <w:rFonts w:hint="eastAsia"/>
        </w:rPr>
        <w:lastRenderedPageBreak/>
        <w:t>3.3.</w:t>
      </w:r>
      <w:r w:rsidR="00EE06FE">
        <w:t>2</w:t>
      </w:r>
      <w:r>
        <w:rPr>
          <w:rFonts w:hint="eastAsia"/>
        </w:rPr>
        <w:t xml:space="preserve"> </w:t>
      </w:r>
      <w:r w:rsidR="00EE06FE">
        <w:rPr>
          <w:rFonts w:hint="eastAsia"/>
        </w:rPr>
        <w:t>修改</w:t>
      </w:r>
      <w:r>
        <w:rPr>
          <w:rFonts w:hint="eastAsia"/>
        </w:rPr>
        <w:t>功能截图示例</w:t>
      </w:r>
    </w:p>
    <w:p w14:paraId="784BA1D6" w14:textId="52DD9E2A" w:rsidR="00587D9B" w:rsidRDefault="00EE06FE" w:rsidP="00587D9B">
      <w:pPr>
        <w:rPr>
          <w:lang w:eastAsia="zh-CN"/>
        </w:rPr>
      </w:pPr>
      <w:r w:rsidRPr="00EE06FE">
        <w:rPr>
          <w:lang w:eastAsia="zh-CN"/>
        </w:rPr>
        <w:drawing>
          <wp:inline distT="0" distB="0" distL="0" distR="0" wp14:anchorId="1B098195" wp14:editId="56BD002D">
            <wp:extent cx="3292125" cy="1440305"/>
            <wp:effectExtent l="0" t="0" r="381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B9AE" w14:textId="07EB1540" w:rsidR="0075165E" w:rsidRDefault="0075165E" w:rsidP="008F78B2">
      <w:pPr>
        <w:pStyle w:val="2"/>
        <w:spacing w:before="120"/>
      </w:pPr>
      <w:r>
        <w:rPr>
          <w:rFonts w:hint="eastAsia"/>
        </w:rPr>
        <w:t>3.</w:t>
      </w:r>
      <w:r w:rsidR="00EE06FE">
        <w:t>4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</w:p>
    <w:p w14:paraId="136417B9" w14:textId="3DBFE65A" w:rsidR="00AD5E2E" w:rsidRDefault="00946937" w:rsidP="00A8652E">
      <w:pPr>
        <w:pStyle w:val="3"/>
        <w:spacing w:before="120"/>
      </w:pPr>
      <w:r>
        <w:rPr>
          <w:rFonts w:hint="eastAsia"/>
        </w:rPr>
        <w:t>3.</w:t>
      </w:r>
      <w:r w:rsidR="00EE06FE">
        <w:t>4</w:t>
      </w:r>
      <w:r>
        <w:rPr>
          <w:rFonts w:hint="eastAsia"/>
        </w:rPr>
        <w:t>.1</w:t>
      </w:r>
      <w:r>
        <w:rPr>
          <w:rFonts w:hint="eastAsia"/>
        </w:rPr>
        <w:t>总体系统核心代码</w:t>
      </w:r>
    </w:p>
    <w:p w14:paraId="07FB092F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switch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menu_chocie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449BF41D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'A'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2DF0E489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ft.add_member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(0);</w:t>
      </w:r>
    </w:p>
    <w:p w14:paraId="0D7C3A1C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1CDEB95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3D3A1CD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'B'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68F2F3E3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ft.add_member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(1);</w:t>
      </w:r>
    </w:p>
    <w:p w14:paraId="4B833111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2FE3EB5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EB85DF3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'C'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31F915F6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ft.dissolve_family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</w:p>
    <w:p w14:paraId="3BCC5150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85846D3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DA1E18B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'D'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265689FC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ft.change_name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</w:p>
    <w:p w14:paraId="60F83F05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E967EAE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E86A736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'E'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6EC99FD3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程序结束！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805605B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114E62E5" w14:textId="77777777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default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0734AAE2" w14:textId="4ECC5C55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0FEF54F" w14:textId="201595AB" w:rsidR="00EE06FE" w:rsidRDefault="00EE06FE" w:rsidP="00EE06F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}</w:t>
      </w:r>
    </w:p>
    <w:p w14:paraId="248BAF20" w14:textId="5102B10A" w:rsidR="00946937" w:rsidRDefault="00946937" w:rsidP="00EE06FE">
      <w:pPr>
        <w:pStyle w:val="3"/>
        <w:spacing w:before="120"/>
      </w:pPr>
      <w:r>
        <w:rPr>
          <w:rFonts w:hint="eastAsia"/>
        </w:rPr>
        <w:lastRenderedPageBreak/>
        <w:t>3.</w:t>
      </w:r>
      <w:r w:rsidR="00EE06FE">
        <w:t>4</w:t>
      </w:r>
      <w:r>
        <w:rPr>
          <w:rFonts w:hint="eastAsia"/>
        </w:rPr>
        <w:t>.</w:t>
      </w:r>
      <w:r w:rsidR="00EE06FE">
        <w:t>2</w:t>
      </w:r>
      <w:r>
        <w:rPr>
          <w:rFonts w:hint="eastAsia"/>
        </w:rPr>
        <w:t xml:space="preserve"> </w:t>
      </w:r>
      <w:r>
        <w:rPr>
          <w:rFonts w:hint="eastAsia"/>
        </w:rPr>
        <w:t>总体系统截屏示例</w:t>
      </w:r>
    </w:p>
    <w:p w14:paraId="1DCA24FC" w14:textId="07181270" w:rsidR="00F95D49" w:rsidRDefault="00EE06FE" w:rsidP="00F95D49">
      <w:pPr>
        <w:rPr>
          <w:lang w:eastAsia="zh-CN"/>
        </w:rPr>
      </w:pPr>
      <w:r w:rsidRPr="00EE06FE">
        <w:rPr>
          <w:lang w:eastAsia="zh-CN"/>
        </w:rPr>
        <w:drawing>
          <wp:inline distT="0" distB="0" distL="0" distR="0" wp14:anchorId="41881825" wp14:editId="1D132BE5">
            <wp:extent cx="3299746" cy="3650296"/>
            <wp:effectExtent l="0" t="0" r="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0FCF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64EC460C" w14:textId="77777777" w:rsidR="002779D6" w:rsidRPr="002779D6" w:rsidRDefault="002779D6" w:rsidP="002779D6">
      <w:pPr>
        <w:rPr>
          <w:lang w:eastAsia="zh-CN"/>
        </w:rPr>
      </w:pPr>
    </w:p>
    <w:p w14:paraId="57482FFF" w14:textId="77777777" w:rsidR="0075165E" w:rsidRDefault="0075165E" w:rsidP="0075165E">
      <w:pPr>
        <w:pStyle w:val="1"/>
        <w:spacing w:after="240"/>
        <w:rPr>
          <w:lang w:eastAsia="zh-CN"/>
        </w:rPr>
      </w:pPr>
      <w:r w:rsidRPr="0075165E">
        <w:rPr>
          <w:rFonts w:hint="eastAsia"/>
          <w:lang w:eastAsia="zh-CN"/>
        </w:rPr>
        <w:lastRenderedPageBreak/>
        <w:t xml:space="preserve">4 </w:t>
      </w:r>
      <w:r w:rsidRPr="0075165E">
        <w:rPr>
          <w:rFonts w:hint="eastAsia"/>
          <w:lang w:eastAsia="zh-CN"/>
        </w:rPr>
        <w:t>测试</w:t>
      </w:r>
    </w:p>
    <w:p w14:paraId="07662A39" w14:textId="0387AB9D" w:rsidR="004135DF" w:rsidRDefault="004135DF" w:rsidP="004135DF">
      <w:pPr>
        <w:pStyle w:val="2"/>
        <w:spacing w:before="120"/>
      </w:pPr>
      <w:r>
        <w:rPr>
          <w:rFonts w:hint="eastAsia"/>
        </w:rPr>
        <w:t xml:space="preserve">4.1 </w:t>
      </w:r>
      <w:r>
        <w:rPr>
          <w:rFonts w:hint="eastAsia"/>
        </w:rPr>
        <w:t>功能测试</w:t>
      </w:r>
    </w:p>
    <w:p w14:paraId="06CF5B17" w14:textId="0403E6B0" w:rsidR="00EE06FE" w:rsidRDefault="00EE06FE" w:rsidP="00EE06FE">
      <w:pPr>
        <w:rPr>
          <w:lang w:eastAsia="zh-CN"/>
        </w:rPr>
      </w:pPr>
      <w:r w:rsidRPr="00EE06FE">
        <w:rPr>
          <w:lang w:eastAsia="zh-CN"/>
        </w:rPr>
        <w:drawing>
          <wp:inline distT="0" distB="0" distL="0" distR="0" wp14:anchorId="24B5AE3B" wp14:editId="68E9D20E">
            <wp:extent cx="3429297" cy="5966977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3B6F" w14:textId="2663E76B" w:rsidR="00EE06FE" w:rsidRDefault="00EE06FE" w:rsidP="00EE06FE">
      <w:pPr>
        <w:rPr>
          <w:lang w:eastAsia="zh-CN"/>
        </w:rPr>
      </w:pPr>
    </w:p>
    <w:p w14:paraId="61B1C265" w14:textId="77777777" w:rsidR="00EE06FE" w:rsidRPr="00EE06FE" w:rsidRDefault="00EE06FE" w:rsidP="00EE06FE">
      <w:pPr>
        <w:rPr>
          <w:rFonts w:hint="eastAsia"/>
          <w:lang w:eastAsia="zh-CN"/>
        </w:rPr>
      </w:pPr>
    </w:p>
    <w:p w14:paraId="7F491695" w14:textId="77777777" w:rsidR="004135DF" w:rsidRDefault="004135DF" w:rsidP="004135DF">
      <w:pPr>
        <w:pStyle w:val="2"/>
        <w:spacing w:before="120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边界测试</w:t>
      </w:r>
    </w:p>
    <w:p w14:paraId="31F43FAD" w14:textId="3610CAB1" w:rsidR="004135DF" w:rsidRDefault="004135DF" w:rsidP="004135DF">
      <w:pPr>
        <w:pStyle w:val="3"/>
        <w:spacing w:before="120"/>
      </w:pPr>
      <w:r>
        <w:rPr>
          <w:rFonts w:hint="eastAsia"/>
        </w:rPr>
        <w:t xml:space="preserve">4.2.1 </w:t>
      </w:r>
      <w:r w:rsidR="00EE06FE">
        <w:rPr>
          <w:rFonts w:hint="eastAsia"/>
        </w:rPr>
        <w:t>解散无子女的人的家庭</w:t>
      </w:r>
    </w:p>
    <w:p w14:paraId="023B98E8" w14:textId="53DD4A55"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  <w:r w:rsidR="00EE06FE" w:rsidRPr="00EE06FE">
        <w:rPr>
          <w:rFonts w:hint="eastAsia"/>
          <w:bCs/>
          <w:lang w:eastAsia="zh-CN"/>
        </w:rPr>
        <w:t>选择操作码</w:t>
      </w:r>
      <w:r w:rsidR="00EE06FE" w:rsidRPr="00EE06FE">
        <w:rPr>
          <w:rFonts w:hint="eastAsia"/>
          <w:bCs/>
          <w:lang w:eastAsia="zh-CN"/>
        </w:rPr>
        <w:t>C</w:t>
      </w:r>
      <w:r w:rsidR="00EE06FE" w:rsidRPr="00EE06FE">
        <w:rPr>
          <w:rFonts w:hint="eastAsia"/>
          <w:bCs/>
          <w:lang w:eastAsia="zh-CN"/>
        </w:rPr>
        <w:t>，</w:t>
      </w:r>
      <w:r w:rsidR="00EE06FE">
        <w:rPr>
          <w:rFonts w:hint="eastAsia"/>
          <w:lang w:eastAsia="zh-CN"/>
        </w:rPr>
        <w:t>输入无子女的人的名字</w:t>
      </w:r>
    </w:p>
    <w:p w14:paraId="4365B394" w14:textId="6B7984B4"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程序运行正常不崩溃。</w:t>
      </w:r>
    </w:p>
    <w:p w14:paraId="2FA7108E" w14:textId="77777777"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3732F59F" w14:textId="10E7D2BA" w:rsidR="008B5D8B" w:rsidRPr="008B5D8B" w:rsidRDefault="00EE06FE" w:rsidP="008B5D8B">
      <w:pPr>
        <w:rPr>
          <w:lang w:eastAsia="zh-CN"/>
        </w:rPr>
      </w:pPr>
      <w:r w:rsidRPr="00EE06FE">
        <w:rPr>
          <w:lang w:eastAsia="zh-CN"/>
        </w:rPr>
        <w:drawing>
          <wp:inline distT="0" distB="0" distL="0" distR="0" wp14:anchorId="288BF1CE" wp14:editId="1BC82336">
            <wp:extent cx="2568163" cy="1562235"/>
            <wp:effectExtent l="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AD07" w14:textId="783DD024" w:rsidR="004135DF" w:rsidRDefault="004135DF" w:rsidP="004135DF">
      <w:pPr>
        <w:pStyle w:val="3"/>
        <w:spacing w:before="120"/>
      </w:pPr>
      <w:r>
        <w:rPr>
          <w:rFonts w:hint="eastAsia"/>
        </w:rPr>
        <w:t xml:space="preserve">4.2.2 </w:t>
      </w:r>
      <w:r w:rsidR="00EA2DD3">
        <w:rPr>
          <w:rFonts w:hint="eastAsia"/>
        </w:rPr>
        <w:t>为某成员添加子女时该成员尚无子女</w:t>
      </w:r>
    </w:p>
    <w:p w14:paraId="29CBBE56" w14:textId="6C5C8986" w:rsidR="00FD2CA9" w:rsidRDefault="00FD2CA9" w:rsidP="00FD2CA9">
      <w:pPr>
        <w:ind w:firstLine="482"/>
        <w:rPr>
          <w:rFonts w:hint="eastAsia"/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  <w:r w:rsidR="00EE06FE">
        <w:rPr>
          <w:rFonts w:hint="eastAsia"/>
          <w:lang w:eastAsia="zh-CN"/>
        </w:rPr>
        <w:t>选择操作</w:t>
      </w:r>
      <w:r w:rsidR="00EA2DD3">
        <w:rPr>
          <w:rFonts w:hint="eastAsia"/>
          <w:lang w:eastAsia="zh-CN"/>
        </w:rPr>
        <w:t>B</w:t>
      </w:r>
      <w:r w:rsidR="00EE06FE">
        <w:rPr>
          <w:lang w:eastAsia="zh-CN"/>
        </w:rPr>
        <w:t>,</w:t>
      </w:r>
      <w:r w:rsidR="00EA2DD3">
        <w:rPr>
          <w:rFonts w:hint="eastAsia"/>
          <w:lang w:eastAsia="zh-CN"/>
        </w:rPr>
        <w:t>选择一个无子女的人添加一个子女</w:t>
      </w:r>
    </w:p>
    <w:p w14:paraId="0851A616" w14:textId="06FE8157"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</w:t>
      </w:r>
      <w:r w:rsidR="00EA2DD3">
        <w:rPr>
          <w:rFonts w:hint="eastAsia"/>
          <w:lang w:eastAsia="zh-CN"/>
        </w:rPr>
        <w:t>正常运行</w:t>
      </w:r>
      <w:r>
        <w:rPr>
          <w:rFonts w:hint="eastAsia"/>
          <w:lang w:eastAsia="zh-CN"/>
        </w:rPr>
        <w:t>。</w:t>
      </w:r>
    </w:p>
    <w:p w14:paraId="3F5D605A" w14:textId="77777777"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7C4625AC" w14:textId="11A14C79" w:rsidR="00FD2CA9" w:rsidRPr="00FD2CA9" w:rsidRDefault="00EA2DD3" w:rsidP="00FD2CA9">
      <w:pPr>
        <w:rPr>
          <w:lang w:eastAsia="zh-CN"/>
        </w:rPr>
      </w:pPr>
      <w:r w:rsidRPr="00EA2DD3">
        <w:rPr>
          <w:lang w:eastAsia="zh-CN"/>
        </w:rPr>
        <w:drawing>
          <wp:inline distT="0" distB="0" distL="0" distR="0" wp14:anchorId="73FF86C9" wp14:editId="2CE2BC24">
            <wp:extent cx="3200677" cy="1463167"/>
            <wp:effectExtent l="0" t="0" r="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A03E" w14:textId="77777777" w:rsidR="004135DF" w:rsidRPr="004135DF" w:rsidRDefault="004135DF" w:rsidP="004135DF">
      <w:pPr>
        <w:pStyle w:val="2"/>
        <w:spacing w:before="120"/>
      </w:pPr>
      <w:r>
        <w:rPr>
          <w:rFonts w:hint="eastAsia"/>
        </w:rPr>
        <w:t xml:space="preserve">4.3 </w:t>
      </w:r>
      <w:r>
        <w:rPr>
          <w:rFonts w:hint="eastAsia"/>
        </w:rPr>
        <w:t>出错测试</w:t>
      </w:r>
    </w:p>
    <w:p w14:paraId="18A06C94" w14:textId="77777777" w:rsidR="00EA2DD3" w:rsidRDefault="004135DF" w:rsidP="00EA2DD3">
      <w:pPr>
        <w:pStyle w:val="3"/>
        <w:spacing w:before="120"/>
      </w:pPr>
      <w:r>
        <w:rPr>
          <w:rFonts w:hint="eastAsia"/>
        </w:rPr>
        <w:t xml:space="preserve">4.3.1 </w:t>
      </w:r>
      <w:r w:rsidR="00EA2DD3">
        <w:rPr>
          <w:rFonts w:hint="eastAsia"/>
        </w:rPr>
        <w:t>输入的成员在家谱中不存在</w:t>
      </w:r>
    </w:p>
    <w:p w14:paraId="5D723AE9" w14:textId="2D192A60" w:rsidR="00EA2DD3" w:rsidRDefault="00EA2DD3" w:rsidP="00EA2DD3">
      <w:pPr>
        <w:ind w:firstLine="482"/>
        <w:rPr>
          <w:rFonts w:hint="eastAsia"/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选择操作</w:t>
      </w:r>
      <w:r>
        <w:rPr>
          <w:rFonts w:hint="eastAsia"/>
          <w:lang w:eastAsia="zh-CN"/>
        </w:rPr>
        <w:t>A</w:t>
      </w:r>
      <w:r>
        <w:rPr>
          <w:lang w:eastAsia="zh-CN"/>
        </w:rPr>
        <w:t>/</w:t>
      </w:r>
      <w:r>
        <w:rPr>
          <w:rFonts w:hint="eastAsia"/>
          <w:lang w:eastAsia="zh-CN"/>
        </w:rPr>
        <w:t>B/C</w:t>
      </w:r>
      <w:r>
        <w:rPr>
          <w:lang w:eastAsia="zh-CN"/>
        </w:rPr>
        <w:t>/</w:t>
      </w:r>
      <w:r>
        <w:rPr>
          <w:rFonts w:hint="eastAsia"/>
          <w:lang w:eastAsia="zh-CN"/>
        </w:rPr>
        <w:t>D</w:t>
      </w:r>
      <w:r>
        <w:rPr>
          <w:lang w:eastAsia="zh-CN"/>
        </w:rPr>
        <w:t>,</w:t>
      </w:r>
      <w:r>
        <w:rPr>
          <w:rFonts w:hint="eastAsia"/>
          <w:lang w:eastAsia="zh-CN"/>
        </w:rPr>
        <w:t>输入不在家谱中的人名</w:t>
      </w:r>
    </w:p>
    <w:p w14:paraId="024AF1FC" w14:textId="77777777" w:rsidR="00EA2DD3" w:rsidRDefault="00EA2DD3" w:rsidP="00EA2DD3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程序给出提示，不崩溃。</w:t>
      </w:r>
    </w:p>
    <w:p w14:paraId="10321542" w14:textId="12483542" w:rsidR="00EA2DD3" w:rsidRDefault="00EA2DD3" w:rsidP="00EA2DD3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772FEEEE" w14:textId="3B7F47DA" w:rsidR="00120BAE" w:rsidRDefault="00120BAE" w:rsidP="00EA2DD3">
      <w:pPr>
        <w:ind w:firstLine="482"/>
        <w:rPr>
          <w:rFonts w:hint="eastAsia"/>
          <w:b/>
          <w:lang w:eastAsia="zh-CN"/>
        </w:rPr>
      </w:pPr>
      <w:r w:rsidRPr="00120BAE">
        <w:rPr>
          <w:b/>
          <w:lang w:eastAsia="zh-CN"/>
        </w:rPr>
        <w:lastRenderedPageBreak/>
        <w:drawing>
          <wp:inline distT="0" distB="0" distL="0" distR="0" wp14:anchorId="1CF45C40" wp14:editId="6583C5DC">
            <wp:extent cx="3254022" cy="2979678"/>
            <wp:effectExtent l="0" t="0" r="381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1635" w14:textId="3DE4EC40" w:rsidR="00EA2DD3" w:rsidRPr="00FD2CA9" w:rsidRDefault="00EA2DD3" w:rsidP="00EA2DD3">
      <w:pPr>
        <w:ind w:firstLine="482"/>
        <w:rPr>
          <w:rFonts w:hint="eastAsia"/>
          <w:b/>
          <w:lang w:eastAsia="zh-CN"/>
        </w:rPr>
      </w:pPr>
    </w:p>
    <w:p w14:paraId="16904567" w14:textId="6C664E1B" w:rsidR="004135DF" w:rsidRDefault="004135DF" w:rsidP="00EA2DD3">
      <w:pPr>
        <w:pStyle w:val="3"/>
        <w:spacing w:before="120"/>
      </w:pPr>
      <w:r>
        <w:rPr>
          <w:rFonts w:hint="eastAsia"/>
        </w:rPr>
        <w:t xml:space="preserve">4.3.2 </w:t>
      </w:r>
      <w:r>
        <w:rPr>
          <w:rFonts w:hint="eastAsia"/>
        </w:rPr>
        <w:t>操作码错误</w:t>
      </w:r>
    </w:p>
    <w:p w14:paraId="37C34581" w14:textId="77777777"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1839FC">
        <w:rPr>
          <w:rFonts w:hint="eastAsia"/>
          <w:lang w:eastAsia="zh-CN"/>
        </w:rPr>
        <w:t>输入操作码错误</w:t>
      </w:r>
    </w:p>
    <w:p w14:paraId="594E2B78" w14:textId="77777777"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 w14:paraId="26E690FB" w14:textId="77777777"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3596CCFB" w14:textId="5318076D" w:rsidR="00967C27" w:rsidRPr="005F004C" w:rsidRDefault="00EA2DD3" w:rsidP="005F004C">
      <w:pPr>
        <w:ind w:firstLine="482"/>
        <w:rPr>
          <w:rFonts w:hint="eastAsia"/>
          <w:b/>
          <w:lang w:eastAsia="zh-CN"/>
        </w:rPr>
      </w:pPr>
      <w:r w:rsidRPr="00EA2DD3">
        <w:rPr>
          <w:b/>
          <w:lang w:eastAsia="zh-CN"/>
        </w:rPr>
        <w:drawing>
          <wp:inline distT="0" distB="0" distL="0" distR="0" wp14:anchorId="3510FEB2" wp14:editId="6807B9B2">
            <wp:extent cx="1851820" cy="495343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C27" w:rsidRPr="005F004C" w:rsidSect="00FD3194">
      <w:footerReference w:type="default" r:id="rId23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73190" w14:textId="77777777" w:rsidR="004613B4" w:rsidRDefault="004613B4" w:rsidP="001D0743">
      <w:r>
        <w:separator/>
      </w:r>
    </w:p>
    <w:p w14:paraId="2AC52FD7" w14:textId="77777777" w:rsidR="004613B4" w:rsidRDefault="004613B4" w:rsidP="001D0743"/>
    <w:p w14:paraId="69C90C5E" w14:textId="77777777" w:rsidR="004613B4" w:rsidRDefault="004613B4" w:rsidP="001D0743"/>
    <w:p w14:paraId="60EC5401" w14:textId="77777777" w:rsidR="004613B4" w:rsidRDefault="004613B4" w:rsidP="001D0743"/>
    <w:p w14:paraId="655F8CBE" w14:textId="77777777" w:rsidR="004613B4" w:rsidRDefault="004613B4" w:rsidP="001D0743"/>
    <w:p w14:paraId="1DA741D2" w14:textId="77777777" w:rsidR="004613B4" w:rsidRDefault="004613B4" w:rsidP="001D0743"/>
  </w:endnote>
  <w:endnote w:type="continuationSeparator" w:id="0">
    <w:p w14:paraId="4F2B27BB" w14:textId="77777777" w:rsidR="004613B4" w:rsidRDefault="004613B4" w:rsidP="001D0743">
      <w:r>
        <w:continuationSeparator/>
      </w:r>
    </w:p>
    <w:p w14:paraId="45A01137" w14:textId="77777777" w:rsidR="004613B4" w:rsidRDefault="004613B4" w:rsidP="001D0743"/>
    <w:p w14:paraId="28C1547B" w14:textId="77777777" w:rsidR="004613B4" w:rsidRDefault="004613B4" w:rsidP="001D0743"/>
    <w:p w14:paraId="1BD2C2EF" w14:textId="77777777" w:rsidR="004613B4" w:rsidRDefault="004613B4" w:rsidP="001D0743"/>
    <w:p w14:paraId="7F8D12E7" w14:textId="77777777" w:rsidR="004613B4" w:rsidRDefault="004613B4" w:rsidP="001D0743"/>
    <w:p w14:paraId="621B1E14" w14:textId="77777777" w:rsidR="004613B4" w:rsidRDefault="004613B4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9DE2A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 w:rsidR="008A78A6">
      <w:fldChar w:fldCharType="begin"/>
    </w:r>
    <w:r w:rsidR="008A78A6">
      <w:instrText xml:space="preserve"> PAGE </w:instrText>
    </w:r>
    <w:r w:rsidR="008A78A6">
      <w:fldChar w:fldCharType="separate"/>
    </w:r>
    <w:r w:rsidR="00E51255">
      <w:rPr>
        <w:noProof/>
      </w:rPr>
      <w:t>2</w:t>
    </w:r>
    <w:r w:rsidR="008A78A6">
      <w:rPr>
        <w:noProof/>
      </w:rPr>
      <w:fldChar w:fldCharType="end"/>
    </w:r>
    <w:r w:rsidRPr="00F57004">
      <w:t xml:space="preserve"> -</w:t>
    </w:r>
  </w:p>
  <w:p w14:paraId="788CE94A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2A85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632D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Content>
      <w:p w14:paraId="7F9B9944" w14:textId="77777777" w:rsidR="002644C8" w:rsidRDefault="008A78A6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0F53C875" w14:textId="77777777" w:rsidR="002644C8" w:rsidRPr="00E0298B" w:rsidRDefault="002644C8" w:rsidP="001D0743">
    <w:pPr>
      <w:pStyle w:val="a4"/>
      <w:ind w:firstLine="360"/>
    </w:pPr>
  </w:p>
  <w:p w14:paraId="1C3DE2A2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7E6EC" w14:textId="77777777" w:rsidR="004613B4" w:rsidRDefault="004613B4" w:rsidP="001D0743">
      <w:r>
        <w:separator/>
      </w:r>
    </w:p>
    <w:p w14:paraId="1DE29147" w14:textId="77777777" w:rsidR="004613B4" w:rsidRDefault="004613B4" w:rsidP="001D0743"/>
    <w:p w14:paraId="17EC0459" w14:textId="77777777" w:rsidR="004613B4" w:rsidRDefault="004613B4" w:rsidP="001D0743"/>
    <w:p w14:paraId="546F7C9C" w14:textId="77777777" w:rsidR="004613B4" w:rsidRDefault="004613B4" w:rsidP="001D0743"/>
    <w:p w14:paraId="540C41F0" w14:textId="77777777" w:rsidR="004613B4" w:rsidRDefault="004613B4" w:rsidP="001D0743"/>
    <w:p w14:paraId="754A8926" w14:textId="77777777" w:rsidR="004613B4" w:rsidRDefault="004613B4" w:rsidP="001D0743"/>
  </w:footnote>
  <w:footnote w:type="continuationSeparator" w:id="0">
    <w:p w14:paraId="0A4AD7CB" w14:textId="77777777" w:rsidR="004613B4" w:rsidRDefault="004613B4" w:rsidP="001D0743">
      <w:r>
        <w:continuationSeparator/>
      </w:r>
    </w:p>
    <w:p w14:paraId="74454323" w14:textId="77777777" w:rsidR="004613B4" w:rsidRDefault="004613B4" w:rsidP="001D0743"/>
    <w:p w14:paraId="202D7EFE" w14:textId="77777777" w:rsidR="004613B4" w:rsidRDefault="004613B4" w:rsidP="001D0743"/>
    <w:p w14:paraId="0C6D91B2" w14:textId="77777777" w:rsidR="004613B4" w:rsidRDefault="004613B4" w:rsidP="001D0743"/>
    <w:p w14:paraId="627B0EB6" w14:textId="77777777" w:rsidR="004613B4" w:rsidRDefault="004613B4" w:rsidP="001D0743"/>
    <w:p w14:paraId="25F04D09" w14:textId="77777777" w:rsidR="004613B4" w:rsidRDefault="004613B4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3EC06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5FBB3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6A0B4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014694753">
    <w:abstractNumId w:val="8"/>
  </w:num>
  <w:num w:numId="2" w16cid:durableId="398985539">
    <w:abstractNumId w:val="14"/>
  </w:num>
  <w:num w:numId="3" w16cid:durableId="913666094">
    <w:abstractNumId w:val="17"/>
  </w:num>
  <w:num w:numId="4" w16cid:durableId="466046681">
    <w:abstractNumId w:val="13"/>
  </w:num>
  <w:num w:numId="5" w16cid:durableId="147788812">
    <w:abstractNumId w:val="18"/>
  </w:num>
  <w:num w:numId="6" w16cid:durableId="707264558">
    <w:abstractNumId w:val="1"/>
  </w:num>
  <w:num w:numId="7" w16cid:durableId="1636326161">
    <w:abstractNumId w:val="4"/>
  </w:num>
  <w:num w:numId="8" w16cid:durableId="1363943627">
    <w:abstractNumId w:val="10"/>
  </w:num>
  <w:num w:numId="9" w16cid:durableId="1101073477">
    <w:abstractNumId w:val="16"/>
  </w:num>
  <w:num w:numId="10" w16cid:durableId="694773918">
    <w:abstractNumId w:val="3"/>
  </w:num>
  <w:num w:numId="11" w16cid:durableId="1276214114">
    <w:abstractNumId w:val="6"/>
  </w:num>
  <w:num w:numId="12" w16cid:durableId="1235624068">
    <w:abstractNumId w:val="9"/>
  </w:num>
  <w:num w:numId="13" w16cid:durableId="289821798">
    <w:abstractNumId w:val="7"/>
  </w:num>
  <w:num w:numId="14" w16cid:durableId="1823501562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31563124">
    <w:abstractNumId w:val="7"/>
  </w:num>
  <w:num w:numId="16" w16cid:durableId="718556526">
    <w:abstractNumId w:val="7"/>
  </w:num>
  <w:num w:numId="17" w16cid:durableId="13785533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081500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6196686">
    <w:abstractNumId w:val="5"/>
  </w:num>
  <w:num w:numId="20" w16cid:durableId="953169535">
    <w:abstractNumId w:val="11"/>
  </w:num>
  <w:num w:numId="21" w16cid:durableId="1834638434">
    <w:abstractNumId w:val="2"/>
  </w:num>
  <w:num w:numId="22" w16cid:durableId="1469590271">
    <w:abstractNumId w:val="0"/>
  </w:num>
  <w:num w:numId="23" w16cid:durableId="1775247590">
    <w:abstractNumId w:val="12"/>
  </w:num>
  <w:num w:numId="24" w16cid:durableId="6982423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293A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62C6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20BAE"/>
    <w:rsid w:val="0013078D"/>
    <w:rsid w:val="00133F46"/>
    <w:rsid w:val="00134E0D"/>
    <w:rsid w:val="0013762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3B4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0EB1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04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0CC5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A78A6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A2DD3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06FE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264720"/>
  <w15:docId w15:val="{C45B3E97-27DE-4336-86F5-106B3B7E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5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101</TotalTime>
  <Pages>14</Pages>
  <Words>1060</Words>
  <Characters>6044</Characters>
  <Application>Microsoft Office Word</Application>
  <DocSecurity>0</DocSecurity>
  <Lines>50</Lines>
  <Paragraphs>14</Paragraphs>
  <ScaleCrop>false</ScaleCrop>
  <Company>中国石油大学</Company>
  <LinksUpToDate>false</LinksUpToDate>
  <CharactersWithSpaces>7090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何 慧琳</cp:lastModifiedBy>
  <cp:revision>4</cp:revision>
  <cp:lastPrinted>2008-07-17T03:36:00Z</cp:lastPrinted>
  <dcterms:created xsi:type="dcterms:W3CDTF">2022-11-29T10:09:00Z</dcterms:created>
  <dcterms:modified xsi:type="dcterms:W3CDTF">2022-11-29T11:50:00Z</dcterms:modified>
</cp:coreProperties>
</file>