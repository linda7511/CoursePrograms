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B264A4D" w14:textId="77777777" w:rsidR="00B138A1" w:rsidRPr="001E4DF9" w:rsidRDefault="00B138A1" w:rsidP="001D0743">
      <w:pPr>
        <w:rPr>
          <w:lang w:eastAsia="zh-CN"/>
        </w:rPr>
      </w:pPr>
    </w:p>
    <w:p w14:paraId="26FD2512" w14:textId="77777777" w:rsidR="00240D9D" w:rsidRPr="00ED4D76" w:rsidRDefault="006B13EF" w:rsidP="001D0743">
      <w:pPr>
        <w:pStyle w:val="aff4"/>
      </w:pPr>
      <w:r>
        <w:rPr>
          <w:rFonts w:hint="eastAsia"/>
        </w:rPr>
        <w:t>项目说明文档</w:t>
      </w:r>
    </w:p>
    <w:p w14:paraId="5883E6C0" w14:textId="77777777" w:rsidR="00404CF0" w:rsidRPr="00ED4D76" w:rsidRDefault="00404CF0" w:rsidP="001D0743">
      <w:pPr>
        <w:rPr>
          <w:lang w:eastAsia="zh-CN"/>
        </w:rPr>
      </w:pPr>
    </w:p>
    <w:p w14:paraId="57382AF7" w14:textId="77777777" w:rsidR="00404CF0" w:rsidRPr="00ED4D76" w:rsidRDefault="00404CF0" w:rsidP="001D0743">
      <w:pPr>
        <w:rPr>
          <w:lang w:eastAsia="zh-CN"/>
        </w:rPr>
      </w:pPr>
    </w:p>
    <w:p w14:paraId="20D5300E"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2DA15943" w14:textId="4C134C11"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EA3F92">
        <w:rPr>
          <w:rFonts w:ascii="TypeLand 康熙字典體" w:eastAsiaTheme="minorEastAsia" w:hAnsi="TypeLand 康熙字典體" w:hint="eastAsia"/>
          <w:lang w:eastAsia="zh-CN"/>
        </w:rPr>
        <w:t>8</w:t>
      </w:r>
      <w:r w:rsidR="00EA3F92">
        <w:rPr>
          <w:rFonts w:ascii="TypeLand 康熙字典體" w:eastAsiaTheme="minorEastAsia" w:hAnsi="TypeLand 康熙字典體" w:hint="eastAsia"/>
          <w:lang w:eastAsia="zh-CN"/>
        </w:rPr>
        <w:t>种排序算法的比较案例</w:t>
      </w:r>
    </w:p>
    <w:p w14:paraId="21EA2074" w14:textId="77777777" w:rsidR="009035C9" w:rsidRPr="00ED4D76" w:rsidRDefault="009035C9" w:rsidP="009035C9">
      <w:pPr>
        <w:pStyle w:val="aff5"/>
        <w:jc w:val="right"/>
        <w:rPr>
          <w:lang w:eastAsia="zh-CN"/>
        </w:rPr>
      </w:pPr>
    </w:p>
    <w:p w14:paraId="2DEBD610" w14:textId="77777777" w:rsidR="00AB4DCF" w:rsidRPr="00ED4D76" w:rsidRDefault="00AB4DCF" w:rsidP="001D0743">
      <w:pPr>
        <w:rPr>
          <w:lang w:eastAsia="zh-CN"/>
        </w:rPr>
      </w:pPr>
    </w:p>
    <w:p w14:paraId="4B7FE812" w14:textId="77777777" w:rsidR="00B138A1" w:rsidRPr="00ED4D76" w:rsidRDefault="00B00433" w:rsidP="001D0743">
      <w:pPr>
        <w:rPr>
          <w:lang w:eastAsia="zh-CN"/>
        </w:rPr>
      </w:pPr>
      <w:r w:rsidRPr="00ED4D76">
        <w:rPr>
          <w:rFonts w:hint="eastAsia"/>
          <w:lang w:eastAsia="zh-CN"/>
        </w:rPr>
        <w:t xml:space="preserve"> </w:t>
      </w:r>
    </w:p>
    <w:p w14:paraId="04F6E697" w14:textId="77777777" w:rsidR="00B138A1" w:rsidRPr="00ED4D76" w:rsidRDefault="00B138A1" w:rsidP="001D0743">
      <w:pPr>
        <w:rPr>
          <w:lang w:eastAsia="zh-CN"/>
        </w:rPr>
      </w:pPr>
    </w:p>
    <w:p w14:paraId="0EF8DF7D" w14:textId="77777777" w:rsidR="00B138A1" w:rsidRPr="00ED4D76" w:rsidRDefault="00B138A1" w:rsidP="001D0743">
      <w:pPr>
        <w:rPr>
          <w:lang w:eastAsia="zh-CN"/>
        </w:rPr>
      </w:pPr>
    </w:p>
    <w:p w14:paraId="7CA26D76" w14:textId="77777777" w:rsidR="00B138A1" w:rsidRPr="00ED4D76" w:rsidRDefault="00B138A1" w:rsidP="001D0743">
      <w:pPr>
        <w:rPr>
          <w:lang w:eastAsia="zh-CN"/>
        </w:rPr>
      </w:pPr>
    </w:p>
    <w:p w14:paraId="7E4E4AC3" w14:textId="77777777" w:rsidR="00B138A1" w:rsidRPr="00ED4D76" w:rsidRDefault="00B138A1" w:rsidP="001D0743">
      <w:pPr>
        <w:rPr>
          <w:lang w:eastAsia="zh-CN"/>
        </w:rPr>
      </w:pPr>
    </w:p>
    <w:p w14:paraId="1C9727A2" w14:textId="77777777" w:rsidR="006F1CF2" w:rsidRPr="00ED4D76" w:rsidRDefault="006F1CF2" w:rsidP="001D0743">
      <w:pPr>
        <w:rPr>
          <w:lang w:eastAsia="zh-CN"/>
        </w:rPr>
      </w:pPr>
    </w:p>
    <w:p w14:paraId="6DD83103" w14:textId="77777777" w:rsidR="006F1CF2" w:rsidRPr="00ED4D76" w:rsidRDefault="006F1CF2" w:rsidP="001D0743">
      <w:pPr>
        <w:rPr>
          <w:lang w:eastAsia="zh-CN"/>
        </w:rPr>
      </w:pPr>
    </w:p>
    <w:p w14:paraId="19DD4504" w14:textId="7B64CB1E"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EA3F92">
        <w:rPr>
          <w:rFonts w:ascii="宋体" w:hAnsi="宋体" w:hint="eastAsia"/>
          <w:u w:val="single"/>
          <w:lang w:eastAsia="zh-CN"/>
        </w:rPr>
        <w:t>何慧琳</w:t>
      </w:r>
      <w:r w:rsidR="00FD2902" w:rsidRPr="00ED4D76">
        <w:rPr>
          <w:rFonts w:ascii="宋体" w:hAnsi="宋体" w:hint="eastAsia"/>
          <w:u w:val="single"/>
          <w:lang w:eastAsia="zh-CN"/>
        </w:rPr>
        <w:t xml:space="preserve">            </w:t>
      </w:r>
    </w:p>
    <w:p w14:paraId="58AD66EB" w14:textId="0ED67E67"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EA3F92">
        <w:rPr>
          <w:rFonts w:ascii="宋体" w:hAnsi="宋体"/>
          <w:u w:val="single"/>
          <w:lang w:eastAsia="zh-CN"/>
        </w:rPr>
        <w:t>2152343</w:t>
      </w:r>
      <w:r w:rsidR="00AB4DCF" w:rsidRPr="00ED4D76">
        <w:rPr>
          <w:rFonts w:ascii="宋体" w:hAnsi="宋体" w:hint="eastAsia"/>
          <w:u w:val="single"/>
          <w:lang w:eastAsia="zh-CN"/>
        </w:rPr>
        <w:t xml:space="preserve">           </w:t>
      </w:r>
    </w:p>
    <w:p w14:paraId="0F52359E"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5FDFA59E"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21E19995" w14:textId="77777777" w:rsidR="00B138A1" w:rsidRPr="00ED4D76" w:rsidRDefault="00B138A1" w:rsidP="001D0743">
      <w:pPr>
        <w:rPr>
          <w:lang w:eastAsia="zh-CN"/>
        </w:rPr>
      </w:pPr>
    </w:p>
    <w:p w14:paraId="66CDB448" w14:textId="77777777" w:rsidR="006F1CF2" w:rsidRPr="00ED4D76" w:rsidRDefault="006F1CF2" w:rsidP="001D0743">
      <w:pPr>
        <w:rPr>
          <w:lang w:eastAsia="zh-CN"/>
        </w:rPr>
      </w:pPr>
    </w:p>
    <w:p w14:paraId="7C8A0F1C" w14:textId="77777777" w:rsidR="006F1CF2" w:rsidRPr="00ED4D76" w:rsidRDefault="006F1CF2" w:rsidP="001D0743">
      <w:pPr>
        <w:rPr>
          <w:lang w:eastAsia="zh-CN"/>
        </w:rPr>
      </w:pPr>
    </w:p>
    <w:p w14:paraId="5772A706" w14:textId="77777777" w:rsidR="00B138A1" w:rsidRPr="00ED4D76" w:rsidRDefault="00AB4DCF" w:rsidP="001D0743">
      <w:pPr>
        <w:pStyle w:val="aff8"/>
        <w:rPr>
          <w:lang w:eastAsia="zh-CN"/>
        </w:rPr>
      </w:pPr>
      <w:r w:rsidRPr="00ED4D76">
        <w:rPr>
          <w:rFonts w:hint="eastAsia"/>
          <w:lang w:eastAsia="zh-CN"/>
        </w:rPr>
        <w:t>同济大学</w:t>
      </w:r>
    </w:p>
    <w:p w14:paraId="647E62C6" w14:textId="77777777" w:rsidR="00AB4DCF" w:rsidRPr="006B13EF" w:rsidRDefault="00AB4DCF" w:rsidP="006B13EF">
      <w:pPr>
        <w:pStyle w:val="aff9"/>
        <w:rPr>
          <w:lang w:eastAsia="zh-CN"/>
        </w:rPr>
      </w:pPr>
      <w:r w:rsidRPr="00ED4D76">
        <w:rPr>
          <w:rFonts w:hint="eastAsia"/>
          <w:lang w:eastAsia="zh-CN"/>
        </w:rPr>
        <w:t>Tongji University</w:t>
      </w:r>
    </w:p>
    <w:p w14:paraId="5FA03EB6" w14:textId="77777777" w:rsidR="00056E90" w:rsidRPr="00ED4D76" w:rsidRDefault="00056E90" w:rsidP="001D0743">
      <w:pPr>
        <w:rPr>
          <w:lang w:eastAsia="zh-CN"/>
        </w:rPr>
      </w:pPr>
    </w:p>
    <w:p w14:paraId="2192C4D4" w14:textId="77777777" w:rsidR="00E53577" w:rsidRPr="00ED4D76" w:rsidRDefault="00E53577" w:rsidP="001D0743">
      <w:pPr>
        <w:rPr>
          <w:lang w:eastAsia="zh-CN"/>
        </w:rPr>
      </w:pPr>
    </w:p>
    <w:p w14:paraId="1695C465" w14:textId="77777777" w:rsidR="00E53577" w:rsidRPr="00ED4D76" w:rsidRDefault="00E53577" w:rsidP="001D0743">
      <w:pPr>
        <w:rPr>
          <w:lang w:eastAsia="zh-CN"/>
        </w:rPr>
      </w:pPr>
    </w:p>
    <w:p w14:paraId="0A9C2632"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5BD3C339" w14:textId="77777777" w:rsidR="00CF156D" w:rsidRPr="00ED4D76" w:rsidRDefault="00111A31" w:rsidP="0075165E">
      <w:pPr>
        <w:pStyle w:val="1"/>
        <w:spacing w:after="240"/>
        <w:rPr>
          <w:lang w:eastAsia="zh-CN"/>
        </w:rPr>
      </w:pPr>
      <w:bookmarkStart w:id="0" w:name="_Toc351292485"/>
      <w:bookmarkStart w:id="1" w:name="_Toc484542867"/>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p>
    <w:p w14:paraId="65F559D1" w14:textId="12C95090" w:rsidR="00262274" w:rsidRDefault="00794BDB" w:rsidP="008F78B2">
      <w:pPr>
        <w:pStyle w:val="2"/>
        <w:spacing w:before="120"/>
      </w:pPr>
      <w:bookmarkStart w:id="2" w:name="_Toc484542868"/>
      <w:r w:rsidRPr="00C119C2">
        <w:rPr>
          <w:rFonts w:hint="eastAsia"/>
        </w:rPr>
        <w:t xml:space="preserve">1.1 </w:t>
      </w:r>
      <w:bookmarkEnd w:id="2"/>
      <w:r w:rsidR="0075165E" w:rsidRPr="00C119C2">
        <w:rPr>
          <w:rFonts w:hint="eastAsia"/>
        </w:rPr>
        <w:t>背景分析</w:t>
      </w:r>
    </w:p>
    <w:p w14:paraId="50245564" w14:textId="19F97DF9" w:rsidR="00EA3F92" w:rsidRPr="00EA3F92" w:rsidRDefault="00EA3F92" w:rsidP="00EA3F92">
      <w:pPr>
        <w:rPr>
          <w:lang w:eastAsia="zh-CN"/>
        </w:rPr>
      </w:pPr>
      <w:r>
        <w:rPr>
          <w:rFonts w:hint="eastAsia"/>
          <w:lang w:eastAsia="zh-CN"/>
        </w:rPr>
        <w:t>在生活中的各个领域都经常用到排序，如学校的学生信息系统有时要将学生信息按考号排列，有时要按名字拼音排列，又比如购物软件上各种排行榜按销量、好评率等排列……此外，排序也是很多算法的重要组成部分，由此</w:t>
      </w:r>
      <w:r w:rsidR="00EC7AC8">
        <w:rPr>
          <w:rFonts w:hint="eastAsia"/>
          <w:lang w:eastAsia="zh-CN"/>
        </w:rPr>
        <w:t>，一个</w:t>
      </w:r>
      <w:r>
        <w:rPr>
          <w:rFonts w:hint="eastAsia"/>
          <w:lang w:eastAsia="zh-CN"/>
        </w:rPr>
        <w:t>好的排序算法</w:t>
      </w:r>
      <w:r w:rsidR="00EC7AC8">
        <w:rPr>
          <w:rFonts w:hint="eastAsia"/>
          <w:lang w:eastAsia="zh-CN"/>
        </w:rPr>
        <w:t>显得尤为重要。</w:t>
      </w:r>
    </w:p>
    <w:p w14:paraId="434F5741" w14:textId="77777777" w:rsidR="00C119C2" w:rsidRDefault="00794BDB" w:rsidP="008F78B2">
      <w:pPr>
        <w:pStyle w:val="2"/>
        <w:spacing w:before="120"/>
      </w:pPr>
      <w:bookmarkStart w:id="3" w:name="_Toc484542869"/>
      <w:r w:rsidRPr="00C119C2">
        <w:rPr>
          <w:rFonts w:hint="eastAsia"/>
        </w:rPr>
        <w:t xml:space="preserve">1.2 </w:t>
      </w:r>
      <w:bookmarkEnd w:id="3"/>
      <w:r w:rsidR="0075165E" w:rsidRPr="00C119C2">
        <w:rPr>
          <w:rFonts w:hint="eastAsia"/>
        </w:rPr>
        <w:t>功能分析</w:t>
      </w:r>
    </w:p>
    <w:p w14:paraId="1DA2D752" w14:textId="4D859A83" w:rsidR="00061434" w:rsidRDefault="00EC7AC8" w:rsidP="00C119C2">
      <w:pPr>
        <w:rPr>
          <w:lang w:eastAsia="zh-CN"/>
        </w:rPr>
      </w:pPr>
      <w:r>
        <w:rPr>
          <w:rFonts w:hint="eastAsia"/>
          <w:lang w:eastAsia="zh-CN"/>
        </w:rPr>
        <w:t>此项目将对现有常见</w:t>
      </w:r>
      <w:r>
        <w:rPr>
          <w:rFonts w:hint="eastAsia"/>
          <w:lang w:eastAsia="zh-CN"/>
        </w:rPr>
        <w:t>8</w:t>
      </w:r>
      <w:r>
        <w:rPr>
          <w:rFonts w:hint="eastAsia"/>
          <w:lang w:eastAsia="zh-CN"/>
        </w:rPr>
        <w:t>种内排序算法（冒泡排序、选择排序、直接插入排序、希尔排序、快速排序、堆排序、归并排序、基数排序）进行比较。算法的分析一般要考虑时间复杂度和空间复杂度，其中排序算法时间复杂度主要看比较次数和交换次数。本项目将产生若干随机数（由用户输入随机数数量），进行用户所选择的排序算法，输出排序用时和交换次数。</w:t>
      </w:r>
    </w:p>
    <w:p w14:paraId="0B2B28D4" w14:textId="77777777" w:rsidR="00061434" w:rsidRDefault="00061434" w:rsidP="00C119C2">
      <w:pPr>
        <w:rPr>
          <w:lang w:eastAsia="zh-CN"/>
        </w:rPr>
      </w:pPr>
    </w:p>
    <w:p w14:paraId="11C9FDCC" w14:textId="77777777" w:rsidR="00061434" w:rsidRDefault="00061434" w:rsidP="00C119C2">
      <w:pPr>
        <w:rPr>
          <w:lang w:eastAsia="zh-CN"/>
        </w:rPr>
      </w:pPr>
    </w:p>
    <w:p w14:paraId="0D1A381B" w14:textId="77777777" w:rsidR="00061434" w:rsidRDefault="00061434" w:rsidP="00C119C2">
      <w:pPr>
        <w:rPr>
          <w:lang w:eastAsia="zh-CN"/>
        </w:rPr>
      </w:pPr>
    </w:p>
    <w:p w14:paraId="41E711BD" w14:textId="77777777" w:rsidR="00061434" w:rsidRDefault="00061434" w:rsidP="00C119C2">
      <w:pPr>
        <w:rPr>
          <w:lang w:eastAsia="zh-CN"/>
        </w:rPr>
      </w:pPr>
    </w:p>
    <w:p w14:paraId="58A066C3" w14:textId="77777777" w:rsidR="00061434" w:rsidRDefault="00061434" w:rsidP="00C119C2">
      <w:pPr>
        <w:rPr>
          <w:lang w:eastAsia="zh-CN"/>
        </w:rPr>
      </w:pPr>
    </w:p>
    <w:p w14:paraId="52FD8905" w14:textId="77777777" w:rsidR="00061434" w:rsidRDefault="00061434" w:rsidP="00C119C2">
      <w:pPr>
        <w:rPr>
          <w:lang w:eastAsia="zh-CN"/>
        </w:rPr>
      </w:pPr>
    </w:p>
    <w:p w14:paraId="637E6EFD" w14:textId="77777777" w:rsidR="00807108" w:rsidRDefault="0075165E" w:rsidP="00C119C2">
      <w:pPr>
        <w:pStyle w:val="1"/>
        <w:spacing w:after="240"/>
        <w:rPr>
          <w:lang w:eastAsia="zh-CN"/>
        </w:rPr>
      </w:pPr>
      <w:r>
        <w:rPr>
          <w:rFonts w:hint="eastAsia"/>
          <w:lang w:eastAsia="zh-CN"/>
        </w:rPr>
        <w:t xml:space="preserve">2 </w:t>
      </w:r>
      <w:r>
        <w:rPr>
          <w:rFonts w:hint="eastAsia"/>
          <w:lang w:eastAsia="zh-CN"/>
        </w:rPr>
        <w:t>设计</w:t>
      </w:r>
    </w:p>
    <w:p w14:paraId="0474C884" w14:textId="77777777" w:rsidR="0075165E" w:rsidRDefault="0075165E" w:rsidP="008F78B2">
      <w:pPr>
        <w:pStyle w:val="2"/>
        <w:spacing w:before="120"/>
      </w:pPr>
      <w:r>
        <w:rPr>
          <w:rFonts w:hint="eastAsia"/>
        </w:rPr>
        <w:t xml:space="preserve">2.1 </w:t>
      </w:r>
      <w:r w:rsidR="00061434">
        <w:rPr>
          <w:rFonts w:hint="eastAsia"/>
        </w:rPr>
        <w:t>数据结构设计</w:t>
      </w:r>
    </w:p>
    <w:p w14:paraId="0F3D12F3" w14:textId="614F1C17" w:rsidR="00061434" w:rsidRPr="00061434" w:rsidRDefault="00061434" w:rsidP="00061434">
      <w:pPr>
        <w:rPr>
          <w:lang w:eastAsia="zh-CN"/>
        </w:rPr>
      </w:pPr>
      <w:r>
        <w:rPr>
          <w:rFonts w:hint="eastAsia"/>
          <w:lang w:eastAsia="zh-CN"/>
        </w:rPr>
        <w:t>如上功能分析所述，</w:t>
      </w:r>
      <w:r w:rsidR="00EC7AC8">
        <w:rPr>
          <w:rFonts w:hint="eastAsia"/>
          <w:lang w:eastAsia="zh-CN"/>
        </w:rPr>
        <w:t>该系统首先需要一个数据表保存产生的随机数，然后还要有</w:t>
      </w:r>
      <w:r w:rsidR="00EC7AC8">
        <w:rPr>
          <w:rFonts w:hint="eastAsia"/>
          <w:lang w:eastAsia="zh-CN"/>
        </w:rPr>
        <w:t>8</w:t>
      </w:r>
      <w:r w:rsidR="00EC7AC8">
        <w:rPr>
          <w:rFonts w:hint="eastAsia"/>
          <w:lang w:eastAsia="zh-CN"/>
        </w:rPr>
        <w:t>种排序算法的函数。</w:t>
      </w:r>
      <w:r w:rsidR="00EC7AC8" w:rsidRPr="00061434">
        <w:rPr>
          <w:lang w:eastAsia="zh-CN"/>
        </w:rPr>
        <w:t xml:space="preserve"> </w:t>
      </w:r>
    </w:p>
    <w:p w14:paraId="6C21F023" w14:textId="515A5436" w:rsidR="0075165E" w:rsidRDefault="0075165E" w:rsidP="008F78B2">
      <w:pPr>
        <w:pStyle w:val="2"/>
        <w:spacing w:before="120"/>
      </w:pPr>
      <w:r>
        <w:rPr>
          <w:rFonts w:hint="eastAsia"/>
        </w:rPr>
        <w:t>2.</w:t>
      </w:r>
      <w:r w:rsidR="00F26D9D">
        <w:t>2</w:t>
      </w:r>
      <w:r>
        <w:rPr>
          <w:rFonts w:hint="eastAsia"/>
        </w:rPr>
        <w:t xml:space="preserve"> </w:t>
      </w:r>
      <w:r w:rsidR="00061434">
        <w:rPr>
          <w:rFonts w:hint="eastAsia"/>
        </w:rPr>
        <w:t>成员与</w:t>
      </w:r>
      <w:r w:rsidR="0049125E">
        <w:rPr>
          <w:rFonts w:hint="eastAsia"/>
        </w:rPr>
        <w:t>操作</w:t>
      </w:r>
      <w:r w:rsidR="00061434">
        <w:rPr>
          <w:rFonts w:hint="eastAsia"/>
        </w:rPr>
        <w:t>设计</w:t>
      </w:r>
    </w:p>
    <w:p w14:paraId="6D066852" w14:textId="6420712C" w:rsidR="00061434" w:rsidRPr="006B0072" w:rsidRDefault="00F26D9D" w:rsidP="006B0072">
      <w:pPr>
        <w:ind w:firstLine="482"/>
        <w:rPr>
          <w:b/>
          <w:lang w:eastAsia="zh-CN"/>
        </w:rPr>
      </w:pPr>
      <w:r>
        <w:rPr>
          <w:rFonts w:hint="eastAsia"/>
          <w:b/>
          <w:lang w:eastAsia="zh-CN"/>
        </w:rPr>
        <w:t>数据表结点</w:t>
      </w:r>
      <w:r w:rsidR="00061434" w:rsidRPr="006B0072">
        <w:rPr>
          <w:rFonts w:hint="eastAsia"/>
          <w:b/>
          <w:lang w:eastAsia="zh-CN"/>
        </w:rPr>
        <w:t>类（</w:t>
      </w:r>
      <w:r w:rsidRPr="00F26D9D">
        <w:rPr>
          <w:b/>
          <w:lang w:eastAsia="zh-CN"/>
        </w:rPr>
        <w:t>element</w:t>
      </w:r>
      <w:r w:rsidR="00061434" w:rsidRPr="006B0072">
        <w:rPr>
          <w:rFonts w:hint="eastAsia"/>
          <w:b/>
          <w:lang w:eastAsia="zh-CN"/>
        </w:rPr>
        <w:t>）</w:t>
      </w:r>
    </w:p>
    <w:p w14:paraId="29DD0A80" w14:textId="77777777" w:rsidR="00AD5E2E" w:rsidRDefault="00AD5E2E" w:rsidP="006B0072">
      <w:pPr>
        <w:ind w:firstLine="482"/>
        <w:rPr>
          <w:b/>
          <w:lang w:eastAsia="zh-CN"/>
        </w:rPr>
      </w:pPr>
    </w:p>
    <w:p w14:paraId="1FE89BF4" w14:textId="6F553BC4" w:rsidR="00061434" w:rsidRPr="006B0072" w:rsidRDefault="00F26D9D" w:rsidP="006B0072">
      <w:pPr>
        <w:ind w:firstLine="482"/>
        <w:rPr>
          <w:b/>
          <w:lang w:eastAsia="zh-CN"/>
        </w:rPr>
      </w:pPr>
      <w:r>
        <w:rPr>
          <w:rFonts w:hint="eastAsia"/>
          <w:b/>
          <w:lang w:eastAsia="zh-CN"/>
        </w:rPr>
        <w:lastRenderedPageBreak/>
        <w:t>私有</w:t>
      </w:r>
      <w:r w:rsidR="0049125E" w:rsidRPr="006B0072">
        <w:rPr>
          <w:rFonts w:hint="eastAsia"/>
          <w:b/>
          <w:lang w:eastAsia="zh-CN"/>
        </w:rPr>
        <w:t>成员：</w:t>
      </w:r>
    </w:p>
    <w:p w14:paraId="265A87E0" w14:textId="77777777" w:rsidR="00F26D9D" w:rsidRDefault="00F26D9D" w:rsidP="00F26D9D">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key;</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关键码，此项目中</w:t>
      </w:r>
      <w:r>
        <w:rPr>
          <w:rFonts w:ascii="新宋体" w:eastAsia="新宋体" w:hAnsi="Calibri" w:cs="新宋体"/>
          <w:color w:val="008000"/>
          <w:sz w:val="19"/>
          <w:szCs w:val="19"/>
          <w:lang w:eastAsia="zh-CN" w:bidi="ar-SA"/>
        </w:rPr>
        <w:t>key</w:t>
      </w:r>
      <w:r>
        <w:rPr>
          <w:rFonts w:ascii="新宋体" w:eastAsia="新宋体" w:hAnsi="Calibri" w:cs="新宋体" w:hint="eastAsia"/>
          <w:color w:val="008000"/>
          <w:sz w:val="19"/>
          <w:szCs w:val="19"/>
          <w:lang w:eastAsia="zh-CN" w:bidi="ar-SA"/>
        </w:rPr>
        <w:t>即生成随机数的数值</w:t>
      </w:r>
    </w:p>
    <w:p w14:paraId="5D53A6DA" w14:textId="77777777" w:rsidR="00F26D9D" w:rsidRDefault="00F26D9D" w:rsidP="00F26D9D">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link;</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后面一个元素的序号</w:t>
      </w:r>
    </w:p>
    <w:p w14:paraId="135B0E0D" w14:textId="1391D98D" w:rsidR="0049125E" w:rsidRPr="006B0072" w:rsidRDefault="0049125E" w:rsidP="00F26D9D">
      <w:pPr>
        <w:ind w:firstLine="482"/>
        <w:rPr>
          <w:b/>
          <w:lang w:eastAsia="zh-CN"/>
        </w:rPr>
      </w:pPr>
      <w:r w:rsidRPr="006B0072">
        <w:rPr>
          <w:rFonts w:hint="eastAsia"/>
          <w:b/>
          <w:lang w:eastAsia="zh-CN"/>
        </w:rPr>
        <w:t>公有操作：</w:t>
      </w:r>
    </w:p>
    <w:p w14:paraId="176932AF" w14:textId="77777777" w:rsidR="00F26D9D" w:rsidRDefault="0049125E"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hint="eastAsia"/>
          <w:lang w:eastAsia="zh-CN"/>
        </w:rPr>
        <w:t xml:space="preserve">    </w:t>
      </w:r>
      <w:r w:rsidR="00F26D9D">
        <w:rPr>
          <w:rFonts w:ascii="新宋体" w:eastAsia="新宋体" w:hAnsi="Calibri" w:cs="新宋体"/>
          <w:color w:val="000000"/>
          <w:sz w:val="19"/>
          <w:szCs w:val="19"/>
          <w:lang w:eastAsia="zh-CN" w:bidi="ar-SA"/>
        </w:rPr>
        <w:t>element() :key(0),link(0) {};</w:t>
      </w:r>
    </w:p>
    <w:p w14:paraId="2E25159A" w14:textId="12CB5AD9"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getKey(</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 xml:space="preserve"> = 0)</w:t>
      </w:r>
      <w:r>
        <w:rPr>
          <w:rFonts w:ascii="新宋体" w:eastAsia="新宋体" w:hAnsi="Calibri" w:cs="新宋体" w:hint="eastAsia"/>
          <w:color w:val="00000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提取关键码</w:t>
      </w:r>
    </w:p>
    <w:p w14:paraId="5FBA8D5C" w14:textId="0A55D0D3"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setKey(</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 key =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设置元素关键码</w:t>
      </w:r>
    </w:p>
    <w:p w14:paraId="12CDE927" w14:textId="77777777"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setLink(</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 xml:space="preserve">) { link = </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设置后一个元素的序号</w:t>
      </w:r>
    </w:p>
    <w:p w14:paraId="007631C6" w14:textId="77777777"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getLink() {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link;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取下一个元素序号</w:t>
      </w:r>
    </w:p>
    <w:p w14:paraId="4C1A4A8B" w14:textId="516019AC" w:rsidR="006B0072" w:rsidRDefault="00F26D9D" w:rsidP="00F26D9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element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operator =</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element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 xml:space="preserve">-&gt;key =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.key;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 xml:space="preserve">-&gt;link =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.link;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 }</w:t>
      </w:r>
    </w:p>
    <w:p w14:paraId="23513942" w14:textId="77777777" w:rsidR="00F26D9D" w:rsidRDefault="00F26D9D" w:rsidP="006B0072">
      <w:pPr>
        <w:ind w:firstLine="482"/>
        <w:rPr>
          <w:rFonts w:ascii="Consolas" w:hAnsi="Consolas" w:cs="Consolas"/>
          <w:b/>
          <w:color w:val="000000"/>
          <w:szCs w:val="24"/>
          <w:lang w:eastAsia="zh-CN" w:bidi="ar-SA"/>
        </w:rPr>
      </w:pPr>
    </w:p>
    <w:p w14:paraId="0860AFBE" w14:textId="77777777" w:rsidR="00F26D9D" w:rsidRDefault="00F26D9D" w:rsidP="006B0072">
      <w:pPr>
        <w:ind w:firstLine="482"/>
        <w:rPr>
          <w:rFonts w:ascii="Consolas" w:hAnsi="Consolas" w:cs="Consolas"/>
          <w:b/>
          <w:color w:val="000000"/>
          <w:szCs w:val="24"/>
          <w:lang w:eastAsia="zh-CN" w:bidi="ar-SA"/>
        </w:rPr>
      </w:pPr>
    </w:p>
    <w:p w14:paraId="27AA8459" w14:textId="7814A405" w:rsidR="0049125E" w:rsidRPr="006B0072" w:rsidRDefault="00F26D9D" w:rsidP="006B0072">
      <w:pPr>
        <w:ind w:firstLine="482"/>
        <w:rPr>
          <w:rFonts w:ascii="Consolas" w:hAnsi="Consolas" w:cs="Consolas"/>
          <w:b/>
          <w:color w:val="000000"/>
          <w:szCs w:val="24"/>
          <w:lang w:eastAsia="zh-CN" w:bidi="ar-SA"/>
        </w:rPr>
      </w:pPr>
      <w:r>
        <w:rPr>
          <w:rFonts w:ascii="Consolas" w:hAnsi="Consolas" w:cs="Consolas" w:hint="eastAsia"/>
          <w:b/>
          <w:color w:val="000000"/>
          <w:szCs w:val="24"/>
          <w:lang w:eastAsia="zh-CN" w:bidi="ar-SA"/>
        </w:rPr>
        <w:t>数据表</w:t>
      </w:r>
      <w:r w:rsidR="0049125E" w:rsidRPr="006B0072">
        <w:rPr>
          <w:rFonts w:ascii="Consolas" w:hAnsi="Consolas" w:cs="Consolas" w:hint="eastAsia"/>
          <w:b/>
          <w:color w:val="000000"/>
          <w:szCs w:val="24"/>
          <w:lang w:eastAsia="zh-CN" w:bidi="ar-SA"/>
        </w:rPr>
        <w:t>类（</w:t>
      </w:r>
      <w:r w:rsidRPr="00F26D9D">
        <w:rPr>
          <w:rFonts w:ascii="Consolas" w:hAnsi="Consolas" w:cs="Consolas"/>
          <w:b/>
          <w:color w:val="000000"/>
          <w:szCs w:val="24"/>
          <w:lang w:eastAsia="zh-CN" w:bidi="ar-SA"/>
        </w:rPr>
        <w:t>datalist</w:t>
      </w:r>
      <w:r w:rsidR="0049125E" w:rsidRPr="006B0072">
        <w:rPr>
          <w:rFonts w:ascii="Consolas" w:hAnsi="Consolas" w:cs="Consolas" w:hint="eastAsia"/>
          <w:b/>
          <w:color w:val="000000"/>
          <w:szCs w:val="24"/>
          <w:lang w:eastAsia="zh-CN" w:bidi="ar-SA"/>
        </w:rPr>
        <w:t>）</w:t>
      </w:r>
    </w:p>
    <w:p w14:paraId="53A4199B" w14:textId="77777777" w:rsidR="006B0072" w:rsidRDefault="006B0072" w:rsidP="0049125E">
      <w:pPr>
        <w:rPr>
          <w:rFonts w:ascii="Consolas" w:hAnsi="Consolas" w:cs="Consolas"/>
          <w:color w:val="000000"/>
          <w:szCs w:val="24"/>
          <w:lang w:eastAsia="zh-CN" w:bidi="ar-SA"/>
        </w:rPr>
      </w:pPr>
    </w:p>
    <w:p w14:paraId="59772FE4"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7ADDF450" w14:textId="77777777" w:rsidR="00F26D9D" w:rsidRDefault="00F26D9D" w:rsidP="00F26D9D">
      <w:pPr>
        <w:widowControl w:val="0"/>
        <w:autoSpaceDE w:val="0"/>
        <w:autoSpaceDN w:val="0"/>
        <w:adjustRightInd w:val="0"/>
        <w:snapToGrid/>
        <w:spacing w:line="240" w:lineRule="auto"/>
        <w:ind w:firstLineChars="252" w:firstLine="479"/>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element</w:t>
      </w:r>
      <w:r>
        <w:rPr>
          <w:rFonts w:ascii="新宋体" w:eastAsia="新宋体" w:hAnsi="Calibri" w:cs="新宋体"/>
          <w:color w:val="000000"/>
          <w:sz w:val="19"/>
          <w:szCs w:val="19"/>
          <w:lang w:eastAsia="zh-CN" w:bidi="ar-SA"/>
        </w:rPr>
        <w:t>* vector;</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存储向量</w:t>
      </w:r>
    </w:p>
    <w:p w14:paraId="08CCEB98" w14:textId="5356A75E" w:rsidR="006B0072" w:rsidRDefault="00F26D9D" w:rsidP="00F26D9D">
      <w:pPr>
        <w:ind w:firstLine="380"/>
        <w:rPr>
          <w:szCs w:val="24"/>
          <w:lang w:eastAsia="zh-CN"/>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MaxSize, CurrentSize;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最大与当前个数</w:t>
      </w:r>
    </w:p>
    <w:p w14:paraId="3876E7EF" w14:textId="77777777" w:rsidR="00C51CA1" w:rsidRPr="006B0072" w:rsidRDefault="00C51CA1" w:rsidP="006B0072">
      <w:pPr>
        <w:ind w:firstLine="482"/>
        <w:rPr>
          <w:b/>
          <w:szCs w:val="24"/>
          <w:lang w:eastAsia="zh-CN"/>
        </w:rPr>
      </w:pPr>
      <w:r w:rsidRPr="006B0072">
        <w:rPr>
          <w:rFonts w:hint="eastAsia"/>
          <w:b/>
          <w:szCs w:val="24"/>
          <w:lang w:eastAsia="zh-CN"/>
        </w:rPr>
        <w:t>公有操作：</w:t>
      </w:r>
    </w:p>
    <w:p w14:paraId="689F92F8" w14:textId="77777777" w:rsidR="00F26D9D" w:rsidRDefault="00F26D9D" w:rsidP="00F26D9D">
      <w:pPr>
        <w:widowControl w:val="0"/>
        <w:autoSpaceDE w:val="0"/>
        <w:autoSpaceDN w:val="0"/>
        <w:adjustRightInd w:val="0"/>
        <w:snapToGrid/>
        <w:spacing w:line="240" w:lineRule="auto"/>
        <w:ind w:firstLine="38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datalist(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Maxsz</w:t>
      </w:r>
      <w:r>
        <w:rPr>
          <w:rFonts w:ascii="新宋体" w:eastAsia="新宋体" w:hAnsi="Calibri" w:cs="新宋体"/>
          <w:color w:val="000000"/>
          <w:sz w:val="19"/>
          <w:szCs w:val="19"/>
          <w:lang w:eastAsia="zh-CN" w:bidi="ar-SA"/>
        </w:rPr>
        <w:t>=DefaultSize):MaxSize(</w:t>
      </w:r>
      <w:r>
        <w:rPr>
          <w:rFonts w:ascii="新宋体" w:eastAsia="新宋体" w:hAnsi="Calibri" w:cs="新宋体"/>
          <w:color w:val="808080"/>
          <w:sz w:val="19"/>
          <w:szCs w:val="19"/>
          <w:lang w:eastAsia="zh-CN" w:bidi="ar-SA"/>
        </w:rPr>
        <w:t>Maxsz</w:t>
      </w:r>
      <w:r>
        <w:rPr>
          <w:rFonts w:ascii="新宋体" w:eastAsia="新宋体" w:hAnsi="Calibri" w:cs="新宋体"/>
          <w:color w:val="000000"/>
          <w:sz w:val="19"/>
          <w:szCs w:val="19"/>
          <w:lang w:eastAsia="zh-CN" w:bidi="ar-SA"/>
        </w:rPr>
        <w:t>),CurrentSize(</w:t>
      </w:r>
      <w:r>
        <w:rPr>
          <w:rFonts w:ascii="新宋体" w:eastAsia="新宋体" w:hAnsi="Calibri" w:cs="新宋体"/>
          <w:color w:val="808080"/>
          <w:sz w:val="19"/>
          <w:szCs w:val="19"/>
          <w:lang w:eastAsia="zh-CN" w:bidi="ar-SA"/>
        </w:rPr>
        <w:t>Maxsz</w:t>
      </w:r>
      <w:r>
        <w:rPr>
          <w:rFonts w:ascii="新宋体" w:eastAsia="新宋体" w:hAnsi="Calibri" w:cs="新宋体"/>
          <w:color w:val="000000"/>
          <w:sz w:val="19"/>
          <w:szCs w:val="19"/>
          <w:lang w:eastAsia="zh-CN" w:bidi="ar-SA"/>
        </w:rPr>
        <w:t>)</w:t>
      </w:r>
    </w:p>
    <w:p w14:paraId="4CD629E1" w14:textId="77777777"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构造函数</w:t>
      </w:r>
    </w:p>
    <w:p w14:paraId="4F118B42" w14:textId="77777777"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vector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element</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Maxsz</w:t>
      </w:r>
      <w:r>
        <w:rPr>
          <w:rFonts w:ascii="新宋体" w:eastAsia="新宋体" w:hAnsi="Calibri" w:cs="新宋体"/>
          <w:color w:val="000000"/>
          <w:sz w:val="19"/>
          <w:szCs w:val="19"/>
          <w:lang w:eastAsia="zh-CN" w:bidi="ar-SA"/>
        </w:rPr>
        <w:t>];</w:t>
      </w:r>
    </w:p>
    <w:p w14:paraId="6F1839BE" w14:textId="77777777"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0F6C14E7" w14:textId="77777777"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swap(</w:t>
      </w:r>
      <w:r>
        <w:rPr>
          <w:rFonts w:ascii="新宋体" w:eastAsia="新宋体" w:hAnsi="Calibri" w:cs="新宋体"/>
          <w:color w:val="2B91AF"/>
          <w:sz w:val="19"/>
          <w:szCs w:val="19"/>
          <w:lang w:eastAsia="zh-CN" w:bidi="ar-SA"/>
        </w:rPr>
        <w:t>element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element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y</w:t>
      </w:r>
      <w:r>
        <w:rPr>
          <w:rFonts w:ascii="新宋体" w:eastAsia="新宋体" w:hAnsi="Calibri" w:cs="新宋体"/>
          <w:color w:val="000000"/>
          <w:sz w:val="19"/>
          <w:szCs w:val="19"/>
          <w:lang w:eastAsia="zh-CN" w:bidi="ar-SA"/>
        </w:rPr>
        <w:t>)</w:t>
      </w:r>
    </w:p>
    <w:p w14:paraId="406AA488" w14:textId="77777777"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交换</w:t>
      </w:r>
    </w:p>
    <w:p w14:paraId="5636BB3D" w14:textId="77777777"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element</w:t>
      </w:r>
      <w:r>
        <w:rPr>
          <w:rFonts w:ascii="新宋体" w:eastAsia="新宋体" w:hAnsi="Calibri" w:cs="新宋体"/>
          <w:color w:val="000000"/>
          <w:sz w:val="19"/>
          <w:szCs w:val="19"/>
          <w:lang w:eastAsia="zh-CN" w:bidi="ar-SA"/>
        </w:rPr>
        <w:t xml:space="preserve"> temp =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w:t>
      </w:r>
    </w:p>
    <w:p w14:paraId="0CB9F818" w14:textId="77777777"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x</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y</w:t>
      </w:r>
      <w:r>
        <w:rPr>
          <w:rFonts w:ascii="新宋体" w:eastAsia="新宋体" w:hAnsi="Calibri" w:cs="新宋体"/>
          <w:color w:val="000000"/>
          <w:sz w:val="19"/>
          <w:szCs w:val="19"/>
          <w:lang w:eastAsia="zh-CN" w:bidi="ar-SA"/>
        </w:rPr>
        <w:t>;</w:t>
      </w:r>
    </w:p>
    <w:p w14:paraId="556F5788" w14:textId="77777777"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y</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temp;</w:t>
      </w:r>
    </w:p>
    <w:p w14:paraId="2B7DD9B2" w14:textId="77777777"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34F0A912" w14:textId="77777777" w:rsidR="00F26D9D" w:rsidRDefault="00F26D9D" w:rsidP="00F26D9D">
      <w:pPr>
        <w:pStyle w:val="2"/>
        <w:spacing w:before="120"/>
        <w:rPr>
          <w:rFonts w:ascii="新宋体" w:eastAsia="新宋体" w:hAnsi="Calibri" w:cs="新宋体"/>
          <w:color w:val="008000"/>
          <w:sz w:val="19"/>
          <w:szCs w:val="19"/>
          <w:lang w:bidi="ar-SA"/>
        </w:rPr>
      </w:pPr>
      <w:r>
        <w:rPr>
          <w:rFonts w:ascii="新宋体" w:eastAsia="新宋体" w:hAnsi="Calibri" w:cs="新宋体"/>
          <w:color w:val="000000"/>
          <w:sz w:val="19"/>
          <w:szCs w:val="19"/>
          <w:lang w:bidi="ar-SA"/>
        </w:rPr>
        <w:t xml:space="preserve">    </w:t>
      </w:r>
      <w:r>
        <w:rPr>
          <w:rFonts w:ascii="新宋体" w:eastAsia="新宋体" w:hAnsi="Calibri" w:cs="新宋体"/>
          <w:color w:val="0000FF"/>
          <w:sz w:val="19"/>
          <w:szCs w:val="19"/>
          <w:lang w:bidi="ar-SA"/>
        </w:rPr>
        <w:t>void</w:t>
      </w:r>
      <w:r>
        <w:rPr>
          <w:rFonts w:ascii="新宋体" w:eastAsia="新宋体" w:hAnsi="Calibri" w:cs="新宋体"/>
          <w:color w:val="000000"/>
          <w:sz w:val="19"/>
          <w:szCs w:val="19"/>
          <w:lang w:bidi="ar-SA"/>
        </w:rPr>
        <w:t xml:space="preserve"> setdata(</w:t>
      </w:r>
      <w:r>
        <w:rPr>
          <w:rFonts w:ascii="新宋体" w:eastAsia="新宋体" w:hAnsi="Calibri" w:cs="新宋体"/>
          <w:color w:val="0000FF"/>
          <w:sz w:val="19"/>
          <w:szCs w:val="19"/>
          <w:lang w:bidi="ar-SA"/>
        </w:rPr>
        <w:t>int</w:t>
      </w:r>
      <w:r>
        <w:rPr>
          <w:rFonts w:ascii="新宋体" w:eastAsia="新宋体" w:hAnsi="Calibri" w:cs="新宋体"/>
          <w:color w:val="000000"/>
          <w:sz w:val="19"/>
          <w:szCs w:val="19"/>
          <w:lang w:bidi="ar-SA"/>
        </w:rPr>
        <w:t xml:space="preserve"> </w:t>
      </w:r>
      <w:r>
        <w:rPr>
          <w:rFonts w:ascii="新宋体" w:eastAsia="新宋体" w:hAnsi="Calibri" w:cs="新宋体"/>
          <w:color w:val="808080"/>
          <w:sz w:val="19"/>
          <w:szCs w:val="19"/>
          <w:lang w:bidi="ar-SA"/>
        </w:rPr>
        <w:t>i</w:t>
      </w:r>
      <w:r>
        <w:rPr>
          <w:rFonts w:ascii="新宋体" w:eastAsia="新宋体" w:hAnsi="Calibri" w:cs="新宋体"/>
          <w:color w:val="000000"/>
          <w:sz w:val="19"/>
          <w:szCs w:val="19"/>
          <w:lang w:bidi="ar-SA"/>
        </w:rPr>
        <w:t xml:space="preserve">, </w:t>
      </w:r>
      <w:r>
        <w:rPr>
          <w:rFonts w:ascii="新宋体" w:eastAsia="新宋体" w:hAnsi="Calibri" w:cs="新宋体"/>
          <w:color w:val="0000FF"/>
          <w:sz w:val="19"/>
          <w:szCs w:val="19"/>
          <w:lang w:bidi="ar-SA"/>
        </w:rPr>
        <w:t>int</w:t>
      </w:r>
      <w:r>
        <w:rPr>
          <w:rFonts w:ascii="新宋体" w:eastAsia="新宋体" w:hAnsi="Calibri" w:cs="新宋体"/>
          <w:color w:val="000000"/>
          <w:sz w:val="19"/>
          <w:szCs w:val="19"/>
          <w:lang w:bidi="ar-SA"/>
        </w:rPr>
        <w:t xml:space="preserve"> </w:t>
      </w:r>
      <w:r>
        <w:rPr>
          <w:rFonts w:ascii="新宋体" w:eastAsia="新宋体" w:hAnsi="Calibri" w:cs="新宋体"/>
          <w:color w:val="808080"/>
          <w:sz w:val="19"/>
          <w:szCs w:val="19"/>
          <w:lang w:bidi="ar-SA"/>
        </w:rPr>
        <w:t>k</w:t>
      </w:r>
      <w:r>
        <w:rPr>
          <w:rFonts w:ascii="新宋体" w:eastAsia="新宋体" w:hAnsi="Calibri" w:cs="新宋体"/>
          <w:color w:val="000000"/>
          <w:sz w:val="19"/>
          <w:szCs w:val="19"/>
          <w:lang w:bidi="ar-SA"/>
        </w:rPr>
        <w:t>) { vector[</w:t>
      </w:r>
      <w:r>
        <w:rPr>
          <w:rFonts w:ascii="新宋体" w:eastAsia="新宋体" w:hAnsi="Calibri" w:cs="新宋体"/>
          <w:color w:val="808080"/>
          <w:sz w:val="19"/>
          <w:szCs w:val="19"/>
          <w:lang w:bidi="ar-SA"/>
        </w:rPr>
        <w:t>i</w:t>
      </w:r>
      <w:r>
        <w:rPr>
          <w:rFonts w:ascii="新宋体" w:eastAsia="新宋体" w:hAnsi="Calibri" w:cs="新宋体"/>
          <w:color w:val="000000"/>
          <w:sz w:val="19"/>
          <w:szCs w:val="19"/>
          <w:lang w:bidi="ar-SA"/>
        </w:rPr>
        <w:t xml:space="preserve">].key = </w:t>
      </w:r>
      <w:r>
        <w:rPr>
          <w:rFonts w:ascii="新宋体" w:eastAsia="新宋体" w:hAnsi="Calibri" w:cs="新宋体"/>
          <w:color w:val="808080"/>
          <w:sz w:val="19"/>
          <w:szCs w:val="19"/>
          <w:lang w:bidi="ar-SA"/>
        </w:rPr>
        <w:t>k</w:t>
      </w:r>
      <w:r>
        <w:rPr>
          <w:rFonts w:ascii="新宋体" w:eastAsia="新宋体" w:hAnsi="Calibri" w:cs="新宋体"/>
          <w:color w:val="000000"/>
          <w:sz w:val="19"/>
          <w:szCs w:val="19"/>
          <w:lang w:bidi="ar-SA"/>
        </w:rPr>
        <w:t>; }</w:t>
      </w:r>
      <w:r>
        <w:rPr>
          <w:rFonts w:ascii="新宋体" w:eastAsia="新宋体" w:hAnsi="Calibri" w:cs="新宋体"/>
          <w:color w:val="008000"/>
          <w:sz w:val="19"/>
          <w:szCs w:val="19"/>
          <w:lang w:bidi="ar-SA"/>
        </w:rPr>
        <w:t>//</w:t>
      </w:r>
      <w:r>
        <w:rPr>
          <w:rFonts w:ascii="新宋体" w:eastAsia="新宋体" w:hAnsi="Calibri" w:cs="新宋体" w:hint="eastAsia"/>
          <w:color w:val="008000"/>
          <w:sz w:val="19"/>
          <w:szCs w:val="19"/>
          <w:lang w:bidi="ar-SA"/>
        </w:rPr>
        <w:t>初始化数据表中第</w:t>
      </w:r>
      <w:r>
        <w:rPr>
          <w:rFonts w:ascii="新宋体" w:eastAsia="新宋体" w:hAnsi="Calibri" w:cs="新宋体"/>
          <w:color w:val="008000"/>
          <w:sz w:val="19"/>
          <w:szCs w:val="19"/>
          <w:lang w:bidi="ar-SA"/>
        </w:rPr>
        <w:t>i</w:t>
      </w:r>
      <w:r>
        <w:rPr>
          <w:rFonts w:ascii="新宋体" w:eastAsia="新宋体" w:hAnsi="Calibri" w:cs="新宋体" w:hint="eastAsia"/>
          <w:color w:val="008000"/>
          <w:sz w:val="19"/>
          <w:szCs w:val="19"/>
          <w:lang w:bidi="ar-SA"/>
        </w:rPr>
        <w:t>个元素</w:t>
      </w:r>
    </w:p>
    <w:p w14:paraId="12853073" w14:textId="1AA06241" w:rsidR="00F26D9D" w:rsidRDefault="00F26D9D" w:rsidP="00F26D9D">
      <w:pPr>
        <w:pStyle w:val="2"/>
        <w:spacing w:before="120"/>
        <w:rPr>
          <w:rFonts w:ascii="新宋体" w:eastAsia="新宋体" w:hAnsi="Calibri" w:cs="新宋体"/>
          <w:color w:val="008000"/>
          <w:sz w:val="19"/>
          <w:szCs w:val="19"/>
          <w:lang w:bidi="ar-SA"/>
        </w:rPr>
      </w:pPr>
    </w:p>
    <w:p w14:paraId="15E60D1D" w14:textId="0B59AE14" w:rsidR="00F26D9D" w:rsidRDefault="00F26D9D" w:rsidP="00F26D9D">
      <w:pPr>
        <w:ind w:firstLine="482"/>
        <w:rPr>
          <w:b/>
          <w:szCs w:val="24"/>
          <w:lang w:eastAsia="zh-CN"/>
        </w:rPr>
      </w:pPr>
      <w:r w:rsidRPr="00F26D9D">
        <w:rPr>
          <w:rFonts w:hint="eastAsia"/>
          <w:b/>
          <w:szCs w:val="24"/>
          <w:lang w:eastAsia="zh-CN"/>
        </w:rPr>
        <w:t>8</w:t>
      </w:r>
      <w:r w:rsidRPr="00F26D9D">
        <w:rPr>
          <w:rFonts w:hint="eastAsia"/>
          <w:b/>
          <w:szCs w:val="24"/>
          <w:lang w:eastAsia="zh-CN"/>
        </w:rPr>
        <w:t>个排序算法函数：</w:t>
      </w:r>
    </w:p>
    <w:p w14:paraId="33467D65" w14:textId="6536D4DF" w:rsidR="00F26D9D" w:rsidRDefault="00F26D9D" w:rsidP="00F26D9D">
      <w:pPr>
        <w:widowControl w:val="0"/>
        <w:autoSpaceDE w:val="0"/>
        <w:autoSpaceDN w:val="0"/>
        <w:adjustRightInd w:val="0"/>
        <w:snapToGrid/>
        <w:spacing w:line="240" w:lineRule="auto"/>
        <w:ind w:firstLine="38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BubbleExchange(</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exchange</w:t>
      </w:r>
      <w:r>
        <w:rPr>
          <w:rFonts w:ascii="新宋体" w:eastAsia="新宋体" w:hAnsi="Calibri" w:cs="新宋体"/>
          <w:color w:val="000000"/>
          <w:sz w:val="19"/>
          <w:szCs w:val="19"/>
          <w:lang w:eastAsia="zh-CN" w:bidi="ar-SA"/>
        </w:rPr>
        <w:t>);</w:t>
      </w:r>
    </w:p>
    <w:p w14:paraId="324566A8" w14:textId="438E4C8D"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BubbleSort(</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冒泡排序</w:t>
      </w:r>
    </w:p>
    <w:p w14:paraId="2B800224" w14:textId="25EECDF4"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SelectExchange(</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w:t>
      </w:r>
    </w:p>
    <w:p w14:paraId="68DEE103" w14:textId="743E7B34"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 xml:space="preserve"> void</w:t>
      </w:r>
      <w:r>
        <w:rPr>
          <w:rFonts w:ascii="新宋体" w:eastAsia="新宋体" w:hAnsi="Calibri" w:cs="新宋体"/>
          <w:color w:val="000000"/>
          <w:sz w:val="19"/>
          <w:szCs w:val="19"/>
          <w:lang w:eastAsia="zh-CN" w:bidi="ar-SA"/>
        </w:rPr>
        <w:t xml:space="preserve"> SelectSort(</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选择排序</w:t>
      </w:r>
    </w:p>
    <w:p w14:paraId="496B2A4C" w14:textId="026B1371"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Insert(</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w:t>
      </w:r>
    </w:p>
    <w:p w14:paraId="2F428944" w14:textId="48C3ECB1"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InsertSort(</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直接插入排序</w:t>
      </w:r>
    </w:p>
    <w:p w14:paraId="2698BF82" w14:textId="7C2C24A7"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ShellInsert(</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w:t>
      </w:r>
    </w:p>
    <w:p w14:paraId="4CF7B4D8" w14:textId="2C126B5C"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ShellSort(</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希尔排序</w:t>
      </w:r>
    </w:p>
    <w:p w14:paraId="55E19B68" w14:textId="1238D61C" w:rsidR="00F26D9D" w:rsidRDefault="00F26D9D" w:rsidP="00F26D9D">
      <w:pPr>
        <w:widowControl w:val="0"/>
        <w:autoSpaceDE w:val="0"/>
        <w:autoSpaceDN w:val="0"/>
        <w:adjustRightInd w:val="0"/>
        <w:snapToGrid/>
        <w:spacing w:line="240" w:lineRule="auto"/>
        <w:ind w:firstLineChars="0" w:firstLine="384"/>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Partition(</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change_time</w:t>
      </w:r>
      <w:r>
        <w:rPr>
          <w:rFonts w:ascii="新宋体" w:eastAsia="新宋体" w:hAnsi="Calibri" w:cs="新宋体"/>
          <w:color w:val="000000"/>
          <w:sz w:val="19"/>
          <w:szCs w:val="19"/>
          <w:lang w:eastAsia="zh-CN" w:bidi="ar-SA"/>
        </w:rPr>
        <w:t>);</w:t>
      </w:r>
    </w:p>
    <w:p w14:paraId="70DE10D6" w14:textId="41C4282D" w:rsidR="00F26D9D" w:rsidRPr="00F26D9D" w:rsidRDefault="00F26D9D" w:rsidP="00F26D9D">
      <w:pPr>
        <w:widowControl w:val="0"/>
        <w:autoSpaceDE w:val="0"/>
        <w:autoSpaceDN w:val="0"/>
        <w:adjustRightInd w:val="0"/>
        <w:snapToGrid/>
        <w:spacing w:line="240" w:lineRule="auto"/>
        <w:ind w:firstLineChars="0" w:firstLine="384"/>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QuickSort(</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快速排序</w:t>
      </w:r>
    </w:p>
    <w:p w14:paraId="4B13D5EC" w14:textId="68A536AF"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FilterDown(</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heap</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EndOfHeap</w:t>
      </w:r>
      <w:r>
        <w:rPr>
          <w:rFonts w:ascii="新宋体" w:eastAsia="新宋体" w:hAnsi="Calibri" w:cs="新宋体"/>
          <w:color w:val="000000"/>
          <w:sz w:val="19"/>
          <w:szCs w:val="19"/>
          <w:lang w:eastAsia="zh-CN" w:bidi="ar-SA"/>
        </w:rPr>
        <w:t>);</w:t>
      </w:r>
    </w:p>
    <w:p w14:paraId="5302A336" w14:textId="048275B6"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 xml:space="preserve">    </w:t>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HeapSort(</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堆排序</w:t>
      </w:r>
    </w:p>
    <w:p w14:paraId="273C3EB6" w14:textId="32F249F5"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merge(</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initlist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mergedlist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m1</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m2</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w:t>
      </w:r>
    </w:p>
    <w:p w14:paraId="4D3E9BC4" w14:textId="140C1360"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MergePass(</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initlist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mergedlist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len</w:t>
      </w:r>
      <w:r>
        <w:rPr>
          <w:rFonts w:ascii="新宋体" w:eastAsia="新宋体" w:hAnsi="Calibri" w:cs="新宋体"/>
          <w:color w:val="000000"/>
          <w:sz w:val="19"/>
          <w:szCs w:val="19"/>
          <w:lang w:eastAsia="zh-CN" w:bidi="ar-SA"/>
        </w:rPr>
        <w:t>);</w:t>
      </w:r>
    </w:p>
    <w:p w14:paraId="75EA8B43" w14:textId="5A41BC82" w:rsidR="00F26D9D" w:rsidRDefault="00F26D9D" w:rsidP="00F26D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MergeSort(</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归并排序</w:t>
      </w:r>
    </w:p>
    <w:p w14:paraId="0A77FAF4" w14:textId="2E0BC700" w:rsidR="00F26D9D" w:rsidRPr="00F26D9D" w:rsidRDefault="00F26D9D" w:rsidP="00F26D9D">
      <w:pPr>
        <w:ind w:firstLine="380"/>
        <w:rPr>
          <w:b/>
          <w:szCs w:val="24"/>
          <w:lang w:eastAsia="zh-CN"/>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RadixSort(</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d</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radix</w:t>
      </w:r>
      <w:r>
        <w:rPr>
          <w:rFonts w:ascii="新宋体" w:eastAsia="新宋体" w:hAnsi="Calibri" w:cs="新宋体"/>
          <w:color w:val="000000"/>
          <w:sz w:val="19"/>
          <w:szCs w:val="19"/>
          <w:lang w:eastAsia="zh-CN" w:bidi="ar-SA"/>
        </w:rPr>
        <w:t>);//</w:t>
      </w:r>
      <w:r>
        <w:rPr>
          <w:rFonts w:ascii="新宋体" w:eastAsia="新宋体" w:hAnsi="Calibri" w:cs="新宋体" w:hint="eastAsia"/>
          <w:color w:val="000000"/>
          <w:sz w:val="19"/>
          <w:szCs w:val="19"/>
          <w:lang w:eastAsia="zh-CN" w:bidi="ar-SA"/>
        </w:rPr>
        <w:t>基数排序</w:t>
      </w:r>
    </w:p>
    <w:p w14:paraId="106D2EB3" w14:textId="294F1CBF" w:rsidR="0075165E" w:rsidRDefault="0075165E" w:rsidP="00F26D9D">
      <w:pPr>
        <w:pStyle w:val="2"/>
        <w:spacing w:before="120"/>
      </w:pPr>
      <w:r>
        <w:rPr>
          <w:rFonts w:hint="eastAsia"/>
        </w:rPr>
        <w:t>2.</w:t>
      </w:r>
      <w:r w:rsidR="00F26D9D">
        <w:t>3</w:t>
      </w:r>
      <w:r>
        <w:rPr>
          <w:rFonts w:hint="eastAsia"/>
        </w:rPr>
        <w:t xml:space="preserve"> </w:t>
      </w:r>
      <w:r>
        <w:rPr>
          <w:rFonts w:hint="eastAsia"/>
        </w:rPr>
        <w:t>系统设计</w:t>
      </w:r>
    </w:p>
    <w:p w14:paraId="47A54C2A" w14:textId="18045804" w:rsidR="006B0072" w:rsidRDefault="006B0072" w:rsidP="006B0072">
      <w:pPr>
        <w:rPr>
          <w:lang w:eastAsia="zh-CN"/>
        </w:rPr>
      </w:pPr>
      <w:r>
        <w:rPr>
          <w:rFonts w:hint="eastAsia"/>
          <w:lang w:eastAsia="zh-CN"/>
        </w:rPr>
        <w:t>系统首先</w:t>
      </w:r>
      <w:r w:rsidR="00B33D90">
        <w:rPr>
          <w:rFonts w:hint="eastAsia"/>
          <w:lang w:eastAsia="zh-CN"/>
        </w:rPr>
        <w:t>在</w:t>
      </w:r>
      <w:r w:rsidR="00B33D90">
        <w:rPr>
          <w:rFonts w:hint="eastAsia"/>
          <w:lang w:eastAsia="zh-CN"/>
        </w:rPr>
        <w:t>m</w:t>
      </w:r>
      <w:r w:rsidR="00B33D90">
        <w:rPr>
          <w:lang w:eastAsia="zh-CN"/>
        </w:rPr>
        <w:t>ain()</w:t>
      </w:r>
      <w:r w:rsidR="00B33D90">
        <w:rPr>
          <w:rFonts w:hint="eastAsia"/>
          <w:lang w:eastAsia="zh-CN"/>
        </w:rPr>
        <w:t>函数中完成对屏幕的初始化，提示用户输入产生随机数的数量和选择排序算法，根据用户的输入产生相应数量的随机数调用相应的函数对生成的随机数进行排序，输出此次排序用时和交换次数</w:t>
      </w:r>
      <w:r>
        <w:rPr>
          <w:rFonts w:hint="eastAsia"/>
          <w:lang w:eastAsia="zh-CN"/>
        </w:rPr>
        <w:t>。</w:t>
      </w:r>
    </w:p>
    <w:p w14:paraId="79B14F7E" w14:textId="22437DE6" w:rsidR="00DD6605" w:rsidRDefault="00DD6605" w:rsidP="006B0072">
      <w:pPr>
        <w:rPr>
          <w:lang w:eastAsia="zh-CN"/>
        </w:rPr>
      </w:pPr>
    </w:p>
    <w:p w14:paraId="1241B467" w14:textId="77777777" w:rsidR="00DD6605" w:rsidRPr="006B0072" w:rsidRDefault="00DD6605" w:rsidP="006B0072">
      <w:pPr>
        <w:rPr>
          <w:lang w:eastAsia="zh-CN"/>
        </w:rPr>
      </w:pPr>
    </w:p>
    <w:p w14:paraId="2B67B782" w14:textId="2BF0A0B5" w:rsidR="0075165E" w:rsidRDefault="0075165E" w:rsidP="0075165E">
      <w:pPr>
        <w:pStyle w:val="1"/>
        <w:spacing w:after="240"/>
        <w:rPr>
          <w:lang w:eastAsia="zh-CN"/>
        </w:rPr>
      </w:pPr>
      <w:r>
        <w:rPr>
          <w:rFonts w:hint="eastAsia"/>
          <w:lang w:eastAsia="zh-CN"/>
        </w:rPr>
        <w:t xml:space="preserve">3 </w:t>
      </w:r>
      <w:r w:rsidR="00DD6605">
        <w:rPr>
          <w:rFonts w:hint="eastAsia"/>
          <w:lang w:eastAsia="zh-CN"/>
        </w:rPr>
        <w:t>实验现象及分析</w:t>
      </w:r>
    </w:p>
    <w:p w14:paraId="44F7BE4F" w14:textId="2F4FD2E8" w:rsidR="0075165E" w:rsidRDefault="0075165E" w:rsidP="008F78B2">
      <w:pPr>
        <w:pStyle w:val="2"/>
        <w:spacing w:before="120"/>
      </w:pPr>
      <w:r>
        <w:rPr>
          <w:rFonts w:hint="eastAsia"/>
        </w:rPr>
        <w:t xml:space="preserve">3.1 </w:t>
      </w:r>
      <w:r w:rsidR="00DD6605">
        <w:rPr>
          <w:rFonts w:hint="eastAsia"/>
        </w:rPr>
        <w:t>冒泡排序算法</w:t>
      </w:r>
    </w:p>
    <w:p w14:paraId="21857EF6" w14:textId="28C7D7B5" w:rsidR="00AD5E2E" w:rsidRDefault="00AD5E2E" w:rsidP="00A8652E">
      <w:pPr>
        <w:pStyle w:val="3"/>
        <w:spacing w:before="120"/>
      </w:pPr>
      <w:r>
        <w:rPr>
          <w:rFonts w:hint="eastAsia"/>
        </w:rPr>
        <w:t>核心代码</w:t>
      </w:r>
    </w:p>
    <w:p w14:paraId="58544021" w14:textId="77777777" w:rsidR="00DD6605" w:rsidRDefault="00AD5E2E" w:rsidP="00DD660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Consolas" w:hAnsi="Consolas" w:cs="Consolas"/>
          <w:color w:val="000000"/>
          <w:sz w:val="19"/>
          <w:szCs w:val="19"/>
          <w:lang w:eastAsia="zh-CN" w:bidi="ar-SA"/>
        </w:rPr>
        <w:tab/>
      </w:r>
      <w:r w:rsidR="00DD6605">
        <w:rPr>
          <w:rFonts w:ascii="新宋体" w:eastAsia="新宋体" w:hAnsi="Calibri" w:cs="新宋体"/>
          <w:color w:val="0000FF"/>
          <w:sz w:val="19"/>
          <w:szCs w:val="19"/>
          <w:lang w:eastAsia="zh-CN" w:bidi="ar-SA"/>
        </w:rPr>
        <w:t>int</w:t>
      </w:r>
      <w:r w:rsidR="00DD6605">
        <w:rPr>
          <w:rFonts w:ascii="新宋体" w:eastAsia="新宋体" w:hAnsi="Calibri" w:cs="新宋体"/>
          <w:color w:val="000000"/>
          <w:sz w:val="19"/>
          <w:szCs w:val="19"/>
          <w:lang w:eastAsia="zh-CN" w:bidi="ar-SA"/>
        </w:rPr>
        <w:t xml:space="preserve"> pass = 1;</w:t>
      </w:r>
      <w:r w:rsidR="00DD6605">
        <w:rPr>
          <w:rFonts w:ascii="新宋体" w:eastAsia="新宋体" w:hAnsi="Calibri" w:cs="新宋体"/>
          <w:color w:val="008000"/>
          <w:sz w:val="19"/>
          <w:szCs w:val="19"/>
          <w:lang w:eastAsia="zh-CN" w:bidi="ar-SA"/>
        </w:rPr>
        <w:t>//</w:t>
      </w:r>
      <w:r w:rsidR="00DD6605">
        <w:rPr>
          <w:rFonts w:ascii="新宋体" w:eastAsia="新宋体" w:hAnsi="Calibri" w:cs="新宋体" w:hint="eastAsia"/>
          <w:color w:val="008000"/>
          <w:sz w:val="19"/>
          <w:szCs w:val="19"/>
          <w:lang w:eastAsia="zh-CN" w:bidi="ar-SA"/>
        </w:rPr>
        <w:t>已排好序的元素个数（也即遍历趟数）</w:t>
      </w:r>
    </w:p>
    <w:p w14:paraId="332D1B57" w14:textId="77777777" w:rsidR="00DD6605" w:rsidRDefault="00DD6605" w:rsidP="00DD660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exchange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一趟遍历中是否有元素交换的标识</w:t>
      </w:r>
    </w:p>
    <w:p w14:paraId="647E9AEA" w14:textId="77777777" w:rsidR="00DD6605" w:rsidRDefault="00DD6605" w:rsidP="00DD660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change_time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统计交换次数</w:t>
      </w:r>
    </w:p>
    <w:p w14:paraId="6809F9B1" w14:textId="77777777" w:rsidR="00DD6605" w:rsidRDefault="00DD6605" w:rsidP="00DD660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(pass &lt;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.CurrentSize &amp;&amp; exchange) {</w:t>
      </w:r>
    </w:p>
    <w:p w14:paraId="61BCF0B6" w14:textId="77777777" w:rsidR="00DD6605" w:rsidRDefault="00DD6605" w:rsidP="00DD660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BubbleExchange(</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pass, exchange);</w:t>
      </w:r>
    </w:p>
    <w:p w14:paraId="286B6829" w14:textId="77777777" w:rsidR="00DD6605" w:rsidRDefault="00DD6605" w:rsidP="00DD660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 += exchange;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交换次数累加</w:t>
      </w:r>
    </w:p>
    <w:p w14:paraId="3B87B1E7" w14:textId="77777777" w:rsidR="00DD6605" w:rsidRDefault="00DD6605" w:rsidP="00DD660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pass++;</w:t>
      </w:r>
    </w:p>
    <w:p w14:paraId="1FEAC1E4" w14:textId="6E78D423" w:rsidR="00DD6605" w:rsidRDefault="00DD6605" w:rsidP="00DD6605">
      <w:pPr>
        <w:widowControl w:val="0"/>
        <w:autoSpaceDE w:val="0"/>
        <w:autoSpaceDN w:val="0"/>
        <w:adjustRightInd w:val="0"/>
        <w:snapToGrid/>
        <w:spacing w:line="240" w:lineRule="auto"/>
        <w:ind w:firstLineChars="0" w:firstLine="384"/>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6D083226" w14:textId="235F491C" w:rsidR="00DD6605" w:rsidRDefault="00DD6605" w:rsidP="00DD6605">
      <w:pPr>
        <w:pStyle w:val="3"/>
        <w:spacing w:before="120"/>
      </w:pPr>
      <w:r>
        <w:rPr>
          <w:rFonts w:hint="eastAsia"/>
        </w:rPr>
        <w:t>性能测试截屏示例</w:t>
      </w:r>
    </w:p>
    <w:p w14:paraId="3EF409AF" w14:textId="55B79743" w:rsidR="00954B54" w:rsidRDefault="00DD6605" w:rsidP="00954B54">
      <w:pPr>
        <w:rPr>
          <w:lang w:eastAsia="zh-CN"/>
        </w:rPr>
      </w:pPr>
      <w:r w:rsidRPr="00DD6605">
        <w:rPr>
          <w:noProof/>
          <w:lang w:eastAsia="zh-CN"/>
        </w:rPr>
        <w:drawing>
          <wp:inline distT="0" distB="0" distL="0" distR="0" wp14:anchorId="2F1D5B20" wp14:editId="143DAAF3">
            <wp:extent cx="2644369" cy="9373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4369" cy="937341"/>
                    </a:xfrm>
                    <a:prstGeom prst="rect">
                      <a:avLst/>
                    </a:prstGeom>
                  </pic:spPr>
                </pic:pic>
              </a:graphicData>
            </a:graphic>
          </wp:inline>
        </w:drawing>
      </w:r>
    </w:p>
    <w:p w14:paraId="332444EF" w14:textId="73C9D384" w:rsidR="00954B54" w:rsidRDefault="00DD6605" w:rsidP="00954B54">
      <w:pPr>
        <w:rPr>
          <w:lang w:eastAsia="zh-CN"/>
        </w:rPr>
      </w:pPr>
      <w:r w:rsidRPr="00DD6605">
        <w:rPr>
          <w:noProof/>
          <w:lang w:eastAsia="zh-CN"/>
        </w:rPr>
        <w:drawing>
          <wp:inline distT="0" distB="0" distL="0" distR="0" wp14:anchorId="20C45322" wp14:editId="26B613A6">
            <wp:extent cx="2651990" cy="87637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990" cy="876376"/>
                    </a:xfrm>
                    <a:prstGeom prst="rect">
                      <a:avLst/>
                    </a:prstGeom>
                  </pic:spPr>
                </pic:pic>
              </a:graphicData>
            </a:graphic>
          </wp:inline>
        </w:drawing>
      </w:r>
    </w:p>
    <w:p w14:paraId="5E0E92D5" w14:textId="2F594845" w:rsidR="00DD6605" w:rsidRDefault="00DD6605" w:rsidP="00954B54">
      <w:pPr>
        <w:rPr>
          <w:noProof/>
          <w:lang w:eastAsia="zh-CN"/>
        </w:rPr>
      </w:pPr>
      <w:r w:rsidRPr="00DD6605">
        <w:rPr>
          <w:noProof/>
          <w:lang w:eastAsia="zh-CN"/>
        </w:rPr>
        <w:lastRenderedPageBreak/>
        <w:drawing>
          <wp:inline distT="0" distB="0" distL="0" distR="0" wp14:anchorId="0485577F" wp14:editId="13ED1662">
            <wp:extent cx="2324100" cy="76599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4746" cy="769505"/>
                    </a:xfrm>
                    <a:prstGeom prst="rect">
                      <a:avLst/>
                    </a:prstGeom>
                  </pic:spPr>
                </pic:pic>
              </a:graphicData>
            </a:graphic>
          </wp:inline>
        </w:drawing>
      </w:r>
      <w:r w:rsidRPr="00DD6605">
        <w:rPr>
          <w:noProof/>
          <w:lang w:eastAsia="zh-CN"/>
        </w:rPr>
        <w:t xml:space="preserve"> </w:t>
      </w:r>
      <w:r w:rsidRPr="00DD6605">
        <w:rPr>
          <w:noProof/>
          <w:lang w:eastAsia="zh-CN"/>
        </w:rPr>
        <w:drawing>
          <wp:inline distT="0" distB="0" distL="0" distR="0" wp14:anchorId="3A732211" wp14:editId="2ABC84A4">
            <wp:extent cx="2514600" cy="74014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7092" cy="743824"/>
                    </a:xfrm>
                    <a:prstGeom prst="rect">
                      <a:avLst/>
                    </a:prstGeom>
                  </pic:spPr>
                </pic:pic>
              </a:graphicData>
            </a:graphic>
          </wp:inline>
        </w:drawing>
      </w:r>
    </w:p>
    <w:p w14:paraId="54BFF9BC" w14:textId="2E81E0F1" w:rsidR="00DD6605" w:rsidRDefault="00DD6605" w:rsidP="00DD6605">
      <w:pPr>
        <w:pStyle w:val="3"/>
        <w:spacing w:before="120"/>
      </w:pPr>
      <w:r>
        <w:rPr>
          <w:rFonts w:hint="eastAsia"/>
        </w:rPr>
        <w:t>冒泡排序算法分析</w:t>
      </w:r>
    </w:p>
    <w:p w14:paraId="0F365397" w14:textId="6D56A048" w:rsidR="00DD6605" w:rsidRDefault="00DD6605" w:rsidP="00954B54">
      <w:pPr>
        <w:rPr>
          <w:noProof/>
          <w:lang w:eastAsia="zh-CN"/>
        </w:rPr>
      </w:pPr>
      <w:r>
        <w:rPr>
          <w:rFonts w:hint="eastAsia"/>
          <w:noProof/>
          <w:lang w:eastAsia="zh-CN"/>
        </w:rPr>
        <w:t>首先从</w:t>
      </w:r>
      <w:r w:rsidR="006F3072">
        <w:rPr>
          <w:rFonts w:hint="eastAsia"/>
          <w:noProof/>
          <w:lang w:eastAsia="zh-CN"/>
        </w:rPr>
        <w:t>存储开销来看，冒泡排序只在</w:t>
      </w:r>
      <w:r w:rsidR="006F3072">
        <w:rPr>
          <w:rFonts w:ascii="新宋体" w:eastAsia="新宋体" w:hAnsi="Calibri" w:cs="新宋体"/>
          <w:color w:val="000000"/>
          <w:sz w:val="19"/>
          <w:szCs w:val="19"/>
          <w:lang w:eastAsia="zh-CN" w:bidi="ar-SA"/>
        </w:rPr>
        <w:t>BubbleExchange</w:t>
      </w:r>
      <w:r w:rsidR="006F3072">
        <w:rPr>
          <w:rFonts w:hint="eastAsia"/>
          <w:noProof/>
          <w:lang w:eastAsia="zh-CN"/>
        </w:rPr>
        <w:t>中用到一个附加对象保存交换对象的值，因此存储开销不大。但从所用时间上来看，由上面的实验现象可见当数据数量较小时排序所用时间还算客观，但当随机数个数达到上万时，所用时间和交换次数就显著增长。因此冒泡排序的优点是存储开销较小，且具有稳定性，缺点是速度慢、用时长。</w:t>
      </w:r>
    </w:p>
    <w:p w14:paraId="2EB444CB" w14:textId="77777777" w:rsidR="00DD6605" w:rsidRPr="00954B54" w:rsidRDefault="00DD6605" w:rsidP="00954B54">
      <w:pPr>
        <w:rPr>
          <w:lang w:eastAsia="zh-CN"/>
        </w:rPr>
      </w:pPr>
    </w:p>
    <w:p w14:paraId="11754DCF" w14:textId="1C7A4268" w:rsidR="0075165E" w:rsidRDefault="0075165E" w:rsidP="008F78B2">
      <w:pPr>
        <w:pStyle w:val="2"/>
        <w:spacing w:before="120"/>
      </w:pPr>
      <w:r>
        <w:rPr>
          <w:rFonts w:hint="eastAsia"/>
        </w:rPr>
        <w:t xml:space="preserve">3.2 </w:t>
      </w:r>
      <w:r w:rsidR="006F3072">
        <w:rPr>
          <w:rFonts w:hint="eastAsia"/>
        </w:rPr>
        <w:t>选择排序算法</w:t>
      </w:r>
    </w:p>
    <w:p w14:paraId="7778674C" w14:textId="4395E5A4" w:rsidR="00954B54" w:rsidRDefault="006F3072" w:rsidP="00A8652E">
      <w:pPr>
        <w:pStyle w:val="3"/>
        <w:spacing w:before="120"/>
      </w:pPr>
      <w:r>
        <w:rPr>
          <w:rFonts w:hint="eastAsia"/>
        </w:rPr>
        <w:t>选择排序算法</w:t>
      </w:r>
      <w:r w:rsidR="00954B54">
        <w:rPr>
          <w:rFonts w:hint="eastAsia"/>
        </w:rPr>
        <w:t>核心代码</w:t>
      </w:r>
    </w:p>
    <w:p w14:paraId="753E3914"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 i &lt;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.CurrentSize-1; i++)</w:t>
      </w:r>
    </w:p>
    <w:p w14:paraId="09AD9F13" w14:textId="5C138E12"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change_time+=SelectExchange(</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i);</w:t>
      </w:r>
    </w:p>
    <w:p w14:paraId="28C4FC53" w14:textId="6F20ADB9" w:rsidR="006F3072" w:rsidRDefault="006F3072" w:rsidP="006F3072">
      <w:pPr>
        <w:ind w:firstLineChars="0" w:firstLine="0"/>
        <w:rPr>
          <w:lang w:eastAsia="zh-CN" w:bidi="ar-SA"/>
        </w:rPr>
      </w:pPr>
    </w:p>
    <w:p w14:paraId="6B238252"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SelectExchange(</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w:t>
      </w:r>
    </w:p>
    <w:p w14:paraId="4C4B7B99"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两两比较，将最小的元素交换到第</w:t>
      </w:r>
      <w:r>
        <w:rPr>
          <w:rFonts w:ascii="新宋体" w:eastAsia="新宋体" w:hAnsi="Calibri" w:cs="新宋体"/>
          <w:color w:val="008000"/>
          <w:sz w:val="19"/>
          <w:szCs w:val="19"/>
          <w:lang w:eastAsia="zh-CN" w:bidi="ar-SA"/>
        </w:rPr>
        <w:t>i</w:t>
      </w:r>
      <w:r>
        <w:rPr>
          <w:rFonts w:ascii="新宋体" w:eastAsia="新宋体" w:hAnsi="Calibri" w:cs="新宋体" w:hint="eastAsia"/>
          <w:color w:val="008000"/>
          <w:sz w:val="19"/>
          <w:szCs w:val="19"/>
          <w:lang w:eastAsia="zh-CN" w:bidi="ar-SA"/>
        </w:rPr>
        <w:t>个位置</w:t>
      </w:r>
    </w:p>
    <w:p w14:paraId="06D18782"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k = </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w:t>
      </w:r>
    </w:p>
    <w:p w14:paraId="2F48416C"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change_time = 0;</w:t>
      </w:r>
    </w:p>
    <w:p w14:paraId="020292BF"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 xml:space="preserve"> + 1; j &lt;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.CurrentSize; j++) {</w:t>
      </w:r>
    </w:p>
    <w:p w14:paraId="37C459F1"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.vector[j].getKey() &lt;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.vector[k].getKey())</w:t>
      </w:r>
    </w:p>
    <w:p w14:paraId="02BB4102"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k = j;</w:t>
      </w:r>
    </w:p>
    <w:p w14:paraId="64B994A9"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(k != </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 {</w:t>
      </w:r>
    </w:p>
    <w:p w14:paraId="3E88F44F"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.swap(</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.vector[k]);</w:t>
      </w:r>
    </w:p>
    <w:p w14:paraId="27114E2C"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交换次数加一</w:t>
      </w:r>
    </w:p>
    <w:p w14:paraId="5DF0AECC"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756EA684"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30F71110" w14:textId="77777777" w:rsidR="006F3072" w:rsidRDefault="006F3072" w:rsidP="006F30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change_time;</w:t>
      </w:r>
    </w:p>
    <w:p w14:paraId="53B57CFB" w14:textId="11565713" w:rsidR="006F3072" w:rsidRPr="006F3072" w:rsidRDefault="006F3072" w:rsidP="006F3072">
      <w:pPr>
        <w:ind w:firstLineChars="0" w:firstLine="0"/>
        <w:rPr>
          <w:lang w:eastAsia="zh-CN" w:bidi="ar-SA"/>
        </w:rPr>
      </w:pPr>
      <w:r>
        <w:rPr>
          <w:rFonts w:ascii="新宋体" w:eastAsia="新宋体" w:hAnsi="Calibri" w:cs="新宋体"/>
          <w:color w:val="000000"/>
          <w:sz w:val="19"/>
          <w:szCs w:val="19"/>
          <w:lang w:eastAsia="zh-CN" w:bidi="ar-SA"/>
        </w:rPr>
        <w:t>}</w:t>
      </w:r>
    </w:p>
    <w:p w14:paraId="4037D90E" w14:textId="4B1F452D" w:rsidR="006F3072" w:rsidRDefault="006F3072" w:rsidP="006F3072">
      <w:pPr>
        <w:pStyle w:val="3"/>
        <w:spacing w:before="120"/>
      </w:pPr>
      <w:r>
        <w:rPr>
          <w:rFonts w:hint="eastAsia"/>
        </w:rPr>
        <w:t>性能测试截屏示例</w:t>
      </w:r>
    </w:p>
    <w:p w14:paraId="37BFE2EC" w14:textId="592A5D4C" w:rsidR="00587D9B" w:rsidRDefault="006F3072" w:rsidP="00587D9B">
      <w:pPr>
        <w:rPr>
          <w:lang w:eastAsia="zh-CN"/>
        </w:rPr>
      </w:pPr>
      <w:r w:rsidRPr="006F3072">
        <w:rPr>
          <w:noProof/>
          <w:lang w:eastAsia="zh-CN"/>
        </w:rPr>
        <w:drawing>
          <wp:inline distT="0" distB="0" distL="0" distR="0" wp14:anchorId="494A2133" wp14:editId="3BE86D48">
            <wp:extent cx="2644369" cy="922100"/>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4369" cy="922100"/>
                    </a:xfrm>
                    <a:prstGeom prst="rect">
                      <a:avLst/>
                    </a:prstGeom>
                  </pic:spPr>
                </pic:pic>
              </a:graphicData>
            </a:graphic>
          </wp:inline>
        </w:drawing>
      </w:r>
    </w:p>
    <w:p w14:paraId="577140B7" w14:textId="561E3987" w:rsidR="00587D9B" w:rsidRDefault="006F3072" w:rsidP="00587D9B">
      <w:pPr>
        <w:rPr>
          <w:lang w:eastAsia="zh-CN"/>
        </w:rPr>
      </w:pPr>
      <w:r w:rsidRPr="006F3072">
        <w:rPr>
          <w:noProof/>
          <w:lang w:eastAsia="zh-CN"/>
        </w:rPr>
        <w:lastRenderedPageBreak/>
        <w:drawing>
          <wp:inline distT="0" distB="0" distL="0" distR="0" wp14:anchorId="24CCE88D" wp14:editId="64023832">
            <wp:extent cx="2690093" cy="883997"/>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0093" cy="883997"/>
                    </a:xfrm>
                    <a:prstGeom prst="rect">
                      <a:avLst/>
                    </a:prstGeom>
                  </pic:spPr>
                </pic:pic>
              </a:graphicData>
            </a:graphic>
          </wp:inline>
        </w:drawing>
      </w:r>
    </w:p>
    <w:p w14:paraId="6091D678" w14:textId="2237C36F" w:rsidR="008D3D4C" w:rsidRDefault="008D3D4C" w:rsidP="00587D9B">
      <w:pPr>
        <w:rPr>
          <w:lang w:eastAsia="zh-CN"/>
        </w:rPr>
      </w:pPr>
      <w:r w:rsidRPr="008D3D4C">
        <w:rPr>
          <w:noProof/>
          <w:lang w:eastAsia="zh-CN"/>
        </w:rPr>
        <w:drawing>
          <wp:inline distT="0" distB="0" distL="0" distR="0" wp14:anchorId="043F57C5" wp14:editId="0D16DBB0">
            <wp:extent cx="2880610" cy="9221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610" cy="922100"/>
                    </a:xfrm>
                    <a:prstGeom prst="rect">
                      <a:avLst/>
                    </a:prstGeom>
                  </pic:spPr>
                </pic:pic>
              </a:graphicData>
            </a:graphic>
          </wp:inline>
        </w:drawing>
      </w:r>
    </w:p>
    <w:p w14:paraId="50514A95" w14:textId="64DC4CFA" w:rsidR="008D3D4C" w:rsidRDefault="008D3D4C" w:rsidP="00587D9B">
      <w:pPr>
        <w:rPr>
          <w:lang w:eastAsia="zh-CN"/>
        </w:rPr>
      </w:pPr>
      <w:r w:rsidRPr="008D3D4C">
        <w:rPr>
          <w:noProof/>
          <w:lang w:eastAsia="zh-CN"/>
        </w:rPr>
        <w:drawing>
          <wp:inline distT="0" distB="0" distL="0" distR="0" wp14:anchorId="72821126" wp14:editId="02D8C217">
            <wp:extent cx="2766300" cy="91447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6300" cy="914479"/>
                    </a:xfrm>
                    <a:prstGeom prst="rect">
                      <a:avLst/>
                    </a:prstGeom>
                  </pic:spPr>
                </pic:pic>
              </a:graphicData>
            </a:graphic>
          </wp:inline>
        </w:drawing>
      </w:r>
    </w:p>
    <w:p w14:paraId="5290595B" w14:textId="77777777" w:rsidR="008D3D4C" w:rsidRDefault="008D3D4C" w:rsidP="00587D9B">
      <w:pPr>
        <w:rPr>
          <w:lang w:eastAsia="zh-CN"/>
        </w:rPr>
      </w:pPr>
    </w:p>
    <w:p w14:paraId="40F7692F" w14:textId="0361A248" w:rsidR="006F3072" w:rsidRDefault="006F3072" w:rsidP="006F3072">
      <w:pPr>
        <w:pStyle w:val="3"/>
        <w:spacing w:before="120"/>
      </w:pPr>
      <w:r>
        <w:rPr>
          <w:rFonts w:hint="eastAsia"/>
        </w:rPr>
        <w:t>选择排序算法分析</w:t>
      </w:r>
    </w:p>
    <w:p w14:paraId="64E1AEAF" w14:textId="08D82E16" w:rsidR="006F3072" w:rsidRPr="00587D9B" w:rsidRDefault="008D3D4C" w:rsidP="00587D9B">
      <w:pPr>
        <w:rPr>
          <w:lang w:eastAsia="zh-CN"/>
        </w:rPr>
      </w:pPr>
      <w:r>
        <w:rPr>
          <w:rFonts w:hint="eastAsia"/>
          <w:lang w:eastAsia="zh-CN"/>
        </w:rPr>
        <w:t>选择排序算法就是不断的选择队列中最小的元素交换到前面尚未确定的第一个位置。同冒泡排序一样，选择排序的存储开销也只有一个附加对象保存交换对象的值。其计算时间和交换次数也与冒泡排序相当，在随机数个数较小时用时较短，但当个数达到上万用时和交换次数骤增，程序运行时也需要等很长时间才能计算出来。所以选择排序算法的优点是存储开销小，缺点是在交换过程中存在远距离交换，不具有稳定性，计算时间在样本容量大的时候很长。</w:t>
      </w:r>
    </w:p>
    <w:p w14:paraId="2ECC832D" w14:textId="4EEDB44D" w:rsidR="0075165E" w:rsidRDefault="0075165E" w:rsidP="008F78B2">
      <w:pPr>
        <w:pStyle w:val="2"/>
        <w:spacing w:before="120"/>
      </w:pPr>
      <w:r>
        <w:rPr>
          <w:rFonts w:hint="eastAsia"/>
        </w:rPr>
        <w:t xml:space="preserve">3.3 </w:t>
      </w:r>
      <w:r w:rsidR="00CF5F20">
        <w:rPr>
          <w:rFonts w:hint="eastAsia"/>
        </w:rPr>
        <w:t>直接插入排序</w:t>
      </w:r>
    </w:p>
    <w:p w14:paraId="0C2CC2C4" w14:textId="566DEF25" w:rsidR="00587D9B" w:rsidRDefault="00587D9B" w:rsidP="00A8652E">
      <w:pPr>
        <w:pStyle w:val="3"/>
        <w:spacing w:before="120"/>
      </w:pPr>
      <w:r>
        <w:rPr>
          <w:rFonts w:hint="eastAsia"/>
        </w:rPr>
        <w:t>核心代码</w:t>
      </w:r>
    </w:p>
    <w:p w14:paraId="3C92646B"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1; i &lt;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.CurrentSize; i++)</w:t>
      </w:r>
    </w:p>
    <w:p w14:paraId="590152E5" w14:textId="1FA74883" w:rsidR="00587D9B" w:rsidRDefault="00CF5F20" w:rsidP="00CF5F20">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change_time+=Insert(</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i);</w:t>
      </w:r>
    </w:p>
    <w:p w14:paraId="6F9595CA" w14:textId="58A05C2B" w:rsidR="00CF5F20" w:rsidRDefault="00CF5F20" w:rsidP="00CF5F20">
      <w:pPr>
        <w:ind w:firstLine="380"/>
        <w:rPr>
          <w:rFonts w:ascii="新宋体" w:eastAsia="新宋体" w:hAnsi="Calibri" w:cs="新宋体"/>
          <w:color w:val="000000"/>
          <w:sz w:val="19"/>
          <w:szCs w:val="19"/>
          <w:lang w:eastAsia="zh-CN" w:bidi="ar-SA"/>
        </w:rPr>
      </w:pPr>
    </w:p>
    <w:p w14:paraId="558B1AB0"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Insert(</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w:t>
      </w:r>
    </w:p>
    <w:p w14:paraId="548BBC8F"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将第</w:t>
      </w:r>
      <w:r>
        <w:rPr>
          <w:rFonts w:ascii="新宋体" w:eastAsia="新宋体" w:hAnsi="Calibri" w:cs="新宋体"/>
          <w:color w:val="008000"/>
          <w:sz w:val="19"/>
          <w:szCs w:val="19"/>
          <w:lang w:eastAsia="zh-CN" w:bidi="ar-SA"/>
        </w:rPr>
        <w:t>i</w:t>
      </w:r>
      <w:r>
        <w:rPr>
          <w:rFonts w:ascii="新宋体" w:eastAsia="新宋体" w:hAnsi="Calibri" w:cs="新宋体" w:hint="eastAsia"/>
          <w:color w:val="008000"/>
          <w:sz w:val="19"/>
          <w:szCs w:val="19"/>
          <w:lang w:eastAsia="zh-CN" w:bidi="ar-SA"/>
        </w:rPr>
        <w:t>个元素在</w:t>
      </w:r>
      <w:r>
        <w:rPr>
          <w:rFonts w:ascii="新宋体" w:eastAsia="新宋体" w:hAnsi="Calibri" w:cs="新宋体"/>
          <w:color w:val="008000"/>
          <w:sz w:val="19"/>
          <w:szCs w:val="19"/>
          <w:lang w:eastAsia="zh-CN" w:bidi="ar-SA"/>
        </w:rPr>
        <w:t>list</w:t>
      </w:r>
      <w:r>
        <w:rPr>
          <w:rFonts w:ascii="新宋体" w:eastAsia="新宋体" w:hAnsi="Calibri" w:cs="新宋体" w:hint="eastAsia"/>
          <w:color w:val="008000"/>
          <w:sz w:val="19"/>
          <w:szCs w:val="19"/>
          <w:lang w:eastAsia="zh-CN" w:bidi="ar-SA"/>
        </w:rPr>
        <w:t>的第</w:t>
      </w:r>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w:t>
      </w:r>
      <w:r>
        <w:rPr>
          <w:rFonts w:ascii="新宋体" w:eastAsia="新宋体" w:hAnsi="Calibri" w:cs="新宋体"/>
          <w:color w:val="008000"/>
          <w:sz w:val="19"/>
          <w:szCs w:val="19"/>
          <w:lang w:eastAsia="zh-CN" w:bidi="ar-SA"/>
        </w:rPr>
        <w:t>i-1</w:t>
      </w:r>
      <w:r>
        <w:rPr>
          <w:rFonts w:ascii="新宋体" w:eastAsia="新宋体" w:hAnsi="Calibri" w:cs="新宋体" w:hint="eastAsia"/>
          <w:color w:val="008000"/>
          <w:sz w:val="19"/>
          <w:szCs w:val="19"/>
          <w:lang w:eastAsia="zh-CN" w:bidi="ar-SA"/>
        </w:rPr>
        <w:t>）个位置中找到符合顺序的插入位置</w:t>
      </w:r>
    </w:p>
    <w:p w14:paraId="0FCDA600"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change_time=0;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统计插入一个元素的比较次数</w:t>
      </w:r>
    </w:p>
    <w:p w14:paraId="5F65FEA0"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element</w:t>
      </w:r>
      <w:r>
        <w:rPr>
          <w:rFonts w:ascii="新宋体" w:eastAsia="新宋体" w:hAnsi="Calibri" w:cs="新宋体"/>
          <w:color w:val="000000"/>
          <w:sz w:val="19"/>
          <w:szCs w:val="19"/>
          <w:lang w:eastAsia="zh-CN" w:bidi="ar-SA"/>
        </w:rPr>
        <w:t xml:space="preserve"> temp =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w:t>
      </w:r>
    </w:p>
    <w:p w14:paraId="66E63BE8"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w:t>
      </w:r>
    </w:p>
    <w:p w14:paraId="29950FD2"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w:t>
      </w:r>
      <w:r>
        <w:rPr>
          <w:rFonts w:ascii="新宋体" w:eastAsia="新宋体" w:hAnsi="Calibri" w:cs="新宋体"/>
          <w:color w:val="008000"/>
          <w:sz w:val="19"/>
          <w:szCs w:val="19"/>
          <w:lang w:eastAsia="zh-CN" w:bidi="ar-SA"/>
        </w:rPr>
        <w:t>j</w:t>
      </w:r>
      <w:r>
        <w:rPr>
          <w:rFonts w:ascii="新宋体" w:eastAsia="新宋体" w:hAnsi="Calibri" w:cs="新宋体" w:hint="eastAsia"/>
          <w:color w:val="008000"/>
          <w:sz w:val="19"/>
          <w:szCs w:val="19"/>
          <w:lang w:eastAsia="zh-CN" w:bidi="ar-SA"/>
        </w:rPr>
        <w:t>挪到首个不比</w:t>
      </w:r>
      <w:r>
        <w:rPr>
          <w:rFonts w:ascii="新宋体" w:eastAsia="新宋体" w:hAnsi="Calibri" w:cs="新宋体"/>
          <w:color w:val="008000"/>
          <w:sz w:val="19"/>
          <w:szCs w:val="19"/>
          <w:lang w:eastAsia="zh-CN" w:bidi="ar-SA"/>
        </w:rPr>
        <w:t>vector[i]</w:t>
      </w:r>
      <w:r>
        <w:rPr>
          <w:rFonts w:ascii="新宋体" w:eastAsia="新宋体" w:hAnsi="Calibri" w:cs="新宋体" w:hint="eastAsia"/>
          <w:color w:val="008000"/>
          <w:sz w:val="19"/>
          <w:szCs w:val="19"/>
          <w:lang w:eastAsia="zh-CN" w:bidi="ar-SA"/>
        </w:rPr>
        <w:t>大的元素后</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比它大的元素都往后挪一位</w:t>
      </w:r>
    </w:p>
    <w:p w14:paraId="568CAB47"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(j &gt; 0 &amp;&amp; temp.getKey() &lt;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.vector[j - 1].getKey()) {</w:t>
      </w:r>
    </w:p>
    <w:p w14:paraId="6D93A146"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.vector[j]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.vector[j - 1];</w:t>
      </w:r>
    </w:p>
    <w:p w14:paraId="539EFC81"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j--;</w:t>
      </w:r>
    </w:p>
    <w:p w14:paraId="1549C74B"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w:t>
      </w:r>
    </w:p>
    <w:p w14:paraId="4A6F4756"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2A1085D6"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.vector[j]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temp;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插入</w:t>
      </w:r>
      <w:r>
        <w:rPr>
          <w:rFonts w:ascii="新宋体" w:eastAsia="新宋体" w:hAnsi="Calibri" w:cs="新宋体"/>
          <w:color w:val="008000"/>
          <w:sz w:val="19"/>
          <w:szCs w:val="19"/>
          <w:lang w:eastAsia="zh-CN" w:bidi="ar-SA"/>
        </w:rPr>
        <w:t>vector[i]</w:t>
      </w:r>
      <w:r>
        <w:rPr>
          <w:rFonts w:ascii="新宋体" w:eastAsia="新宋体" w:hAnsi="Calibri" w:cs="新宋体" w:hint="eastAsia"/>
          <w:color w:val="008000"/>
          <w:sz w:val="19"/>
          <w:szCs w:val="19"/>
          <w:lang w:eastAsia="zh-CN" w:bidi="ar-SA"/>
        </w:rPr>
        <w:t>到第</w:t>
      </w:r>
      <w:r>
        <w:rPr>
          <w:rFonts w:ascii="新宋体" w:eastAsia="新宋体" w:hAnsi="Calibri" w:cs="新宋体"/>
          <w:color w:val="008000"/>
          <w:sz w:val="19"/>
          <w:szCs w:val="19"/>
          <w:lang w:eastAsia="zh-CN" w:bidi="ar-SA"/>
        </w:rPr>
        <w:t>j</w:t>
      </w:r>
      <w:r>
        <w:rPr>
          <w:rFonts w:ascii="新宋体" w:eastAsia="新宋体" w:hAnsi="Calibri" w:cs="新宋体" w:hint="eastAsia"/>
          <w:color w:val="008000"/>
          <w:sz w:val="19"/>
          <w:szCs w:val="19"/>
          <w:lang w:eastAsia="zh-CN" w:bidi="ar-SA"/>
        </w:rPr>
        <w:t>个位置</w:t>
      </w:r>
    </w:p>
    <w:p w14:paraId="56EB232E"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w:t>
      </w:r>
    </w:p>
    <w:p w14:paraId="15B17DA5" w14:textId="77777777" w:rsidR="00CF5F20" w:rsidRDefault="00CF5F20" w:rsidP="00CF5F2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change_time;</w:t>
      </w:r>
    </w:p>
    <w:p w14:paraId="1AFCCC25" w14:textId="552DE5ED" w:rsidR="00CF5F20" w:rsidRPr="00587D9B" w:rsidRDefault="00CF5F20" w:rsidP="00CF5F20">
      <w:pPr>
        <w:ind w:firstLine="380"/>
        <w:rPr>
          <w:lang w:eastAsia="zh-CN"/>
        </w:rPr>
      </w:pPr>
      <w:r>
        <w:rPr>
          <w:rFonts w:ascii="新宋体" w:eastAsia="新宋体" w:hAnsi="Calibri" w:cs="新宋体"/>
          <w:color w:val="000000"/>
          <w:sz w:val="19"/>
          <w:szCs w:val="19"/>
          <w:lang w:eastAsia="zh-CN" w:bidi="ar-SA"/>
        </w:rPr>
        <w:t>}</w:t>
      </w:r>
    </w:p>
    <w:p w14:paraId="6692B2CE" w14:textId="77777777" w:rsidR="00CF5F20" w:rsidRDefault="00CF5F20" w:rsidP="00CF5F20">
      <w:pPr>
        <w:pStyle w:val="3"/>
        <w:spacing w:before="120"/>
      </w:pPr>
      <w:r>
        <w:rPr>
          <w:rFonts w:hint="eastAsia"/>
        </w:rPr>
        <w:t>性能测试截屏示例</w:t>
      </w:r>
    </w:p>
    <w:p w14:paraId="07876A2A" w14:textId="2A115831" w:rsidR="00587D9B" w:rsidRDefault="00CF5F20" w:rsidP="00587D9B">
      <w:pPr>
        <w:rPr>
          <w:lang w:eastAsia="zh-CN"/>
        </w:rPr>
      </w:pPr>
      <w:r w:rsidRPr="00CF5F20">
        <w:rPr>
          <w:noProof/>
          <w:lang w:eastAsia="zh-CN"/>
        </w:rPr>
        <w:drawing>
          <wp:inline distT="0" distB="0" distL="0" distR="0" wp14:anchorId="69CD7590" wp14:editId="0A2404BC">
            <wp:extent cx="2629128" cy="91447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9128" cy="914479"/>
                    </a:xfrm>
                    <a:prstGeom prst="rect">
                      <a:avLst/>
                    </a:prstGeom>
                  </pic:spPr>
                </pic:pic>
              </a:graphicData>
            </a:graphic>
          </wp:inline>
        </w:drawing>
      </w:r>
      <w:r w:rsidRPr="00CF5F20">
        <w:rPr>
          <w:noProof/>
        </w:rPr>
        <w:t xml:space="preserve"> </w:t>
      </w:r>
    </w:p>
    <w:p w14:paraId="710088F9" w14:textId="7A08BFB0" w:rsidR="00587D9B" w:rsidRDefault="00CF5F20" w:rsidP="00587D9B">
      <w:pPr>
        <w:rPr>
          <w:noProof/>
          <w:lang w:eastAsia="zh-CN" w:bidi="ar-SA"/>
        </w:rPr>
      </w:pPr>
      <w:r w:rsidRPr="00CF5F20">
        <w:rPr>
          <w:noProof/>
          <w:lang w:eastAsia="zh-CN"/>
        </w:rPr>
        <w:drawing>
          <wp:inline distT="0" distB="0" distL="0" distR="0" wp14:anchorId="3CAEC816" wp14:editId="183EC54B">
            <wp:extent cx="2749349" cy="8610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736" cy="862121"/>
                    </a:xfrm>
                    <a:prstGeom prst="rect">
                      <a:avLst/>
                    </a:prstGeom>
                  </pic:spPr>
                </pic:pic>
              </a:graphicData>
            </a:graphic>
          </wp:inline>
        </w:drawing>
      </w:r>
    </w:p>
    <w:p w14:paraId="51428729" w14:textId="64FFFC72" w:rsidR="00CF5F20" w:rsidRDefault="00CF5F20" w:rsidP="00587D9B">
      <w:pPr>
        <w:rPr>
          <w:noProof/>
          <w:lang w:eastAsia="zh-CN" w:bidi="ar-SA"/>
        </w:rPr>
      </w:pPr>
      <w:r w:rsidRPr="00CF5F20">
        <w:rPr>
          <w:noProof/>
          <w:lang w:eastAsia="zh-CN" w:bidi="ar-SA"/>
        </w:rPr>
        <w:drawing>
          <wp:inline distT="0" distB="0" distL="0" distR="0" wp14:anchorId="7C0AFF39" wp14:editId="4CEE1748">
            <wp:extent cx="2751058" cy="868755"/>
            <wp:effectExtent l="0" t="0" r="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1058" cy="868755"/>
                    </a:xfrm>
                    <a:prstGeom prst="rect">
                      <a:avLst/>
                    </a:prstGeom>
                  </pic:spPr>
                </pic:pic>
              </a:graphicData>
            </a:graphic>
          </wp:inline>
        </w:drawing>
      </w:r>
    </w:p>
    <w:p w14:paraId="4B8492B5" w14:textId="7B8620E4" w:rsidR="00CF5F20" w:rsidRDefault="00CF5F20" w:rsidP="00587D9B">
      <w:pPr>
        <w:rPr>
          <w:noProof/>
          <w:lang w:eastAsia="zh-CN" w:bidi="ar-SA"/>
        </w:rPr>
      </w:pPr>
      <w:r w:rsidRPr="00CF5F20">
        <w:rPr>
          <w:noProof/>
          <w:lang w:eastAsia="zh-CN" w:bidi="ar-SA"/>
        </w:rPr>
        <w:drawing>
          <wp:inline distT="0" distB="0" distL="0" distR="0" wp14:anchorId="63A8D6B8" wp14:editId="5F422F7A">
            <wp:extent cx="2819644" cy="91447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644" cy="914479"/>
                    </a:xfrm>
                    <a:prstGeom prst="rect">
                      <a:avLst/>
                    </a:prstGeom>
                  </pic:spPr>
                </pic:pic>
              </a:graphicData>
            </a:graphic>
          </wp:inline>
        </w:drawing>
      </w:r>
    </w:p>
    <w:p w14:paraId="629AE941" w14:textId="77777777" w:rsidR="00CF5F20" w:rsidRDefault="00CF5F20" w:rsidP="00587D9B">
      <w:pPr>
        <w:rPr>
          <w:lang w:eastAsia="zh-CN"/>
        </w:rPr>
      </w:pPr>
    </w:p>
    <w:p w14:paraId="6E044B47" w14:textId="35C8C5B3" w:rsidR="00CF5F20" w:rsidRDefault="00CF5F20" w:rsidP="00587D9B">
      <w:pPr>
        <w:rPr>
          <w:lang w:eastAsia="zh-CN"/>
        </w:rPr>
      </w:pPr>
    </w:p>
    <w:p w14:paraId="49DA4ED7" w14:textId="3148F932" w:rsidR="00CF5F20" w:rsidRDefault="00CF5F20" w:rsidP="00CF5F20">
      <w:pPr>
        <w:pStyle w:val="3"/>
        <w:spacing w:before="120"/>
      </w:pPr>
      <w:r>
        <w:rPr>
          <w:rFonts w:hint="eastAsia"/>
        </w:rPr>
        <w:t>直接插入排序算法分析</w:t>
      </w:r>
    </w:p>
    <w:p w14:paraId="6633637D" w14:textId="6BF839CB" w:rsidR="00CF5F20" w:rsidRPr="00587D9B" w:rsidRDefault="00CF5F20" w:rsidP="00CF5F20">
      <w:pPr>
        <w:rPr>
          <w:lang w:eastAsia="zh-CN"/>
        </w:rPr>
      </w:pPr>
      <w:r>
        <w:rPr>
          <w:rFonts w:hint="eastAsia"/>
          <w:lang w:eastAsia="zh-CN"/>
        </w:rPr>
        <w:t>直接插入排序算法的存储开销也只用到一个附加的临时变量保存要交换对象的值。其用时相比前两个算法较少，即使在随机数个数达到一万时计算时间仍然为</w:t>
      </w:r>
      <w:r>
        <w:rPr>
          <w:rFonts w:hint="eastAsia"/>
          <w:lang w:eastAsia="zh-CN"/>
        </w:rPr>
        <w:t>0</w:t>
      </w:r>
      <w:r>
        <w:rPr>
          <w:rFonts w:hint="eastAsia"/>
          <w:lang w:eastAsia="zh-CN"/>
        </w:rPr>
        <w:t>，在个数达到十万时计算时间也比前两个算法好很多，不过能看出其用时随着个数的增势也较大</w:t>
      </w:r>
      <w:r w:rsidR="00E44E1F">
        <w:rPr>
          <w:rFonts w:hint="eastAsia"/>
          <w:lang w:eastAsia="zh-CN"/>
        </w:rPr>
        <w:t>，不难设想当个数进一步增大时其用时也会很大。</w:t>
      </w:r>
      <w:r>
        <w:rPr>
          <w:rFonts w:hint="eastAsia"/>
          <w:lang w:eastAsia="zh-CN"/>
        </w:rPr>
        <w:t>因此直接插入排序算法的优点是</w:t>
      </w:r>
      <w:r w:rsidR="00E44E1F">
        <w:rPr>
          <w:rFonts w:hint="eastAsia"/>
          <w:lang w:eastAsia="zh-CN"/>
        </w:rPr>
        <w:t>存储开</w:t>
      </w:r>
      <w:r w:rsidR="00E44E1F">
        <w:rPr>
          <w:rFonts w:hint="eastAsia"/>
          <w:lang w:eastAsia="zh-CN"/>
        </w:rPr>
        <w:lastRenderedPageBreak/>
        <w:t>销小，在一定数据量范围内用时短。缺点是当数据量大到一定值时，随着数据量增多其用时也会明显增多。</w:t>
      </w:r>
    </w:p>
    <w:p w14:paraId="3C93AFBE" w14:textId="6A9565C7" w:rsidR="0075165E" w:rsidRDefault="0075165E" w:rsidP="008F78B2">
      <w:pPr>
        <w:pStyle w:val="2"/>
        <w:spacing w:before="120"/>
      </w:pPr>
      <w:r>
        <w:rPr>
          <w:rFonts w:hint="eastAsia"/>
        </w:rPr>
        <w:t xml:space="preserve">3.4 </w:t>
      </w:r>
      <w:r w:rsidR="007F1BC2">
        <w:rPr>
          <w:rFonts w:hint="eastAsia"/>
        </w:rPr>
        <w:t>希尔排序</w:t>
      </w:r>
    </w:p>
    <w:p w14:paraId="042596C7" w14:textId="26E33CE9" w:rsidR="00946937" w:rsidRDefault="00946937" w:rsidP="00A8652E">
      <w:pPr>
        <w:pStyle w:val="3"/>
        <w:spacing w:before="120"/>
      </w:pPr>
      <w:r>
        <w:rPr>
          <w:rFonts w:hint="eastAsia"/>
        </w:rPr>
        <w:t>核心代码</w:t>
      </w:r>
    </w:p>
    <w:p w14:paraId="56976C7D"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gap =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.CurrentSize / 2;</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子序列间隔</w:t>
      </w:r>
    </w:p>
    <w:p w14:paraId="0A29E76E"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(gap)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循环，直到</w:t>
      </w:r>
      <w:r>
        <w:rPr>
          <w:rFonts w:ascii="新宋体" w:eastAsia="新宋体" w:hAnsi="Calibri" w:cs="新宋体"/>
          <w:color w:val="008000"/>
          <w:sz w:val="19"/>
          <w:szCs w:val="19"/>
          <w:lang w:eastAsia="zh-CN" w:bidi="ar-SA"/>
        </w:rPr>
        <w:t>gap</w:t>
      </w:r>
      <w:r>
        <w:rPr>
          <w:rFonts w:ascii="新宋体" w:eastAsia="新宋体" w:hAnsi="Calibri" w:cs="新宋体" w:hint="eastAsia"/>
          <w:color w:val="008000"/>
          <w:sz w:val="19"/>
          <w:szCs w:val="19"/>
          <w:lang w:eastAsia="zh-CN" w:bidi="ar-SA"/>
        </w:rPr>
        <w:t>为零</w:t>
      </w:r>
    </w:p>
    <w:p w14:paraId="04A02FA5"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change_time+=ShellInsert(</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gap);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对各子序列用直接插入排序法排序</w:t>
      </w:r>
    </w:p>
    <w:p w14:paraId="213586EF"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 xml:space="preserve">        gap = gap == 2 ? 1 : (gap / 2.2);</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修改</w:t>
      </w:r>
      <w:r>
        <w:rPr>
          <w:rFonts w:ascii="新宋体" w:eastAsia="新宋体" w:hAnsi="Calibri" w:cs="新宋体"/>
          <w:color w:val="008000"/>
          <w:sz w:val="19"/>
          <w:szCs w:val="19"/>
          <w:lang w:eastAsia="zh-CN" w:bidi="ar-SA"/>
        </w:rPr>
        <w:t>gap</w:t>
      </w:r>
      <w:r>
        <w:rPr>
          <w:rFonts w:ascii="新宋体" w:eastAsia="新宋体" w:hAnsi="Calibri" w:cs="新宋体" w:hint="eastAsia"/>
          <w:color w:val="008000"/>
          <w:sz w:val="19"/>
          <w:szCs w:val="19"/>
          <w:lang w:eastAsia="zh-CN" w:bidi="ar-SA"/>
        </w:rPr>
        <w:t>大小</w:t>
      </w:r>
    </w:p>
    <w:p w14:paraId="183B24B2" w14:textId="1D863C7E"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41CB740E" w14:textId="7B03534C"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898F7AA"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ShellInsert(</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w:t>
      </w:r>
    </w:p>
    <w:p w14:paraId="2F62109F"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对</w:t>
      </w:r>
      <w:r>
        <w:rPr>
          <w:rFonts w:ascii="新宋体" w:eastAsia="新宋体" w:hAnsi="Calibri" w:cs="新宋体"/>
          <w:color w:val="008000"/>
          <w:sz w:val="19"/>
          <w:szCs w:val="19"/>
          <w:lang w:eastAsia="zh-CN" w:bidi="ar-SA"/>
        </w:rPr>
        <w:t>list</w:t>
      </w:r>
      <w:r>
        <w:rPr>
          <w:rFonts w:ascii="新宋体" w:eastAsia="新宋体" w:hAnsi="Calibri" w:cs="新宋体" w:hint="eastAsia"/>
          <w:color w:val="008000"/>
          <w:sz w:val="19"/>
          <w:szCs w:val="19"/>
          <w:lang w:eastAsia="zh-CN" w:bidi="ar-SA"/>
        </w:rPr>
        <w:t>中相隔</w:t>
      </w:r>
      <w:r>
        <w:rPr>
          <w:rFonts w:ascii="新宋体" w:eastAsia="新宋体" w:hAnsi="Calibri" w:cs="新宋体"/>
          <w:color w:val="008000"/>
          <w:sz w:val="19"/>
          <w:szCs w:val="19"/>
          <w:lang w:eastAsia="zh-CN" w:bidi="ar-SA"/>
        </w:rPr>
        <w:t>gap</w:t>
      </w:r>
      <w:r>
        <w:rPr>
          <w:rFonts w:ascii="新宋体" w:eastAsia="新宋体" w:hAnsi="Calibri" w:cs="新宋体" w:hint="eastAsia"/>
          <w:color w:val="008000"/>
          <w:sz w:val="19"/>
          <w:szCs w:val="19"/>
          <w:lang w:eastAsia="zh-CN" w:bidi="ar-SA"/>
        </w:rPr>
        <w:t>的元素分到一段序列，用直接插入排序法对每段序列进行排序</w:t>
      </w:r>
    </w:p>
    <w:p w14:paraId="602471C3"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change_time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统计一趟希尔排序交换次数</w:t>
      </w:r>
    </w:p>
    <w:p w14:paraId="712D230C"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 xml:space="preserve">; i &lt;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.CurrentSize; i++) {</w:t>
      </w:r>
    </w:p>
    <w:p w14:paraId="6BA68210"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i;</w:t>
      </w:r>
    </w:p>
    <w:p w14:paraId="6DD87FA5"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w:t>
      </w:r>
      <w:r>
        <w:rPr>
          <w:rFonts w:ascii="新宋体" w:eastAsia="新宋体" w:hAnsi="Calibri" w:cs="新宋体"/>
          <w:color w:val="008000"/>
          <w:sz w:val="19"/>
          <w:szCs w:val="19"/>
          <w:lang w:eastAsia="zh-CN" w:bidi="ar-SA"/>
        </w:rPr>
        <w:t>vector[i]</w:t>
      </w:r>
      <w:r>
        <w:rPr>
          <w:rFonts w:ascii="新宋体" w:eastAsia="新宋体" w:hAnsi="Calibri" w:cs="新宋体" w:hint="eastAsia"/>
          <w:color w:val="008000"/>
          <w:sz w:val="19"/>
          <w:szCs w:val="19"/>
          <w:lang w:eastAsia="zh-CN" w:bidi="ar-SA"/>
        </w:rPr>
        <w:t>在其</w:t>
      </w:r>
      <w:r>
        <w:rPr>
          <w:rFonts w:ascii="新宋体" w:eastAsia="新宋体" w:hAnsi="Calibri" w:cs="新宋体"/>
          <w:color w:val="008000"/>
          <w:sz w:val="19"/>
          <w:szCs w:val="19"/>
          <w:lang w:eastAsia="zh-CN" w:bidi="ar-SA"/>
        </w:rPr>
        <w:t>gap</w:t>
      </w:r>
      <w:r>
        <w:rPr>
          <w:rFonts w:ascii="新宋体" w:eastAsia="新宋体" w:hAnsi="Calibri" w:cs="新宋体" w:hint="eastAsia"/>
          <w:color w:val="008000"/>
          <w:sz w:val="19"/>
          <w:szCs w:val="19"/>
          <w:lang w:eastAsia="zh-CN" w:bidi="ar-SA"/>
        </w:rPr>
        <w:t>序列中找到合适位置插入</w:t>
      </w:r>
    </w:p>
    <w:p w14:paraId="25A5C312"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element</w:t>
      </w:r>
      <w:r>
        <w:rPr>
          <w:rFonts w:ascii="新宋体" w:eastAsia="新宋体" w:hAnsi="Calibri" w:cs="新宋体"/>
          <w:color w:val="000000"/>
          <w:sz w:val="19"/>
          <w:szCs w:val="19"/>
          <w:lang w:eastAsia="zh-CN" w:bidi="ar-SA"/>
        </w:rPr>
        <w:t xml:space="preserve"> temp =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.vector[i];</w:t>
      </w:r>
    </w:p>
    <w:p w14:paraId="63395331"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(j &gt;=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 xml:space="preserve"> &amp;&amp;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.vector[j].getKey() &lt;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.vector[j -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].getKey()) {</w:t>
      </w:r>
    </w:p>
    <w:p w14:paraId="29396DD9"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.vector[j]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.vector[j -=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w:t>
      </w:r>
    </w:p>
    <w:p w14:paraId="1B37D8A7"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w:t>
      </w:r>
    </w:p>
    <w:p w14:paraId="487F48B2"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614C02F"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.vector[j]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temp;</w:t>
      </w:r>
    </w:p>
    <w:p w14:paraId="751DBE03"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w:t>
      </w:r>
    </w:p>
    <w:p w14:paraId="110F6B5C"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17965C0D" w14:textId="77777777"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change_time;</w:t>
      </w:r>
    </w:p>
    <w:p w14:paraId="73329D90" w14:textId="5DA0208C" w:rsidR="007F1BC2" w:rsidRDefault="007F1BC2" w:rsidP="007F1BC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0B4BEE58" w14:textId="77777777" w:rsidR="007F1BC2" w:rsidRPr="007F1BC2" w:rsidRDefault="007F1BC2" w:rsidP="007F1BC2">
      <w:pPr>
        <w:rPr>
          <w:lang w:eastAsia="zh-CN" w:bidi="ar-SA"/>
        </w:rPr>
      </w:pPr>
    </w:p>
    <w:p w14:paraId="7CF78432" w14:textId="6A4695AC" w:rsidR="00946937" w:rsidRDefault="007F1BC2" w:rsidP="007F1BC2">
      <w:pPr>
        <w:pStyle w:val="3"/>
        <w:spacing w:before="120"/>
      </w:pPr>
      <w:r>
        <w:rPr>
          <w:rFonts w:hint="eastAsia"/>
        </w:rPr>
        <w:t>性能测试</w:t>
      </w:r>
      <w:r w:rsidR="00946937">
        <w:rPr>
          <w:rFonts w:hint="eastAsia"/>
        </w:rPr>
        <w:t>截屏示例</w:t>
      </w:r>
    </w:p>
    <w:p w14:paraId="3E9764BB" w14:textId="6CA83487" w:rsidR="00946937" w:rsidRDefault="007F1BC2" w:rsidP="00946937">
      <w:pPr>
        <w:rPr>
          <w:lang w:eastAsia="zh-CN"/>
        </w:rPr>
      </w:pPr>
      <w:r w:rsidRPr="007F1BC2">
        <w:rPr>
          <w:noProof/>
          <w:lang w:eastAsia="zh-CN"/>
        </w:rPr>
        <w:drawing>
          <wp:inline distT="0" distB="0" distL="0" distR="0" wp14:anchorId="0BF41163" wp14:editId="2D4BBDA3">
            <wp:extent cx="2613887" cy="830652"/>
            <wp:effectExtent l="0" t="0" r="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3887" cy="830652"/>
                    </a:xfrm>
                    <a:prstGeom prst="rect">
                      <a:avLst/>
                    </a:prstGeom>
                  </pic:spPr>
                </pic:pic>
              </a:graphicData>
            </a:graphic>
          </wp:inline>
        </w:drawing>
      </w:r>
    </w:p>
    <w:p w14:paraId="5100296F" w14:textId="1C37C2C7" w:rsidR="00946937" w:rsidRDefault="007F1BC2" w:rsidP="00946937">
      <w:pPr>
        <w:rPr>
          <w:noProof/>
          <w:lang w:eastAsia="zh-CN" w:bidi="ar-SA"/>
        </w:rPr>
      </w:pPr>
      <w:r w:rsidRPr="007F1BC2">
        <w:rPr>
          <w:noProof/>
          <w:lang w:eastAsia="zh-CN" w:bidi="ar-SA"/>
        </w:rPr>
        <w:drawing>
          <wp:inline distT="0" distB="0" distL="0" distR="0" wp14:anchorId="0BB70616" wp14:editId="07712F7F">
            <wp:extent cx="2743438" cy="86113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438" cy="861135"/>
                    </a:xfrm>
                    <a:prstGeom prst="rect">
                      <a:avLst/>
                    </a:prstGeom>
                  </pic:spPr>
                </pic:pic>
              </a:graphicData>
            </a:graphic>
          </wp:inline>
        </w:drawing>
      </w:r>
    </w:p>
    <w:p w14:paraId="22380325" w14:textId="41E23C39" w:rsidR="007F1BC2" w:rsidRDefault="007F1BC2" w:rsidP="00946937">
      <w:pPr>
        <w:rPr>
          <w:noProof/>
          <w:lang w:eastAsia="zh-CN" w:bidi="ar-SA"/>
        </w:rPr>
      </w:pPr>
      <w:r w:rsidRPr="007F1BC2">
        <w:rPr>
          <w:noProof/>
          <w:lang w:eastAsia="zh-CN" w:bidi="ar-SA"/>
        </w:rPr>
        <w:lastRenderedPageBreak/>
        <w:drawing>
          <wp:inline distT="0" distB="0" distL="0" distR="0" wp14:anchorId="1F2D3844" wp14:editId="24D44F36">
            <wp:extent cx="2758679" cy="883997"/>
            <wp:effectExtent l="0" t="0" r="381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8679" cy="883997"/>
                    </a:xfrm>
                    <a:prstGeom prst="rect">
                      <a:avLst/>
                    </a:prstGeom>
                  </pic:spPr>
                </pic:pic>
              </a:graphicData>
            </a:graphic>
          </wp:inline>
        </w:drawing>
      </w:r>
    </w:p>
    <w:p w14:paraId="7BEEE358" w14:textId="1CDBB0E9" w:rsidR="007F1BC2" w:rsidRDefault="007F1BC2" w:rsidP="00946937">
      <w:pPr>
        <w:rPr>
          <w:noProof/>
          <w:lang w:eastAsia="zh-CN" w:bidi="ar-SA"/>
        </w:rPr>
      </w:pPr>
      <w:r w:rsidRPr="007F1BC2">
        <w:rPr>
          <w:noProof/>
          <w:lang w:eastAsia="zh-CN" w:bidi="ar-SA"/>
        </w:rPr>
        <w:drawing>
          <wp:inline distT="0" distB="0" distL="0" distR="0" wp14:anchorId="331EA80C" wp14:editId="3A21A030">
            <wp:extent cx="2796782" cy="868755"/>
            <wp:effectExtent l="0" t="0" r="3810" b="762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6782" cy="868755"/>
                    </a:xfrm>
                    <a:prstGeom prst="rect">
                      <a:avLst/>
                    </a:prstGeom>
                  </pic:spPr>
                </pic:pic>
              </a:graphicData>
            </a:graphic>
          </wp:inline>
        </w:drawing>
      </w:r>
    </w:p>
    <w:p w14:paraId="0839DE71" w14:textId="2F174C33" w:rsidR="007F1BC2" w:rsidRDefault="007F1BC2" w:rsidP="00946937">
      <w:pPr>
        <w:rPr>
          <w:noProof/>
          <w:lang w:eastAsia="zh-CN" w:bidi="ar-SA"/>
        </w:rPr>
      </w:pPr>
    </w:p>
    <w:p w14:paraId="2BD30E61" w14:textId="5ADB6E83" w:rsidR="007F1BC2" w:rsidRDefault="007F1BC2" w:rsidP="00946937">
      <w:pPr>
        <w:rPr>
          <w:noProof/>
          <w:lang w:eastAsia="zh-CN" w:bidi="ar-SA"/>
        </w:rPr>
      </w:pPr>
    </w:p>
    <w:p w14:paraId="01229500" w14:textId="10886F4D" w:rsidR="007F1BC2" w:rsidRDefault="007F1BC2" w:rsidP="007F1BC2">
      <w:pPr>
        <w:pStyle w:val="3"/>
        <w:spacing w:before="120"/>
      </w:pPr>
      <w:r>
        <w:rPr>
          <w:rFonts w:hint="eastAsia"/>
        </w:rPr>
        <w:t>希尔排序算法分析</w:t>
      </w:r>
    </w:p>
    <w:p w14:paraId="2F2B782C" w14:textId="200B954F" w:rsidR="007F1BC2" w:rsidRPr="00946937" w:rsidRDefault="007F1BC2" w:rsidP="007F1BC2">
      <w:pPr>
        <w:ind w:firstLineChars="0" w:firstLine="0"/>
        <w:rPr>
          <w:lang w:eastAsia="zh-CN"/>
        </w:rPr>
      </w:pPr>
      <w:r>
        <w:rPr>
          <w:rFonts w:hint="eastAsia"/>
          <w:lang w:eastAsia="zh-CN"/>
        </w:rPr>
        <w:t xml:space="preserve"> </w:t>
      </w:r>
      <w:r>
        <w:rPr>
          <w:lang w:eastAsia="zh-CN"/>
        </w:rPr>
        <w:t xml:space="preserve">   </w:t>
      </w:r>
      <w:r>
        <w:rPr>
          <w:rFonts w:hint="eastAsia"/>
          <w:lang w:eastAsia="zh-CN"/>
        </w:rPr>
        <w:t>希尔排序的存储开销仅一个附加的临时</w:t>
      </w:r>
      <w:r>
        <w:rPr>
          <w:rFonts w:hint="eastAsia"/>
          <w:lang w:eastAsia="zh-CN"/>
        </w:rPr>
        <w:t>element</w:t>
      </w:r>
      <w:r>
        <w:rPr>
          <w:rFonts w:hint="eastAsia"/>
          <w:lang w:eastAsia="zh-CN"/>
        </w:rPr>
        <w:t>类变量用于保存要交换的对象。从上面的实验现象可见</w:t>
      </w:r>
      <w:r w:rsidR="00211C5A">
        <w:rPr>
          <w:rFonts w:hint="eastAsia"/>
          <w:lang w:eastAsia="zh-CN"/>
        </w:rPr>
        <w:t>其计算时间很短，相比前三个算法优化不少，不仅在数值较小时所用时间和交换次数都很少，在数值达到一万甚至十万时其用时仍然没有显著变化，交换次数也不像前三个算法那样骤增，但是希尔排序中存在远距离交换，因此是不稳定的。由上分析可知，希尔排序的优点是存储开销小，计算时间短。缺点是不具有稳定性。</w:t>
      </w:r>
    </w:p>
    <w:p w14:paraId="0E425674" w14:textId="2BB18887" w:rsidR="0075165E" w:rsidRPr="002779D6" w:rsidRDefault="0075165E" w:rsidP="002779D6">
      <w:pPr>
        <w:pStyle w:val="2"/>
        <w:spacing w:before="120"/>
      </w:pPr>
      <w:r w:rsidRPr="002779D6">
        <w:rPr>
          <w:rFonts w:hint="eastAsia"/>
        </w:rPr>
        <w:t xml:space="preserve">3.5 </w:t>
      </w:r>
      <w:r w:rsidR="00211C5A">
        <w:rPr>
          <w:rFonts w:hint="eastAsia"/>
        </w:rPr>
        <w:t>快速排序</w:t>
      </w:r>
    </w:p>
    <w:p w14:paraId="2F5F246D" w14:textId="54CF625B" w:rsidR="00946937" w:rsidRDefault="00946937" w:rsidP="00A8652E">
      <w:pPr>
        <w:pStyle w:val="3"/>
        <w:spacing w:before="120"/>
      </w:pPr>
      <w:r>
        <w:rPr>
          <w:rFonts w:hint="eastAsia"/>
        </w:rPr>
        <w:t>核心代码</w:t>
      </w:r>
    </w:p>
    <w:p w14:paraId="26AF93B4"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QuickSort(</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p>
    <w:p w14:paraId="38C22C98"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在待排序区间</w:t>
      </w:r>
      <w:r>
        <w:rPr>
          <w:rFonts w:ascii="新宋体" w:eastAsia="新宋体" w:hAnsi="Calibri" w:cs="新宋体"/>
          <w:color w:val="008000"/>
          <w:sz w:val="19"/>
          <w:szCs w:val="19"/>
          <w:lang w:eastAsia="zh-CN" w:bidi="ar-SA"/>
        </w:rPr>
        <w:t>left~right</w:t>
      </w:r>
      <w:r>
        <w:rPr>
          <w:rFonts w:ascii="新宋体" w:eastAsia="新宋体" w:hAnsi="Calibri" w:cs="新宋体" w:hint="eastAsia"/>
          <w:color w:val="008000"/>
          <w:sz w:val="19"/>
          <w:szCs w:val="19"/>
          <w:lang w:eastAsia="zh-CN" w:bidi="ar-SA"/>
        </w:rPr>
        <w:t>中递归进行快速排序</w:t>
      </w:r>
    </w:p>
    <w:p w14:paraId="0C3592A5"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static</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change_time;</w:t>
      </w:r>
    </w:p>
    <w:p w14:paraId="7E478C18"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w:t>
      </w:r>
    </w:p>
    <w:p w14:paraId="19D671DA"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pivotpos= Partition(</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,change_time);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划分左右子区间</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统计交换次数</w:t>
      </w:r>
    </w:p>
    <w:p w14:paraId="52DA78DC"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QuickSort(</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pivotpos-1);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在左子区间递归进行快速排序</w:t>
      </w:r>
    </w:p>
    <w:p w14:paraId="225B6066"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QuickSort(</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pivotpos + 1,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在右子区间递归进行快速排序</w:t>
      </w:r>
    </w:p>
    <w:p w14:paraId="268DDFAE"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2E3E1A88" w14:textId="1F8C98CB" w:rsidR="00211C5A" w:rsidRDefault="00211C5A" w:rsidP="00211C5A">
      <w:pPr>
        <w:widowControl w:val="0"/>
        <w:autoSpaceDE w:val="0"/>
        <w:autoSpaceDN w:val="0"/>
        <w:adjustRightInd w:val="0"/>
        <w:snapToGrid/>
        <w:spacing w:line="240" w:lineRule="auto"/>
        <w:ind w:firstLineChars="0" w:firstLine="384"/>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change_time;</w:t>
      </w:r>
    </w:p>
    <w:p w14:paraId="428DD16A" w14:textId="6FCE5EDD"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5B1A2A30" w14:textId="15D14E7A"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09C22837"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Partition(</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change_time</w:t>
      </w:r>
      <w:r>
        <w:rPr>
          <w:rFonts w:ascii="新宋体" w:eastAsia="新宋体" w:hAnsi="Calibri" w:cs="新宋体"/>
          <w:color w:val="000000"/>
          <w:sz w:val="19"/>
          <w:szCs w:val="19"/>
          <w:lang w:eastAsia="zh-CN" w:bidi="ar-SA"/>
        </w:rPr>
        <w:t>)</w:t>
      </w:r>
    </w:p>
    <w:p w14:paraId="788D7123"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将比基准位置元素小的元素都交换到基准元素左边，</w:t>
      </w:r>
      <w:r>
        <w:rPr>
          <w:rFonts w:ascii="新宋体" w:eastAsia="新宋体" w:hAnsi="Calibri" w:cs="新宋体"/>
          <w:color w:val="008000"/>
          <w:sz w:val="19"/>
          <w:szCs w:val="19"/>
          <w:lang w:eastAsia="zh-CN" w:bidi="ar-SA"/>
        </w:rPr>
        <w:t>pivotpos</w:t>
      </w:r>
      <w:r>
        <w:rPr>
          <w:rFonts w:ascii="新宋体" w:eastAsia="新宋体" w:hAnsi="Calibri" w:cs="新宋体" w:hint="eastAsia"/>
          <w:color w:val="008000"/>
          <w:sz w:val="19"/>
          <w:szCs w:val="19"/>
          <w:lang w:eastAsia="zh-CN" w:bidi="ar-SA"/>
        </w:rPr>
        <w:t>返回经划分后基准元素的位置</w:t>
      </w:r>
    </w:p>
    <w:p w14:paraId="653A3D87"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pivotpos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设置初始基准位置</w:t>
      </w:r>
    </w:p>
    <w:p w14:paraId="065760F4"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element</w:t>
      </w:r>
      <w:r>
        <w:rPr>
          <w:rFonts w:ascii="新宋体" w:eastAsia="新宋体" w:hAnsi="Calibri" w:cs="新宋体"/>
          <w:color w:val="000000"/>
          <w:sz w:val="19"/>
          <w:szCs w:val="19"/>
          <w:lang w:eastAsia="zh-CN" w:bidi="ar-SA"/>
        </w:rPr>
        <w:t xml:space="preserve">&amp; pivot =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p>
    <w:p w14:paraId="612F1C3F"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+ 1; i &lt;=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i++) {</w:t>
      </w:r>
    </w:p>
    <w:p w14:paraId="675B9226"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i;</w:t>
      </w:r>
    </w:p>
    <w:p w14:paraId="3F029FE9"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.vector[i].getKey() &lt; pivot.getKey() &amp;&amp; ++pivotpos != i) {</w:t>
      </w:r>
    </w:p>
    <w:p w14:paraId="62BD7AE5"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每找到一个比</w:t>
      </w:r>
      <w:r>
        <w:rPr>
          <w:rFonts w:ascii="新宋体" w:eastAsia="新宋体" w:hAnsi="Calibri" w:cs="新宋体"/>
          <w:color w:val="008000"/>
          <w:sz w:val="19"/>
          <w:szCs w:val="19"/>
          <w:lang w:eastAsia="zh-CN" w:bidi="ar-SA"/>
        </w:rPr>
        <w:t>pivot</w:t>
      </w:r>
      <w:r>
        <w:rPr>
          <w:rFonts w:ascii="新宋体" w:eastAsia="新宋体" w:hAnsi="Calibri" w:cs="新宋体" w:hint="eastAsia"/>
          <w:color w:val="008000"/>
          <w:sz w:val="19"/>
          <w:szCs w:val="19"/>
          <w:lang w:eastAsia="zh-CN" w:bidi="ar-SA"/>
        </w:rPr>
        <w:t>小的元素将</w:t>
      </w:r>
      <w:r>
        <w:rPr>
          <w:rFonts w:ascii="新宋体" w:eastAsia="新宋体" w:hAnsi="Calibri" w:cs="新宋体"/>
          <w:color w:val="008000"/>
          <w:sz w:val="19"/>
          <w:szCs w:val="19"/>
          <w:lang w:eastAsia="zh-CN" w:bidi="ar-SA"/>
        </w:rPr>
        <w:t>pivotpos</w:t>
      </w:r>
      <w:r>
        <w:rPr>
          <w:rFonts w:ascii="新宋体" w:eastAsia="新宋体" w:hAnsi="Calibri" w:cs="新宋体" w:hint="eastAsia"/>
          <w:color w:val="008000"/>
          <w:sz w:val="19"/>
          <w:szCs w:val="19"/>
          <w:lang w:eastAsia="zh-CN" w:bidi="ar-SA"/>
        </w:rPr>
        <w:t>往后移一位，</w:t>
      </w:r>
    </w:p>
    <w:p w14:paraId="1A208773"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此时若</w:t>
      </w:r>
      <w:r>
        <w:rPr>
          <w:rFonts w:ascii="新宋体" w:eastAsia="新宋体" w:hAnsi="Calibri" w:cs="新宋体"/>
          <w:color w:val="008000"/>
          <w:sz w:val="19"/>
          <w:szCs w:val="19"/>
          <w:lang w:eastAsia="zh-CN" w:bidi="ar-SA"/>
        </w:rPr>
        <w:t>pivotpos</w:t>
      </w:r>
      <w:r>
        <w:rPr>
          <w:rFonts w:ascii="新宋体" w:eastAsia="新宋体" w:hAnsi="Calibri" w:cs="新宋体" w:hint="eastAsia"/>
          <w:color w:val="008000"/>
          <w:sz w:val="19"/>
          <w:szCs w:val="19"/>
          <w:lang w:eastAsia="zh-CN" w:bidi="ar-SA"/>
        </w:rPr>
        <w:t>指向的元素不为刚找到的元素，则交换二者</w:t>
      </w:r>
    </w:p>
    <w:p w14:paraId="6CF8FB99"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.swap(</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.vector[i],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.vector[pivotpos]);</w:t>
      </w:r>
    </w:p>
    <w:p w14:paraId="26D91EF6"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change_time</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交换次数</w:t>
      </w:r>
      <w:r>
        <w:rPr>
          <w:rFonts w:ascii="新宋体" w:eastAsia="新宋体" w:hAnsi="Calibri" w:cs="新宋体"/>
          <w:color w:val="008000"/>
          <w:sz w:val="19"/>
          <w:szCs w:val="19"/>
          <w:lang w:eastAsia="zh-CN" w:bidi="ar-SA"/>
        </w:rPr>
        <w:t>+1</w:t>
      </w:r>
    </w:p>
    <w:p w14:paraId="728578F0"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057D8A86"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3C37E98E"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w:t>
      </w:r>
      <w:r>
        <w:rPr>
          <w:rFonts w:ascii="新宋体" w:eastAsia="新宋体" w:hAnsi="Calibri" w:cs="新宋体"/>
          <w:color w:val="008000"/>
          <w:sz w:val="19"/>
          <w:szCs w:val="19"/>
          <w:lang w:eastAsia="zh-CN" w:bidi="ar-SA"/>
        </w:rPr>
        <w:t>pivot</w:t>
      </w:r>
      <w:r>
        <w:rPr>
          <w:rFonts w:ascii="新宋体" w:eastAsia="新宋体" w:hAnsi="Calibri" w:cs="新宋体" w:hint="eastAsia"/>
          <w:color w:val="008000"/>
          <w:sz w:val="19"/>
          <w:szCs w:val="19"/>
          <w:lang w:eastAsia="zh-CN" w:bidi="ar-SA"/>
        </w:rPr>
        <w:t>与</w:t>
      </w:r>
      <w:r>
        <w:rPr>
          <w:rFonts w:ascii="新宋体" w:eastAsia="新宋体" w:hAnsi="Calibri" w:cs="新宋体"/>
          <w:color w:val="008000"/>
          <w:sz w:val="19"/>
          <w:szCs w:val="19"/>
          <w:lang w:eastAsia="zh-CN" w:bidi="ar-SA"/>
        </w:rPr>
        <w:t>pivotpos</w:t>
      </w:r>
      <w:r>
        <w:rPr>
          <w:rFonts w:ascii="新宋体" w:eastAsia="新宋体" w:hAnsi="Calibri" w:cs="新宋体" w:hint="eastAsia"/>
          <w:color w:val="008000"/>
          <w:sz w:val="19"/>
          <w:szCs w:val="19"/>
          <w:lang w:eastAsia="zh-CN" w:bidi="ar-SA"/>
        </w:rPr>
        <w:t>指向的元素，即最后一个比</w:t>
      </w:r>
      <w:r>
        <w:rPr>
          <w:rFonts w:ascii="新宋体" w:eastAsia="新宋体" w:hAnsi="Calibri" w:cs="新宋体"/>
          <w:color w:val="008000"/>
          <w:sz w:val="19"/>
          <w:szCs w:val="19"/>
          <w:lang w:eastAsia="zh-CN" w:bidi="ar-SA"/>
        </w:rPr>
        <w:t>pivot</w:t>
      </w:r>
      <w:r>
        <w:rPr>
          <w:rFonts w:ascii="新宋体" w:eastAsia="新宋体" w:hAnsi="Calibri" w:cs="新宋体" w:hint="eastAsia"/>
          <w:color w:val="008000"/>
          <w:sz w:val="19"/>
          <w:szCs w:val="19"/>
          <w:lang w:eastAsia="zh-CN" w:bidi="ar-SA"/>
        </w:rPr>
        <w:t>小的元素交换位置</w:t>
      </w:r>
    </w:p>
    <w:p w14:paraId="4807D33D"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.swap(pivot,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.vector[pivotpos]);</w:t>
      </w:r>
    </w:p>
    <w:p w14:paraId="6F3F9F27"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change_time</w:t>
      </w:r>
      <w:r>
        <w:rPr>
          <w:rFonts w:ascii="新宋体" w:eastAsia="新宋体" w:hAnsi="Calibri" w:cs="新宋体"/>
          <w:color w:val="000000"/>
          <w:sz w:val="19"/>
          <w:szCs w:val="19"/>
          <w:lang w:eastAsia="zh-CN" w:bidi="ar-SA"/>
        </w:rPr>
        <w:t>++;</w:t>
      </w:r>
    </w:p>
    <w:p w14:paraId="76C98CC2"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pivotpos;</w:t>
      </w:r>
    </w:p>
    <w:p w14:paraId="19BC6C66" w14:textId="779B5FBE"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1EB4EE24" w14:textId="1E20A722"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65B884D6" w14:textId="77777777" w:rsidR="00211C5A" w:rsidRDefault="00211C5A" w:rsidP="00211C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6DE09497" w14:textId="40DFA1CF" w:rsidR="00946937" w:rsidRDefault="00211C5A" w:rsidP="00211C5A">
      <w:pPr>
        <w:pStyle w:val="3"/>
        <w:spacing w:before="120"/>
      </w:pPr>
      <w:r>
        <w:rPr>
          <w:rFonts w:hint="eastAsia"/>
        </w:rPr>
        <w:t>性能测试</w:t>
      </w:r>
      <w:r w:rsidR="00946937">
        <w:rPr>
          <w:rFonts w:hint="eastAsia"/>
        </w:rPr>
        <w:t>截屏示例</w:t>
      </w:r>
    </w:p>
    <w:p w14:paraId="5BB148F5" w14:textId="040E7037" w:rsidR="00946937" w:rsidRDefault="00211C5A" w:rsidP="00946937">
      <w:pPr>
        <w:rPr>
          <w:lang w:eastAsia="zh-CN"/>
        </w:rPr>
      </w:pPr>
      <w:r w:rsidRPr="00211C5A">
        <w:rPr>
          <w:noProof/>
          <w:lang w:eastAsia="zh-CN"/>
        </w:rPr>
        <w:drawing>
          <wp:inline distT="0" distB="0" distL="0" distR="0" wp14:anchorId="38F3B1DE" wp14:editId="77FB5ADA">
            <wp:extent cx="2697714" cy="922100"/>
            <wp:effectExtent l="0" t="0" r="762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7714" cy="922100"/>
                    </a:xfrm>
                    <a:prstGeom prst="rect">
                      <a:avLst/>
                    </a:prstGeom>
                  </pic:spPr>
                </pic:pic>
              </a:graphicData>
            </a:graphic>
          </wp:inline>
        </w:drawing>
      </w:r>
    </w:p>
    <w:p w14:paraId="26C12F57" w14:textId="290E7D1F" w:rsidR="00211C5A" w:rsidRDefault="00211C5A" w:rsidP="00946937">
      <w:pPr>
        <w:rPr>
          <w:lang w:eastAsia="zh-CN"/>
        </w:rPr>
      </w:pPr>
      <w:r w:rsidRPr="00211C5A">
        <w:rPr>
          <w:noProof/>
          <w:lang w:eastAsia="zh-CN"/>
        </w:rPr>
        <w:drawing>
          <wp:inline distT="0" distB="0" distL="0" distR="0" wp14:anchorId="2BE2C436" wp14:editId="358E1D11">
            <wp:extent cx="2735817" cy="952583"/>
            <wp:effectExtent l="0" t="0" r="762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35817" cy="952583"/>
                    </a:xfrm>
                    <a:prstGeom prst="rect">
                      <a:avLst/>
                    </a:prstGeom>
                  </pic:spPr>
                </pic:pic>
              </a:graphicData>
            </a:graphic>
          </wp:inline>
        </w:drawing>
      </w:r>
    </w:p>
    <w:p w14:paraId="6611ADB1" w14:textId="141381A7" w:rsidR="00211C5A" w:rsidRDefault="00211C5A" w:rsidP="00946937">
      <w:pPr>
        <w:rPr>
          <w:lang w:eastAsia="zh-CN"/>
        </w:rPr>
      </w:pPr>
      <w:r w:rsidRPr="00211C5A">
        <w:rPr>
          <w:noProof/>
          <w:lang w:eastAsia="zh-CN"/>
        </w:rPr>
        <w:drawing>
          <wp:inline distT="0" distB="0" distL="0" distR="0" wp14:anchorId="4B61A18F" wp14:editId="7B7FC622">
            <wp:extent cx="2735817" cy="876376"/>
            <wp:effectExtent l="0" t="0" r="762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35817" cy="876376"/>
                    </a:xfrm>
                    <a:prstGeom prst="rect">
                      <a:avLst/>
                    </a:prstGeom>
                  </pic:spPr>
                </pic:pic>
              </a:graphicData>
            </a:graphic>
          </wp:inline>
        </w:drawing>
      </w:r>
    </w:p>
    <w:p w14:paraId="185BBC29" w14:textId="4D310336" w:rsidR="00211C5A" w:rsidRDefault="00211C5A" w:rsidP="00946937">
      <w:pPr>
        <w:rPr>
          <w:lang w:eastAsia="zh-CN"/>
        </w:rPr>
      </w:pPr>
      <w:r w:rsidRPr="00211C5A">
        <w:rPr>
          <w:noProof/>
          <w:lang w:eastAsia="zh-CN"/>
        </w:rPr>
        <w:drawing>
          <wp:inline distT="0" distB="0" distL="0" distR="0" wp14:anchorId="6C550AA0" wp14:editId="15859E6E">
            <wp:extent cx="2735817" cy="914479"/>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5817" cy="914479"/>
                    </a:xfrm>
                    <a:prstGeom prst="rect">
                      <a:avLst/>
                    </a:prstGeom>
                  </pic:spPr>
                </pic:pic>
              </a:graphicData>
            </a:graphic>
          </wp:inline>
        </w:drawing>
      </w:r>
    </w:p>
    <w:p w14:paraId="3527159A" w14:textId="0CBCF304" w:rsidR="00211C5A" w:rsidRDefault="00211C5A" w:rsidP="00211C5A">
      <w:pPr>
        <w:pStyle w:val="3"/>
        <w:spacing w:before="120"/>
      </w:pPr>
      <w:r>
        <w:rPr>
          <w:rFonts w:hint="eastAsia"/>
        </w:rPr>
        <w:t>快速排序算法分析</w:t>
      </w:r>
    </w:p>
    <w:p w14:paraId="302C78E7" w14:textId="47E9D70A" w:rsidR="00211C5A" w:rsidRPr="00301E3C" w:rsidRDefault="00301E3C" w:rsidP="00946937">
      <w:pPr>
        <w:rPr>
          <w:lang w:eastAsia="zh-CN"/>
        </w:rPr>
      </w:pPr>
      <w:r>
        <w:rPr>
          <w:rFonts w:hint="eastAsia"/>
          <w:lang w:eastAsia="zh-CN"/>
        </w:rPr>
        <w:t>由代码可知快速排序是递归的，需要有一个栈存放每层递归调用时的指针和参数，最大递归调用曾次数与递归树的深度一致，理想情况为</w:t>
      </w:r>
      <w:r>
        <w:rPr>
          <w:rFonts w:hint="eastAsia"/>
          <w:lang w:eastAsia="zh-CN"/>
        </w:rPr>
        <w:t>log</w:t>
      </w:r>
      <w:r>
        <w:rPr>
          <w:vertAlign w:val="subscript"/>
          <w:lang w:eastAsia="zh-CN"/>
        </w:rPr>
        <w:t>2</w:t>
      </w:r>
      <w:r>
        <w:rPr>
          <w:rFonts w:hint="eastAsia"/>
          <w:lang w:eastAsia="zh-CN"/>
        </w:rPr>
        <w:t>(</w:t>
      </w:r>
      <w:r>
        <w:rPr>
          <w:lang w:eastAsia="zh-CN"/>
        </w:rPr>
        <w:t>n+1)</w:t>
      </w:r>
      <w:r>
        <w:rPr>
          <w:rFonts w:hint="eastAsia"/>
          <w:lang w:eastAsia="zh-CN"/>
        </w:rPr>
        <w:t>，因此，要求存储开销为</w:t>
      </w:r>
      <w:r>
        <w:rPr>
          <w:rFonts w:hint="eastAsia"/>
          <w:lang w:eastAsia="zh-CN"/>
        </w:rPr>
        <w:t>O</w:t>
      </w:r>
      <w:r>
        <w:rPr>
          <w:lang w:eastAsia="zh-CN"/>
        </w:rPr>
        <w:t>(log</w:t>
      </w:r>
      <w:r>
        <w:rPr>
          <w:vertAlign w:val="subscript"/>
          <w:lang w:eastAsia="zh-CN"/>
        </w:rPr>
        <w:t>2</w:t>
      </w:r>
      <w:r>
        <w:rPr>
          <w:lang w:eastAsia="zh-CN"/>
        </w:rPr>
        <w:t>n);</w:t>
      </w:r>
      <w:r>
        <w:rPr>
          <w:rFonts w:hint="eastAsia"/>
          <w:lang w:eastAsia="zh-CN"/>
        </w:rPr>
        <w:t>最坏情况是待排序对象已经按关键码从小到大排好序，递归树成为单支树，</w:t>
      </w:r>
      <w:r>
        <w:rPr>
          <w:rFonts w:hint="eastAsia"/>
          <w:lang w:eastAsia="zh-CN"/>
        </w:rPr>
        <w:lastRenderedPageBreak/>
        <w:t>则占用附加存储将达到</w:t>
      </w:r>
      <w:r>
        <w:rPr>
          <w:rFonts w:hint="eastAsia"/>
          <w:lang w:eastAsia="zh-CN"/>
        </w:rPr>
        <w:t>O</w:t>
      </w:r>
      <w:r>
        <w:rPr>
          <w:lang w:eastAsia="zh-CN"/>
        </w:rPr>
        <w:t>(n)</w:t>
      </w:r>
      <w:r>
        <w:rPr>
          <w:rFonts w:hint="eastAsia"/>
          <w:lang w:eastAsia="zh-CN"/>
        </w:rPr>
        <w:t>。从上面的实验现象可见快速排序算法的所用时间和交换次数在当前随机数个数范围内是最短的，但是从理论分析来讲，最不理想情况是待排序序列已按从小到大有序排好，</w:t>
      </w:r>
      <w:r w:rsidR="00101BAD" w:rsidRPr="00301E3C">
        <w:rPr>
          <w:rFonts w:hint="eastAsia"/>
          <w:lang w:eastAsia="zh-CN"/>
        </w:rPr>
        <w:t xml:space="preserve"> </w:t>
      </w:r>
      <w:r w:rsidR="00101BAD">
        <w:rPr>
          <w:rFonts w:hint="eastAsia"/>
          <w:lang w:eastAsia="zh-CN"/>
        </w:rPr>
        <w:t>递归树成为单支树，层数最大，此时其排序速度退化到简单排序的水平，比直接插入排序还慢。此外当产生随机数的个数大到一定值是将出现很多重复的数字，这时就会出现每次划分结束后基准位置只往后移动一个位置的情况，用时将大大增加。所以，快速排序算法的优点是在一定数据量范围内用时短、交换次数少，缺点是存储开销较大，并且存在远距离交换是不稳定的。</w:t>
      </w:r>
    </w:p>
    <w:p w14:paraId="3B48D29E" w14:textId="4A267241" w:rsidR="0075165E" w:rsidRDefault="0075165E" w:rsidP="008F78B2">
      <w:pPr>
        <w:pStyle w:val="2"/>
        <w:spacing w:before="120"/>
      </w:pPr>
      <w:r>
        <w:rPr>
          <w:rFonts w:hint="eastAsia"/>
        </w:rPr>
        <w:t xml:space="preserve">3.6 </w:t>
      </w:r>
      <w:r w:rsidR="00101BAD">
        <w:rPr>
          <w:rFonts w:hint="eastAsia"/>
        </w:rPr>
        <w:t>堆排序算法</w:t>
      </w:r>
    </w:p>
    <w:p w14:paraId="37955DA5" w14:textId="3FFA0F77" w:rsidR="00AD5E2E" w:rsidRDefault="00946937" w:rsidP="00A8652E">
      <w:pPr>
        <w:pStyle w:val="3"/>
        <w:spacing w:before="120"/>
      </w:pPr>
      <w:r>
        <w:rPr>
          <w:rFonts w:hint="eastAsia"/>
        </w:rPr>
        <w:t>核心代码</w:t>
      </w:r>
    </w:p>
    <w:p w14:paraId="3EE53C53" w14:textId="77777777" w:rsidR="00101BAD" w:rsidRDefault="00101BAD" w:rsidP="00101B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.CurrentSize - 2) / 2; i &gt;= 0; i--)</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从最后一个非叶结点开始</w:t>
      </w:r>
    </w:p>
    <w:p w14:paraId="7B480AF9" w14:textId="49BA402A" w:rsidR="00101BAD" w:rsidRDefault="00101BAD" w:rsidP="00101B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change_time+=FilterDown(</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,i,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.CurrentSize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将表转化为初始堆</w:t>
      </w:r>
    </w:p>
    <w:p w14:paraId="44A3F9FD" w14:textId="2A6D2610" w:rsidR="00811980" w:rsidRDefault="00811980" w:rsidP="0081198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.CurrentSize - 1; i &gt;= 1; i--) {</w:t>
      </w:r>
    </w:p>
    <w:p w14:paraId="61BA3FA4" w14:textId="6CE3B855" w:rsidR="00811980" w:rsidRDefault="00811980" w:rsidP="0081198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.swap(</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.vector[0],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.vector[i]);</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将本趟的堆顶，即尚未排好序的元素中最大的元素交换到从后往前数第一个未确定的位置</w:t>
      </w:r>
    </w:p>
    <w:p w14:paraId="41286386" w14:textId="79FC3E2C" w:rsidR="00811980" w:rsidRDefault="00811980" w:rsidP="0081198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change_time+=FilterDown(</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0, i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重建最大堆</w:t>
      </w:r>
    </w:p>
    <w:p w14:paraId="5ED7CD7B" w14:textId="40EFEE34" w:rsidR="00101BAD" w:rsidRDefault="00811980" w:rsidP="0081198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58783205" w14:textId="1623DA70" w:rsidR="00101BAD" w:rsidRDefault="00101BAD" w:rsidP="00101B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787FAE63" w14:textId="77777777" w:rsidR="00101BAD" w:rsidRDefault="00101BAD" w:rsidP="00101B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23AFB11A" w14:textId="5C221E9C" w:rsidR="00946937" w:rsidRDefault="00811980" w:rsidP="00101BAD">
      <w:pPr>
        <w:pStyle w:val="3"/>
        <w:spacing w:before="120"/>
      </w:pPr>
      <w:r>
        <w:rPr>
          <w:rFonts w:hint="eastAsia"/>
        </w:rPr>
        <w:t>性能测试</w:t>
      </w:r>
      <w:r w:rsidR="00946937">
        <w:rPr>
          <w:rFonts w:hint="eastAsia"/>
        </w:rPr>
        <w:t>截屏示例</w:t>
      </w:r>
    </w:p>
    <w:p w14:paraId="2629F476" w14:textId="0041F7E3" w:rsidR="00F95D49" w:rsidRDefault="00811980" w:rsidP="00F95D49">
      <w:pPr>
        <w:rPr>
          <w:lang w:eastAsia="zh-CN"/>
        </w:rPr>
      </w:pPr>
      <w:r w:rsidRPr="00811980">
        <w:rPr>
          <w:noProof/>
          <w:lang w:eastAsia="zh-CN"/>
        </w:rPr>
        <w:drawing>
          <wp:inline distT="0" distB="0" distL="0" distR="0" wp14:anchorId="7DCF7D81" wp14:editId="1C0EA6FE">
            <wp:extent cx="2552921" cy="883997"/>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921" cy="883997"/>
                    </a:xfrm>
                    <a:prstGeom prst="rect">
                      <a:avLst/>
                    </a:prstGeom>
                  </pic:spPr>
                </pic:pic>
              </a:graphicData>
            </a:graphic>
          </wp:inline>
        </w:drawing>
      </w:r>
    </w:p>
    <w:p w14:paraId="32940751" w14:textId="53448E55" w:rsidR="00F95D49" w:rsidRDefault="00811980" w:rsidP="00F95D49">
      <w:pPr>
        <w:rPr>
          <w:lang w:eastAsia="zh-CN"/>
        </w:rPr>
      </w:pPr>
      <w:r w:rsidRPr="00811980">
        <w:rPr>
          <w:noProof/>
          <w:lang w:eastAsia="zh-CN"/>
        </w:rPr>
        <w:drawing>
          <wp:inline distT="0" distB="0" distL="0" distR="0" wp14:anchorId="7E710F5A" wp14:editId="5266F7FD">
            <wp:extent cx="2743438" cy="93734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43438" cy="937341"/>
                    </a:xfrm>
                    <a:prstGeom prst="rect">
                      <a:avLst/>
                    </a:prstGeom>
                  </pic:spPr>
                </pic:pic>
              </a:graphicData>
            </a:graphic>
          </wp:inline>
        </w:drawing>
      </w:r>
    </w:p>
    <w:p w14:paraId="08154287" w14:textId="06E03C02" w:rsidR="00811980" w:rsidRDefault="00811980" w:rsidP="00F95D49">
      <w:pPr>
        <w:rPr>
          <w:lang w:eastAsia="zh-CN"/>
        </w:rPr>
      </w:pPr>
      <w:r w:rsidRPr="00811980">
        <w:rPr>
          <w:noProof/>
          <w:lang w:eastAsia="zh-CN"/>
        </w:rPr>
        <w:drawing>
          <wp:inline distT="0" distB="0" distL="0" distR="0" wp14:anchorId="2A42E42D" wp14:editId="63386DFC">
            <wp:extent cx="2712955" cy="868755"/>
            <wp:effectExtent l="0" t="0" r="0" b="762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12955" cy="868755"/>
                    </a:xfrm>
                    <a:prstGeom prst="rect">
                      <a:avLst/>
                    </a:prstGeom>
                  </pic:spPr>
                </pic:pic>
              </a:graphicData>
            </a:graphic>
          </wp:inline>
        </w:drawing>
      </w:r>
    </w:p>
    <w:p w14:paraId="636ADBEF" w14:textId="1EA210A9" w:rsidR="00811980" w:rsidRDefault="00811980" w:rsidP="00F95D49">
      <w:pPr>
        <w:rPr>
          <w:lang w:eastAsia="zh-CN"/>
        </w:rPr>
      </w:pPr>
      <w:r w:rsidRPr="00811980">
        <w:rPr>
          <w:noProof/>
          <w:lang w:eastAsia="zh-CN"/>
        </w:rPr>
        <w:lastRenderedPageBreak/>
        <w:drawing>
          <wp:inline distT="0" distB="0" distL="0" distR="0" wp14:anchorId="56C992AC" wp14:editId="0E0CA5FB">
            <wp:extent cx="2766300" cy="87637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66300" cy="876376"/>
                    </a:xfrm>
                    <a:prstGeom prst="rect">
                      <a:avLst/>
                    </a:prstGeom>
                  </pic:spPr>
                </pic:pic>
              </a:graphicData>
            </a:graphic>
          </wp:inline>
        </w:drawing>
      </w:r>
      <w:r w:rsidR="006E6A52" w:rsidRPr="006E6A52">
        <w:rPr>
          <w:noProof/>
          <w:lang w:eastAsia="zh-CN"/>
        </w:rPr>
        <w:t xml:space="preserve"> </w:t>
      </w:r>
      <w:r w:rsidR="006E6A52" w:rsidRPr="006E6A52">
        <w:rPr>
          <w:noProof/>
          <w:lang w:eastAsia="zh-CN"/>
        </w:rPr>
        <w:drawing>
          <wp:inline distT="0" distB="0" distL="0" distR="0" wp14:anchorId="39EF49BA" wp14:editId="298B9E85">
            <wp:extent cx="2385060" cy="740624"/>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9422" cy="741978"/>
                    </a:xfrm>
                    <a:prstGeom prst="rect">
                      <a:avLst/>
                    </a:prstGeom>
                  </pic:spPr>
                </pic:pic>
              </a:graphicData>
            </a:graphic>
          </wp:inline>
        </w:drawing>
      </w:r>
    </w:p>
    <w:p w14:paraId="1FCADF87" w14:textId="77777777" w:rsidR="00811980" w:rsidRPr="00F95D49" w:rsidRDefault="00811980" w:rsidP="00F95D49">
      <w:pPr>
        <w:rPr>
          <w:lang w:eastAsia="zh-CN"/>
        </w:rPr>
      </w:pPr>
    </w:p>
    <w:p w14:paraId="089C3B77" w14:textId="739AFF5E" w:rsidR="00811980" w:rsidRDefault="00811980" w:rsidP="00811980">
      <w:pPr>
        <w:pStyle w:val="3"/>
        <w:spacing w:before="120"/>
      </w:pPr>
      <w:r>
        <w:rPr>
          <w:rFonts w:hint="eastAsia"/>
        </w:rPr>
        <w:t>堆排序算法分析</w:t>
      </w:r>
    </w:p>
    <w:p w14:paraId="2BA42525" w14:textId="60BA8732" w:rsidR="002779D6" w:rsidRDefault="00811980" w:rsidP="002779D6">
      <w:pPr>
        <w:rPr>
          <w:lang w:eastAsia="zh-CN"/>
        </w:rPr>
      </w:pPr>
      <w:r>
        <w:rPr>
          <w:rFonts w:hint="eastAsia"/>
          <w:lang w:eastAsia="zh-CN"/>
        </w:rPr>
        <w:t>该算法的附加存储主要是在第二个</w:t>
      </w:r>
      <w:r>
        <w:rPr>
          <w:rFonts w:hint="eastAsia"/>
          <w:lang w:eastAsia="zh-CN"/>
        </w:rPr>
        <w:t>for</w:t>
      </w:r>
      <w:r>
        <w:rPr>
          <w:rFonts w:hint="eastAsia"/>
          <w:lang w:eastAsia="zh-CN"/>
        </w:rPr>
        <w:t>循环中用来执行对象交换时所用的一个临时对象。因此该算法的空间复杂度为</w:t>
      </w:r>
      <w:r>
        <w:rPr>
          <w:rFonts w:hint="eastAsia"/>
          <w:lang w:eastAsia="zh-CN"/>
        </w:rPr>
        <w:t>O</w:t>
      </w:r>
      <w:r>
        <w:rPr>
          <w:lang w:eastAsia="zh-CN"/>
        </w:rPr>
        <w:t>(1)</w:t>
      </w:r>
      <w:r>
        <w:rPr>
          <w:rFonts w:hint="eastAsia"/>
          <w:lang w:eastAsia="zh-CN"/>
        </w:rPr>
        <w:t>。其所用时间和交换次数从上面的实验现象可见在十万以内的数据量范围内非常可观，甚至比快速排序还要优越</w:t>
      </w:r>
      <w:r w:rsidR="006E6A52">
        <w:rPr>
          <w:rFonts w:hint="eastAsia"/>
          <w:lang w:eastAsia="zh-CN"/>
        </w:rPr>
        <w:t>，经后续实验即使到了一千万，其用时也没有明显增加，到了一亿的时候比前三种算法在十万的时候用时还短</w:t>
      </w:r>
      <w:r>
        <w:rPr>
          <w:rFonts w:hint="eastAsia"/>
          <w:lang w:eastAsia="zh-CN"/>
        </w:rPr>
        <w:t>。但是堆排序也存在远距离交换，是不稳定的。因此堆排序算法的优点是存储开销小，计算时间短。缺点是不稳定。</w:t>
      </w:r>
    </w:p>
    <w:p w14:paraId="1C6F2F04" w14:textId="4BE05B71" w:rsidR="00811980" w:rsidRDefault="00811980" w:rsidP="002779D6">
      <w:pPr>
        <w:rPr>
          <w:lang w:eastAsia="zh-CN"/>
        </w:rPr>
      </w:pPr>
    </w:p>
    <w:p w14:paraId="7920CC93" w14:textId="7A550B06" w:rsidR="006E6A52" w:rsidRDefault="006E6A52" w:rsidP="002779D6">
      <w:pPr>
        <w:rPr>
          <w:lang w:eastAsia="zh-CN"/>
        </w:rPr>
      </w:pPr>
    </w:p>
    <w:p w14:paraId="0B672462" w14:textId="3EB24557" w:rsidR="006E6A52" w:rsidRDefault="006E6A52" w:rsidP="006E6A52">
      <w:pPr>
        <w:pStyle w:val="2"/>
        <w:spacing w:before="120"/>
      </w:pPr>
      <w:r>
        <w:rPr>
          <w:rFonts w:hint="eastAsia"/>
        </w:rPr>
        <w:t xml:space="preserve">3.6 </w:t>
      </w:r>
      <w:r>
        <w:rPr>
          <w:rFonts w:hint="eastAsia"/>
        </w:rPr>
        <w:t>归并排序算法</w:t>
      </w:r>
    </w:p>
    <w:p w14:paraId="0EEB8CE2" w14:textId="77777777" w:rsidR="006E6A52" w:rsidRDefault="006E6A52" w:rsidP="006E6A52">
      <w:pPr>
        <w:pStyle w:val="3"/>
        <w:spacing w:before="120"/>
      </w:pPr>
      <w:r>
        <w:rPr>
          <w:rFonts w:hint="eastAsia"/>
        </w:rPr>
        <w:t>核心代码</w:t>
      </w:r>
    </w:p>
    <w:p w14:paraId="2285EBF4"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 templist(</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.MaxSize);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创建一个辅助数据表</w:t>
      </w:r>
    </w:p>
    <w:p w14:paraId="06B9AFEF"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len = 1;</w:t>
      </w:r>
    </w:p>
    <w:p w14:paraId="1C9F1175"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(len &lt;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.CurrentSize) {</w:t>
      </w:r>
    </w:p>
    <w:p w14:paraId="1D6D80BC"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comp_time+=MergePass(</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templist, len);</w:t>
      </w:r>
    </w:p>
    <w:p w14:paraId="0CF06DDD"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len *= 2;</w:t>
      </w:r>
    </w:p>
    <w:p w14:paraId="7EB36849"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comp_time+=MergePass(templist,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len);</w:t>
      </w:r>
    </w:p>
    <w:p w14:paraId="43B4B0C8"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len *= 2;</w:t>
      </w:r>
    </w:p>
    <w:p w14:paraId="3F6468C3" w14:textId="3CEB4771" w:rsidR="006E6A52" w:rsidRDefault="003D6436" w:rsidP="003D6436">
      <w:pPr>
        <w:widowControl w:val="0"/>
        <w:autoSpaceDE w:val="0"/>
        <w:autoSpaceDN w:val="0"/>
        <w:adjustRightInd w:val="0"/>
        <w:snapToGrid/>
        <w:spacing w:line="240" w:lineRule="auto"/>
        <w:ind w:firstLineChars="0" w:firstLine="384"/>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29209730" w14:textId="77777777" w:rsidR="003D6436" w:rsidRDefault="003D6436" w:rsidP="003D6436">
      <w:pPr>
        <w:widowControl w:val="0"/>
        <w:autoSpaceDE w:val="0"/>
        <w:autoSpaceDN w:val="0"/>
        <w:adjustRightInd w:val="0"/>
        <w:snapToGrid/>
        <w:spacing w:line="240" w:lineRule="auto"/>
        <w:ind w:firstLineChars="0" w:firstLine="384"/>
        <w:jc w:val="left"/>
        <w:rPr>
          <w:rFonts w:ascii="新宋体" w:eastAsia="新宋体" w:hAnsi="Calibri" w:cs="新宋体"/>
          <w:color w:val="000000"/>
          <w:sz w:val="19"/>
          <w:szCs w:val="19"/>
          <w:lang w:eastAsia="zh-CN" w:bidi="ar-SA"/>
        </w:rPr>
      </w:pPr>
    </w:p>
    <w:p w14:paraId="19D8F790"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MergePass(</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initlist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datalist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mergedlist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len</w:t>
      </w:r>
      <w:r>
        <w:rPr>
          <w:rFonts w:ascii="新宋体" w:eastAsia="新宋体" w:hAnsi="Calibri" w:cs="新宋体"/>
          <w:color w:val="000000"/>
          <w:sz w:val="19"/>
          <w:szCs w:val="19"/>
          <w:lang w:eastAsia="zh-CN" w:bidi="ar-SA"/>
        </w:rPr>
        <w:t>)</w:t>
      </w:r>
    </w:p>
    <w:p w14:paraId="339E1BD1"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进行一趟归并排序</w:t>
      </w:r>
    </w:p>
    <w:p w14:paraId="539DE5DC"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comp_time=0;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统计比较次数</w:t>
      </w:r>
    </w:p>
    <w:p w14:paraId="6B8806F4"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w:t>
      </w:r>
    </w:p>
    <w:p w14:paraId="5C7FBD45"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(i + 2 * </w:t>
      </w:r>
      <w:r>
        <w:rPr>
          <w:rFonts w:ascii="新宋体" w:eastAsia="新宋体" w:hAnsi="Calibri" w:cs="新宋体"/>
          <w:color w:val="808080"/>
          <w:sz w:val="19"/>
          <w:szCs w:val="19"/>
          <w:lang w:eastAsia="zh-CN" w:bidi="ar-SA"/>
        </w:rPr>
        <w:t>len</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initlist</w:t>
      </w:r>
      <w:r>
        <w:rPr>
          <w:rFonts w:ascii="新宋体" w:eastAsia="新宋体" w:hAnsi="Calibri" w:cs="新宋体"/>
          <w:color w:val="000000"/>
          <w:sz w:val="19"/>
          <w:szCs w:val="19"/>
          <w:lang w:eastAsia="zh-CN" w:bidi="ar-SA"/>
        </w:rPr>
        <w:t>.CurrentSize - 1) {</w:t>
      </w:r>
    </w:p>
    <w:p w14:paraId="2B8CD902"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comp_time +=merge(</w:t>
      </w:r>
      <w:r>
        <w:rPr>
          <w:rFonts w:ascii="新宋体" w:eastAsia="新宋体" w:hAnsi="Calibri" w:cs="新宋体"/>
          <w:color w:val="808080"/>
          <w:sz w:val="19"/>
          <w:szCs w:val="19"/>
          <w:lang w:eastAsia="zh-CN" w:bidi="ar-SA"/>
        </w:rPr>
        <w:t>initlist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mergedlist</w:t>
      </w:r>
      <w:r>
        <w:rPr>
          <w:rFonts w:ascii="新宋体" w:eastAsia="新宋体" w:hAnsi="Calibri" w:cs="新宋体"/>
          <w:color w:val="000000"/>
          <w:sz w:val="19"/>
          <w:szCs w:val="19"/>
          <w:lang w:eastAsia="zh-CN" w:bidi="ar-SA"/>
        </w:rPr>
        <w:t xml:space="preserve">, i, i + </w:t>
      </w:r>
      <w:r>
        <w:rPr>
          <w:rFonts w:ascii="新宋体" w:eastAsia="新宋体" w:hAnsi="Calibri" w:cs="新宋体"/>
          <w:color w:val="808080"/>
          <w:sz w:val="19"/>
          <w:szCs w:val="19"/>
          <w:lang w:eastAsia="zh-CN" w:bidi="ar-SA"/>
        </w:rPr>
        <w:t>len</w:t>
      </w:r>
      <w:r>
        <w:rPr>
          <w:rFonts w:ascii="新宋体" w:eastAsia="新宋体" w:hAnsi="Calibri" w:cs="新宋体"/>
          <w:color w:val="000000"/>
          <w:sz w:val="19"/>
          <w:szCs w:val="19"/>
          <w:lang w:eastAsia="zh-CN" w:bidi="ar-SA"/>
        </w:rPr>
        <w:t xml:space="preserve">,i + 2 * </w:t>
      </w:r>
      <w:r>
        <w:rPr>
          <w:rFonts w:ascii="新宋体" w:eastAsia="新宋体" w:hAnsi="Calibri" w:cs="新宋体"/>
          <w:color w:val="808080"/>
          <w:sz w:val="19"/>
          <w:szCs w:val="19"/>
          <w:lang w:eastAsia="zh-CN" w:bidi="ar-SA"/>
        </w:rPr>
        <w:t>len</w:t>
      </w:r>
      <w:r>
        <w:rPr>
          <w:rFonts w:ascii="新宋体" w:eastAsia="新宋体" w:hAnsi="Calibri" w:cs="新宋体"/>
          <w:color w:val="000000"/>
          <w:sz w:val="19"/>
          <w:szCs w:val="19"/>
          <w:lang w:eastAsia="zh-CN" w:bidi="ar-SA"/>
        </w:rPr>
        <w:t>);</w:t>
      </w:r>
    </w:p>
    <w:p w14:paraId="556DEC81"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i += 2 * </w:t>
      </w:r>
      <w:r>
        <w:rPr>
          <w:rFonts w:ascii="新宋体" w:eastAsia="新宋体" w:hAnsi="Calibri" w:cs="新宋体"/>
          <w:color w:val="808080"/>
          <w:sz w:val="19"/>
          <w:szCs w:val="19"/>
          <w:lang w:eastAsia="zh-CN" w:bidi="ar-SA"/>
        </w:rPr>
        <w:t>len</w:t>
      </w:r>
      <w:r>
        <w:rPr>
          <w:rFonts w:ascii="新宋体" w:eastAsia="新宋体" w:hAnsi="Calibri" w:cs="新宋体"/>
          <w:color w:val="000000"/>
          <w:sz w:val="19"/>
          <w:szCs w:val="19"/>
          <w:lang w:eastAsia="zh-CN" w:bidi="ar-SA"/>
        </w:rPr>
        <w:t>;</w:t>
      </w:r>
    </w:p>
    <w:p w14:paraId="7516F557"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0CCEFAB4"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(i + </w:t>
      </w:r>
      <w:r>
        <w:rPr>
          <w:rFonts w:ascii="新宋体" w:eastAsia="新宋体" w:hAnsi="Calibri" w:cs="新宋体"/>
          <w:color w:val="808080"/>
          <w:sz w:val="19"/>
          <w:szCs w:val="19"/>
          <w:lang w:eastAsia="zh-CN" w:bidi="ar-SA"/>
        </w:rPr>
        <w:t>len</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initlist</w:t>
      </w:r>
      <w:r>
        <w:rPr>
          <w:rFonts w:ascii="新宋体" w:eastAsia="新宋体" w:hAnsi="Calibri" w:cs="新宋体"/>
          <w:color w:val="000000"/>
          <w:sz w:val="19"/>
          <w:szCs w:val="19"/>
          <w:lang w:eastAsia="zh-CN" w:bidi="ar-SA"/>
        </w:rPr>
        <w:t>.CurrentSize - 1)</w:t>
      </w:r>
    </w:p>
    <w:p w14:paraId="7B7474AC"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剩余序列长度大于</w:t>
      </w:r>
      <w:r>
        <w:rPr>
          <w:rFonts w:ascii="新宋体" w:eastAsia="新宋体" w:hAnsi="Calibri" w:cs="新宋体"/>
          <w:color w:val="008000"/>
          <w:sz w:val="19"/>
          <w:szCs w:val="19"/>
          <w:lang w:eastAsia="zh-CN" w:bidi="ar-SA"/>
        </w:rPr>
        <w:t>len</w:t>
      </w:r>
      <w:r>
        <w:rPr>
          <w:rFonts w:ascii="新宋体" w:eastAsia="新宋体" w:hAnsi="Calibri" w:cs="新宋体" w:hint="eastAsia"/>
          <w:color w:val="008000"/>
          <w:sz w:val="19"/>
          <w:szCs w:val="19"/>
          <w:lang w:eastAsia="zh-CN" w:bidi="ar-SA"/>
        </w:rPr>
        <w:t>小于</w:t>
      </w:r>
      <w:r>
        <w:rPr>
          <w:rFonts w:ascii="新宋体" w:eastAsia="新宋体" w:hAnsi="Calibri" w:cs="新宋体"/>
          <w:color w:val="008000"/>
          <w:sz w:val="19"/>
          <w:szCs w:val="19"/>
          <w:lang w:eastAsia="zh-CN" w:bidi="ar-SA"/>
        </w:rPr>
        <w:t>2len</w:t>
      </w:r>
      <w:r>
        <w:rPr>
          <w:rFonts w:ascii="新宋体" w:eastAsia="新宋体" w:hAnsi="Calibri" w:cs="新宋体" w:hint="eastAsia"/>
          <w:color w:val="008000"/>
          <w:sz w:val="19"/>
          <w:szCs w:val="19"/>
          <w:lang w:eastAsia="zh-CN" w:bidi="ar-SA"/>
        </w:rPr>
        <w:t>，拆成</w:t>
      </w:r>
      <w:r>
        <w:rPr>
          <w:rFonts w:ascii="新宋体" w:eastAsia="新宋体" w:hAnsi="Calibri" w:cs="新宋体"/>
          <w:color w:val="008000"/>
          <w:sz w:val="19"/>
          <w:szCs w:val="19"/>
          <w:lang w:eastAsia="zh-CN" w:bidi="ar-SA"/>
        </w:rPr>
        <w:t>len</w:t>
      </w:r>
      <w:r>
        <w:rPr>
          <w:rFonts w:ascii="新宋体" w:eastAsia="新宋体" w:hAnsi="Calibri" w:cs="新宋体" w:hint="eastAsia"/>
          <w:color w:val="008000"/>
          <w:sz w:val="19"/>
          <w:szCs w:val="19"/>
          <w:lang w:eastAsia="zh-CN" w:bidi="ar-SA"/>
        </w:rPr>
        <w:t>长度</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剩余的一段序列，将二者合并</w:t>
      </w:r>
    </w:p>
    <w:p w14:paraId="3DACEDE9"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 xml:space="preserve">        comp_time += merge(</w:t>
      </w:r>
      <w:r>
        <w:rPr>
          <w:rFonts w:ascii="新宋体" w:eastAsia="新宋体" w:hAnsi="Calibri" w:cs="新宋体"/>
          <w:color w:val="808080"/>
          <w:sz w:val="19"/>
          <w:szCs w:val="19"/>
          <w:lang w:eastAsia="zh-CN" w:bidi="ar-SA"/>
        </w:rPr>
        <w:t>initlist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mergedlist</w:t>
      </w:r>
      <w:r>
        <w:rPr>
          <w:rFonts w:ascii="新宋体" w:eastAsia="新宋体" w:hAnsi="Calibri" w:cs="新宋体"/>
          <w:color w:val="000000"/>
          <w:sz w:val="19"/>
          <w:szCs w:val="19"/>
          <w:lang w:eastAsia="zh-CN" w:bidi="ar-SA"/>
        </w:rPr>
        <w:t xml:space="preserve">, i, i + </w:t>
      </w:r>
      <w:r>
        <w:rPr>
          <w:rFonts w:ascii="新宋体" w:eastAsia="新宋体" w:hAnsi="Calibri" w:cs="新宋体"/>
          <w:color w:val="808080"/>
          <w:sz w:val="19"/>
          <w:szCs w:val="19"/>
          <w:lang w:eastAsia="zh-CN" w:bidi="ar-SA"/>
        </w:rPr>
        <w:t>len</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initlist</w:t>
      </w:r>
      <w:r>
        <w:rPr>
          <w:rFonts w:ascii="新宋体" w:eastAsia="新宋体" w:hAnsi="Calibri" w:cs="新宋体"/>
          <w:color w:val="000000"/>
          <w:sz w:val="19"/>
          <w:szCs w:val="19"/>
          <w:lang w:eastAsia="zh-CN" w:bidi="ar-SA"/>
        </w:rPr>
        <w:t>.CurrentSize);</w:t>
      </w:r>
    </w:p>
    <w:p w14:paraId="2E2FCE33"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i; j &lt;= </w:t>
      </w:r>
      <w:r>
        <w:rPr>
          <w:rFonts w:ascii="新宋体" w:eastAsia="新宋体" w:hAnsi="Calibri" w:cs="新宋体"/>
          <w:color w:val="808080"/>
          <w:sz w:val="19"/>
          <w:szCs w:val="19"/>
          <w:lang w:eastAsia="zh-CN" w:bidi="ar-SA"/>
        </w:rPr>
        <w:t>initlist</w:t>
      </w:r>
      <w:r>
        <w:rPr>
          <w:rFonts w:ascii="新宋体" w:eastAsia="新宋体" w:hAnsi="Calibri" w:cs="新宋体"/>
          <w:color w:val="000000"/>
          <w:sz w:val="19"/>
          <w:szCs w:val="19"/>
          <w:lang w:eastAsia="zh-CN" w:bidi="ar-SA"/>
        </w:rPr>
        <w:t>.CurrentSize - 1; j++)</w:t>
      </w:r>
    </w:p>
    <w:p w14:paraId="7B064A19"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剩余序列长度小于</w:t>
      </w:r>
      <w:r>
        <w:rPr>
          <w:rFonts w:ascii="新宋体" w:eastAsia="新宋体" w:hAnsi="Calibri" w:cs="新宋体"/>
          <w:color w:val="008000"/>
          <w:sz w:val="19"/>
          <w:szCs w:val="19"/>
          <w:lang w:eastAsia="zh-CN" w:bidi="ar-SA"/>
        </w:rPr>
        <w:t>len</w:t>
      </w:r>
      <w:r>
        <w:rPr>
          <w:rFonts w:ascii="新宋体" w:eastAsia="新宋体" w:hAnsi="Calibri" w:cs="新宋体" w:hint="eastAsia"/>
          <w:color w:val="008000"/>
          <w:sz w:val="19"/>
          <w:szCs w:val="19"/>
          <w:lang w:eastAsia="zh-CN" w:bidi="ar-SA"/>
        </w:rPr>
        <w:t>直接照搬</w:t>
      </w:r>
    </w:p>
    <w:p w14:paraId="3B559D8A"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mergedlist</w:t>
      </w:r>
      <w:r>
        <w:rPr>
          <w:rFonts w:ascii="新宋体" w:eastAsia="新宋体" w:hAnsi="Calibri" w:cs="新宋体"/>
          <w:color w:val="000000"/>
          <w:sz w:val="19"/>
          <w:szCs w:val="19"/>
          <w:lang w:eastAsia="zh-CN" w:bidi="ar-SA"/>
        </w:rPr>
        <w:t xml:space="preserve">.vector[j]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initlist</w:t>
      </w:r>
      <w:r>
        <w:rPr>
          <w:rFonts w:ascii="新宋体" w:eastAsia="新宋体" w:hAnsi="Calibri" w:cs="新宋体"/>
          <w:color w:val="000000"/>
          <w:sz w:val="19"/>
          <w:szCs w:val="19"/>
          <w:lang w:eastAsia="zh-CN" w:bidi="ar-SA"/>
        </w:rPr>
        <w:t>.vector[j];</w:t>
      </w:r>
    </w:p>
    <w:p w14:paraId="5E8985BB" w14:textId="7777777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comp_time;</w:t>
      </w:r>
    </w:p>
    <w:p w14:paraId="6543C497" w14:textId="5CDC4587" w:rsidR="003D6436" w:rsidRDefault="003D6436" w:rsidP="003D643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0A13E6BF" w14:textId="77777777" w:rsidR="006E6A52" w:rsidRDefault="006E6A52" w:rsidP="006E6A5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3887E210" w14:textId="77777777" w:rsidR="006E6A52" w:rsidRDefault="006E6A52" w:rsidP="006E6A52">
      <w:pPr>
        <w:pStyle w:val="3"/>
        <w:spacing w:before="120"/>
      </w:pPr>
      <w:r>
        <w:rPr>
          <w:rFonts w:hint="eastAsia"/>
        </w:rPr>
        <w:t>性能测试截屏示例</w:t>
      </w:r>
    </w:p>
    <w:p w14:paraId="4FF84DE3" w14:textId="2DC5BCA0" w:rsidR="006E6A52" w:rsidRDefault="00AB552F" w:rsidP="006E6A52">
      <w:pPr>
        <w:rPr>
          <w:lang w:eastAsia="zh-CN"/>
        </w:rPr>
      </w:pPr>
      <w:r w:rsidRPr="00AB552F">
        <w:rPr>
          <w:noProof/>
          <w:lang w:eastAsia="zh-CN"/>
        </w:rPr>
        <w:drawing>
          <wp:inline distT="0" distB="0" distL="0" distR="0" wp14:anchorId="15E2036B" wp14:editId="1AA9E9AE">
            <wp:extent cx="2705334" cy="906859"/>
            <wp:effectExtent l="0" t="0" r="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05334" cy="906859"/>
                    </a:xfrm>
                    <a:prstGeom prst="rect">
                      <a:avLst/>
                    </a:prstGeom>
                  </pic:spPr>
                </pic:pic>
              </a:graphicData>
            </a:graphic>
          </wp:inline>
        </w:drawing>
      </w:r>
    </w:p>
    <w:p w14:paraId="03D0E1A6" w14:textId="2781F5E4" w:rsidR="006E6A52" w:rsidRDefault="00AB552F" w:rsidP="006E6A52">
      <w:pPr>
        <w:rPr>
          <w:lang w:eastAsia="zh-CN"/>
        </w:rPr>
      </w:pPr>
      <w:r w:rsidRPr="00AB552F">
        <w:rPr>
          <w:noProof/>
          <w:lang w:eastAsia="zh-CN"/>
        </w:rPr>
        <w:drawing>
          <wp:inline distT="0" distB="0" distL="0" distR="0" wp14:anchorId="3FC2EA9E" wp14:editId="33AF917B">
            <wp:extent cx="2674852" cy="853514"/>
            <wp:effectExtent l="0" t="0" r="0" b="381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74852" cy="853514"/>
                    </a:xfrm>
                    <a:prstGeom prst="rect">
                      <a:avLst/>
                    </a:prstGeom>
                  </pic:spPr>
                </pic:pic>
              </a:graphicData>
            </a:graphic>
          </wp:inline>
        </w:drawing>
      </w:r>
    </w:p>
    <w:p w14:paraId="7F6D4B28" w14:textId="6B6543B1" w:rsidR="006E6A52" w:rsidRDefault="00AB552F" w:rsidP="006E6A52">
      <w:pPr>
        <w:rPr>
          <w:lang w:eastAsia="zh-CN"/>
        </w:rPr>
      </w:pPr>
      <w:r w:rsidRPr="00AB552F">
        <w:rPr>
          <w:noProof/>
          <w:lang w:eastAsia="zh-CN"/>
        </w:rPr>
        <w:drawing>
          <wp:inline distT="0" distB="0" distL="0" distR="0" wp14:anchorId="26E2D8B6" wp14:editId="67A077E3">
            <wp:extent cx="2758679" cy="944962"/>
            <wp:effectExtent l="0" t="0" r="381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58679" cy="944962"/>
                    </a:xfrm>
                    <a:prstGeom prst="rect">
                      <a:avLst/>
                    </a:prstGeom>
                  </pic:spPr>
                </pic:pic>
              </a:graphicData>
            </a:graphic>
          </wp:inline>
        </w:drawing>
      </w:r>
    </w:p>
    <w:p w14:paraId="1EE94408" w14:textId="4C9FD53F" w:rsidR="006E6A52" w:rsidRDefault="00AB552F" w:rsidP="006E6A52">
      <w:pPr>
        <w:rPr>
          <w:lang w:eastAsia="zh-CN"/>
        </w:rPr>
      </w:pPr>
      <w:r w:rsidRPr="00AB552F">
        <w:rPr>
          <w:noProof/>
        </w:rPr>
        <w:drawing>
          <wp:inline distT="0" distB="0" distL="0" distR="0" wp14:anchorId="5E1DDC09" wp14:editId="3A8F23D4">
            <wp:extent cx="2819644" cy="8611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19644" cy="861135"/>
                    </a:xfrm>
                    <a:prstGeom prst="rect">
                      <a:avLst/>
                    </a:prstGeom>
                  </pic:spPr>
                </pic:pic>
              </a:graphicData>
            </a:graphic>
          </wp:inline>
        </w:drawing>
      </w:r>
    </w:p>
    <w:p w14:paraId="75E39C2D" w14:textId="77777777" w:rsidR="006E6A52" w:rsidRPr="00F95D49" w:rsidRDefault="006E6A52" w:rsidP="006E6A52">
      <w:pPr>
        <w:rPr>
          <w:lang w:eastAsia="zh-CN"/>
        </w:rPr>
      </w:pPr>
    </w:p>
    <w:p w14:paraId="37EB702C" w14:textId="7C0E5355" w:rsidR="006E6A52" w:rsidRDefault="00AB552F" w:rsidP="006E6A52">
      <w:pPr>
        <w:pStyle w:val="3"/>
        <w:spacing w:before="120"/>
      </w:pPr>
      <w:r>
        <w:rPr>
          <w:rFonts w:hint="eastAsia"/>
        </w:rPr>
        <w:t>归并</w:t>
      </w:r>
      <w:r w:rsidR="006E6A52">
        <w:rPr>
          <w:rFonts w:hint="eastAsia"/>
        </w:rPr>
        <w:t>排序算法分析</w:t>
      </w:r>
    </w:p>
    <w:p w14:paraId="5E3B0B58" w14:textId="7FB9606E" w:rsidR="006E6A52" w:rsidRDefault="006E6A52" w:rsidP="006E6A52">
      <w:pPr>
        <w:rPr>
          <w:lang w:eastAsia="zh-CN"/>
        </w:rPr>
      </w:pPr>
      <w:r>
        <w:rPr>
          <w:rFonts w:hint="eastAsia"/>
          <w:lang w:eastAsia="zh-CN"/>
        </w:rPr>
        <w:t>该算法的附加存储</w:t>
      </w:r>
      <w:r w:rsidR="00AB552F">
        <w:rPr>
          <w:rFonts w:hint="eastAsia"/>
          <w:lang w:eastAsia="zh-CN"/>
        </w:rPr>
        <w:t>需要另外一个与原待排序对象数组同样大小的辅助数组，存储开销较大</w:t>
      </w:r>
      <w:r>
        <w:rPr>
          <w:rFonts w:hint="eastAsia"/>
          <w:lang w:eastAsia="zh-CN"/>
        </w:rPr>
        <w:t>。其所用时间和交换次数从上面的实验现象可见</w:t>
      </w:r>
      <w:r w:rsidR="00AB552F">
        <w:rPr>
          <w:rFonts w:hint="eastAsia"/>
          <w:lang w:eastAsia="zh-CN"/>
        </w:rPr>
        <w:t>仍比前三个算法改进不少，在十万以内的数据量范围内用时和交换次数基本与快速排序算法相当，其比较次数比快速排序的交换次数略大，但是它不存在远距离交换，是一个稳定的排序方法</w:t>
      </w:r>
      <w:r>
        <w:rPr>
          <w:rFonts w:hint="eastAsia"/>
          <w:lang w:eastAsia="zh-CN"/>
        </w:rPr>
        <w:t>。因此堆排序算法的优点是计算时间短</w:t>
      </w:r>
      <w:r w:rsidR="00AB552F">
        <w:rPr>
          <w:rFonts w:hint="eastAsia"/>
          <w:lang w:eastAsia="zh-CN"/>
        </w:rPr>
        <w:t>，稳定</w:t>
      </w:r>
      <w:r>
        <w:rPr>
          <w:rFonts w:hint="eastAsia"/>
          <w:lang w:eastAsia="zh-CN"/>
        </w:rPr>
        <w:t>。缺点是</w:t>
      </w:r>
      <w:r w:rsidR="00AB552F">
        <w:rPr>
          <w:rFonts w:hint="eastAsia"/>
          <w:lang w:eastAsia="zh-CN"/>
        </w:rPr>
        <w:t>存储开销大</w:t>
      </w:r>
      <w:r>
        <w:rPr>
          <w:rFonts w:hint="eastAsia"/>
          <w:lang w:eastAsia="zh-CN"/>
        </w:rPr>
        <w:t>。</w:t>
      </w:r>
    </w:p>
    <w:p w14:paraId="2B94ED7A" w14:textId="77777777" w:rsidR="006E6A52" w:rsidRDefault="006E6A52" w:rsidP="002779D6">
      <w:pPr>
        <w:rPr>
          <w:lang w:eastAsia="zh-CN"/>
        </w:rPr>
      </w:pPr>
    </w:p>
    <w:p w14:paraId="631AF5D2" w14:textId="1C555D05" w:rsidR="00811980" w:rsidRDefault="00811980" w:rsidP="002779D6">
      <w:pPr>
        <w:rPr>
          <w:lang w:eastAsia="zh-CN"/>
        </w:rPr>
      </w:pPr>
    </w:p>
    <w:p w14:paraId="6873E664" w14:textId="3ADAD345" w:rsidR="00AB552F" w:rsidRDefault="00AB552F" w:rsidP="00AB552F">
      <w:pPr>
        <w:pStyle w:val="2"/>
        <w:spacing w:before="120"/>
      </w:pPr>
      <w:r>
        <w:rPr>
          <w:rFonts w:hint="eastAsia"/>
        </w:rPr>
        <w:lastRenderedPageBreak/>
        <w:t xml:space="preserve">3.6 </w:t>
      </w:r>
      <w:r>
        <w:rPr>
          <w:rFonts w:hint="eastAsia"/>
        </w:rPr>
        <w:t>基数排序算法</w:t>
      </w:r>
    </w:p>
    <w:p w14:paraId="415A7759" w14:textId="77777777" w:rsidR="00AB552F" w:rsidRDefault="00AB552F" w:rsidP="00AB552F">
      <w:pPr>
        <w:pStyle w:val="3"/>
        <w:spacing w:before="120"/>
      </w:pPr>
      <w:r>
        <w:rPr>
          <w:rFonts w:hint="eastAsia"/>
        </w:rPr>
        <w:t>核心代码</w:t>
      </w:r>
    </w:p>
    <w:p w14:paraId="0A1DA24B" w14:textId="77777777" w:rsidR="00AB552F" w:rsidRDefault="00AB552F" w:rsidP="00AB552F">
      <w:pPr>
        <w:widowControl w:val="0"/>
        <w:autoSpaceDE w:val="0"/>
        <w:autoSpaceDN w:val="0"/>
        <w:adjustRightInd w:val="0"/>
        <w:snapToGrid/>
        <w:spacing w:line="240" w:lineRule="auto"/>
        <w:ind w:firstLine="38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*rear=</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radix</w:t>
      </w:r>
      <w:r>
        <w:rPr>
          <w:rFonts w:ascii="新宋体" w:eastAsia="新宋体" w:hAnsi="Calibri" w:cs="新宋体"/>
          <w:color w:val="000000"/>
          <w:sz w:val="19"/>
          <w:szCs w:val="19"/>
          <w:lang w:eastAsia="zh-CN" w:bidi="ar-SA"/>
        </w:rPr>
        <w:t>], *front=</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radix</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开辟</w:t>
      </w:r>
      <w:r>
        <w:rPr>
          <w:rFonts w:ascii="新宋体" w:eastAsia="新宋体" w:hAnsi="Calibri" w:cs="新宋体"/>
          <w:color w:val="008000"/>
          <w:sz w:val="19"/>
          <w:szCs w:val="19"/>
          <w:lang w:eastAsia="zh-CN" w:bidi="ar-SA"/>
        </w:rPr>
        <w:t>n</w:t>
      </w:r>
      <w:r>
        <w:rPr>
          <w:rFonts w:ascii="新宋体" w:eastAsia="新宋体" w:hAnsi="Calibri" w:cs="新宋体" w:hint="eastAsia"/>
          <w:color w:val="008000"/>
          <w:sz w:val="19"/>
          <w:szCs w:val="19"/>
          <w:lang w:eastAsia="zh-CN" w:bidi="ar-SA"/>
        </w:rPr>
        <w:t>个队列，</w:t>
      </w:r>
      <w:r>
        <w:rPr>
          <w:rFonts w:ascii="新宋体" w:eastAsia="新宋体" w:hAnsi="Calibri" w:cs="新宋体"/>
          <w:color w:val="008000"/>
          <w:sz w:val="19"/>
          <w:szCs w:val="19"/>
          <w:lang w:eastAsia="zh-CN" w:bidi="ar-SA"/>
        </w:rPr>
        <w:t>front</w:t>
      </w:r>
      <w:r>
        <w:rPr>
          <w:rFonts w:ascii="新宋体" w:eastAsia="新宋体" w:hAnsi="Calibri" w:cs="新宋体" w:hint="eastAsia"/>
          <w:color w:val="008000"/>
          <w:sz w:val="19"/>
          <w:szCs w:val="19"/>
          <w:lang w:eastAsia="zh-CN" w:bidi="ar-SA"/>
        </w:rPr>
        <w:t>和</w:t>
      </w:r>
      <w:r>
        <w:rPr>
          <w:rFonts w:ascii="新宋体" w:eastAsia="新宋体" w:hAnsi="Calibri" w:cs="新宋体"/>
          <w:color w:val="008000"/>
          <w:sz w:val="19"/>
          <w:szCs w:val="19"/>
          <w:lang w:eastAsia="zh-CN" w:bidi="ar-SA"/>
        </w:rPr>
        <w:t>rear</w:t>
      </w:r>
      <w:r>
        <w:rPr>
          <w:rFonts w:ascii="新宋体" w:eastAsia="新宋体" w:hAnsi="Calibri" w:cs="新宋体" w:hint="eastAsia"/>
          <w:color w:val="008000"/>
          <w:sz w:val="19"/>
          <w:szCs w:val="19"/>
          <w:lang w:eastAsia="zh-CN" w:bidi="ar-SA"/>
        </w:rPr>
        <w:t>分别指向队头队尾</w:t>
      </w:r>
    </w:p>
    <w:p w14:paraId="2DE7D6B6"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1; i &lt;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.CurrentSize; i++)</w:t>
      </w:r>
    </w:p>
    <w:p w14:paraId="3224D830"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.vector[i].setLink(i + 1);</w:t>
      </w:r>
    </w:p>
    <w:p w14:paraId="4A867BA2"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 xml:space="preserve">.CurrentSize-1].setLink(0);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静态链表初始化</w:t>
      </w:r>
    </w:p>
    <w:p w14:paraId="2441D9A8"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current = 1;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链表扫描指针</w:t>
      </w:r>
    </w:p>
    <w:p w14:paraId="0D47D9C7"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w:t>
      </w:r>
      <w:r>
        <w:rPr>
          <w:rFonts w:ascii="新宋体" w:eastAsia="新宋体" w:hAnsi="Calibri" w:cs="新宋体"/>
          <w:color w:val="808080"/>
          <w:sz w:val="19"/>
          <w:szCs w:val="19"/>
          <w:lang w:eastAsia="zh-CN" w:bidi="ar-SA"/>
        </w:rPr>
        <w:t>d</w:t>
      </w:r>
      <w:r>
        <w:rPr>
          <w:rFonts w:ascii="新宋体" w:eastAsia="新宋体" w:hAnsi="Calibri" w:cs="新宋体"/>
          <w:color w:val="000000"/>
          <w:sz w:val="19"/>
          <w:szCs w:val="19"/>
          <w:lang w:eastAsia="zh-CN" w:bidi="ar-SA"/>
        </w:rPr>
        <w:t xml:space="preserve">; i &gt; 0; i--) {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做</w:t>
      </w:r>
      <w:r>
        <w:rPr>
          <w:rFonts w:ascii="新宋体" w:eastAsia="新宋体" w:hAnsi="Calibri" w:cs="新宋体"/>
          <w:color w:val="008000"/>
          <w:sz w:val="19"/>
          <w:szCs w:val="19"/>
          <w:lang w:eastAsia="zh-CN" w:bidi="ar-SA"/>
        </w:rPr>
        <w:t xml:space="preserve"> d </w:t>
      </w:r>
      <w:r>
        <w:rPr>
          <w:rFonts w:ascii="新宋体" w:eastAsia="新宋体" w:hAnsi="Calibri" w:cs="新宋体" w:hint="eastAsia"/>
          <w:color w:val="008000"/>
          <w:sz w:val="19"/>
          <w:szCs w:val="19"/>
          <w:lang w:eastAsia="zh-CN" w:bidi="ar-SA"/>
        </w:rPr>
        <w:t>趟分配</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收集</w:t>
      </w:r>
    </w:p>
    <w:p w14:paraId="187A4F4F"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0; j &lt; </w:t>
      </w:r>
      <w:r>
        <w:rPr>
          <w:rFonts w:ascii="新宋体" w:eastAsia="新宋体" w:hAnsi="Calibri" w:cs="新宋体"/>
          <w:color w:val="808080"/>
          <w:sz w:val="19"/>
          <w:szCs w:val="19"/>
          <w:lang w:eastAsia="zh-CN" w:bidi="ar-SA"/>
        </w:rPr>
        <w:t>radix</w:t>
      </w:r>
      <w:r>
        <w:rPr>
          <w:rFonts w:ascii="新宋体" w:eastAsia="新宋体" w:hAnsi="Calibri" w:cs="新宋体"/>
          <w:color w:val="000000"/>
          <w:sz w:val="19"/>
          <w:szCs w:val="19"/>
          <w:lang w:eastAsia="zh-CN" w:bidi="ar-SA"/>
        </w:rPr>
        <w:t>; j++) front[j] = 0;</w:t>
      </w:r>
    </w:p>
    <w:p w14:paraId="27413D07"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(current != 0) {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逐个对象分配</w:t>
      </w:r>
    </w:p>
    <w:p w14:paraId="0CCEF948"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k =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.vector[current].getKey(i);</w:t>
      </w:r>
    </w:p>
    <w:p w14:paraId="7B3DFA6C"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取当前对象关键码的第</w:t>
      </w:r>
      <w:r>
        <w:rPr>
          <w:rFonts w:ascii="新宋体" w:eastAsia="新宋体" w:hAnsi="Calibri" w:cs="新宋体"/>
          <w:color w:val="008000"/>
          <w:sz w:val="19"/>
          <w:szCs w:val="19"/>
          <w:lang w:eastAsia="zh-CN" w:bidi="ar-SA"/>
        </w:rPr>
        <w:t xml:space="preserve"> i </w:t>
      </w:r>
      <w:r>
        <w:rPr>
          <w:rFonts w:ascii="新宋体" w:eastAsia="新宋体" w:hAnsi="Calibri" w:cs="新宋体" w:hint="eastAsia"/>
          <w:color w:val="008000"/>
          <w:sz w:val="19"/>
          <w:szCs w:val="19"/>
          <w:lang w:eastAsia="zh-CN" w:bidi="ar-SA"/>
        </w:rPr>
        <w:t>位</w:t>
      </w:r>
    </w:p>
    <w:p w14:paraId="13BCF514"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(front[k] == 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原链表为空</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对象链入</w:t>
      </w:r>
    </w:p>
    <w:p w14:paraId="5312ACD9"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front[k] = current;</w:t>
      </w:r>
    </w:p>
    <w:p w14:paraId="0E7DDD99"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原链表非空</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链尾链入</w:t>
      </w:r>
    </w:p>
    <w:p w14:paraId="0DAAE51E"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.vector[rear[k]].setLink(current);</w:t>
      </w:r>
    </w:p>
    <w:p w14:paraId="70245BA7"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rear[k] = current;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修改链尾指针</w:t>
      </w:r>
    </w:p>
    <w:p w14:paraId="3DDD18DE"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current =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.vector[current].getLink();</w:t>
      </w:r>
    </w:p>
    <w:p w14:paraId="660FD895"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w:t>
      </w:r>
    </w:p>
    <w:p w14:paraId="08F4C777"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3194D2F5"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从</w:t>
      </w:r>
      <w:r>
        <w:rPr>
          <w:rFonts w:ascii="新宋体" w:eastAsia="新宋体" w:hAnsi="Calibri" w:cs="新宋体"/>
          <w:color w:val="008000"/>
          <w:sz w:val="19"/>
          <w:szCs w:val="19"/>
          <w:lang w:eastAsia="zh-CN" w:bidi="ar-SA"/>
        </w:rPr>
        <w:t>0</w:t>
      </w:r>
      <w:r>
        <w:rPr>
          <w:rFonts w:ascii="新宋体" w:eastAsia="新宋体" w:hAnsi="Calibri" w:cs="新宋体" w:hint="eastAsia"/>
          <w:color w:val="008000"/>
          <w:sz w:val="19"/>
          <w:szCs w:val="19"/>
          <w:lang w:eastAsia="zh-CN" w:bidi="ar-SA"/>
        </w:rPr>
        <w:t>号队列开始收集</w:t>
      </w:r>
    </w:p>
    <w:p w14:paraId="356DD9B8"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(front[j] == 0) j++;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空队列跳过</w:t>
      </w:r>
    </w:p>
    <w:p w14:paraId="52464414"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current = front[j];</w:t>
      </w:r>
    </w:p>
    <w:p w14:paraId="6CAEA41B"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.vector[0].setLink(current);</w:t>
      </w:r>
    </w:p>
    <w:p w14:paraId="02DA8EC8"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last = rear[j];</w:t>
      </w:r>
    </w:p>
    <w:p w14:paraId="15A44296"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w:t>
      </w:r>
    </w:p>
    <w:p w14:paraId="599B2340"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k = j + 1; k &lt; </w:t>
      </w:r>
      <w:r>
        <w:rPr>
          <w:rFonts w:ascii="新宋体" w:eastAsia="新宋体" w:hAnsi="Calibri" w:cs="新宋体"/>
          <w:color w:val="808080"/>
          <w:sz w:val="19"/>
          <w:szCs w:val="19"/>
          <w:lang w:eastAsia="zh-CN" w:bidi="ar-SA"/>
        </w:rPr>
        <w:t>radix</w:t>
      </w:r>
      <w:r>
        <w:rPr>
          <w:rFonts w:ascii="新宋体" w:eastAsia="新宋体" w:hAnsi="Calibri" w:cs="新宋体"/>
          <w:color w:val="000000"/>
          <w:sz w:val="19"/>
          <w:szCs w:val="19"/>
          <w:lang w:eastAsia="zh-CN" w:bidi="ar-SA"/>
        </w:rPr>
        <w:t xml:space="preserve">; k++)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逐个队列链接</w:t>
      </w:r>
    </w:p>
    <w:p w14:paraId="2FA425EB"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(front[k])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队列不为空</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收集</w:t>
      </w:r>
    </w:p>
    <w:p w14:paraId="474F6FC7"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.vector[last].setLink(front[k]);</w:t>
      </w:r>
    </w:p>
    <w:p w14:paraId="4D80031A"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last = rear[k];</w:t>
      </w:r>
    </w:p>
    <w:p w14:paraId="4303E62B"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change_time++;</w:t>
      </w:r>
    </w:p>
    <w:p w14:paraId="07A1E4C7"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68D26202" w14:textId="77777777"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list</w:t>
      </w:r>
      <w:r>
        <w:rPr>
          <w:rFonts w:ascii="新宋体" w:eastAsia="新宋体" w:hAnsi="Calibri" w:cs="新宋体"/>
          <w:color w:val="000000"/>
          <w:sz w:val="19"/>
          <w:szCs w:val="19"/>
          <w:lang w:eastAsia="zh-CN" w:bidi="ar-SA"/>
        </w:rPr>
        <w:t>.vector[last].setLink(0);</w:t>
      </w:r>
    </w:p>
    <w:p w14:paraId="4D894E8A" w14:textId="6A06DE03" w:rsidR="00AB552F" w:rsidRDefault="00AB552F" w:rsidP="00AB552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2796DDF9" w14:textId="77777777" w:rsidR="00AB552F" w:rsidRDefault="00AB552F" w:rsidP="00AB552F">
      <w:pPr>
        <w:pStyle w:val="3"/>
        <w:spacing w:before="120"/>
      </w:pPr>
      <w:r>
        <w:rPr>
          <w:rFonts w:hint="eastAsia"/>
        </w:rPr>
        <w:t>性能测试截屏示例</w:t>
      </w:r>
    </w:p>
    <w:p w14:paraId="61CE6B21" w14:textId="4999CB9D" w:rsidR="00AB552F" w:rsidRDefault="00AB552F" w:rsidP="00AB552F">
      <w:pPr>
        <w:rPr>
          <w:lang w:eastAsia="zh-CN"/>
        </w:rPr>
      </w:pPr>
      <w:r w:rsidRPr="00AB552F">
        <w:rPr>
          <w:noProof/>
          <w:lang w:eastAsia="zh-CN"/>
        </w:rPr>
        <w:drawing>
          <wp:inline distT="0" distB="0" distL="0" distR="0" wp14:anchorId="2C251E14" wp14:editId="26FFA927">
            <wp:extent cx="2568163" cy="853514"/>
            <wp:effectExtent l="0" t="0" r="3810" b="381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68163" cy="853514"/>
                    </a:xfrm>
                    <a:prstGeom prst="rect">
                      <a:avLst/>
                    </a:prstGeom>
                  </pic:spPr>
                </pic:pic>
              </a:graphicData>
            </a:graphic>
          </wp:inline>
        </w:drawing>
      </w:r>
    </w:p>
    <w:p w14:paraId="46F0AA61" w14:textId="73A9118D" w:rsidR="00AB552F" w:rsidRDefault="008A1D75" w:rsidP="00AB552F">
      <w:pPr>
        <w:rPr>
          <w:lang w:eastAsia="zh-CN"/>
        </w:rPr>
      </w:pPr>
      <w:r w:rsidRPr="008A1D75">
        <w:rPr>
          <w:lang w:eastAsia="zh-CN"/>
        </w:rPr>
        <w:lastRenderedPageBreak/>
        <w:drawing>
          <wp:inline distT="0" distB="0" distL="0" distR="0" wp14:anchorId="38134728" wp14:editId="569DA9F7">
            <wp:extent cx="2651990" cy="906859"/>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51990" cy="906859"/>
                    </a:xfrm>
                    <a:prstGeom prst="rect">
                      <a:avLst/>
                    </a:prstGeom>
                  </pic:spPr>
                </pic:pic>
              </a:graphicData>
            </a:graphic>
          </wp:inline>
        </w:drawing>
      </w:r>
    </w:p>
    <w:p w14:paraId="19C51977" w14:textId="0D934FD8" w:rsidR="00AB552F" w:rsidRDefault="00AB552F" w:rsidP="00AB552F">
      <w:pPr>
        <w:rPr>
          <w:lang w:eastAsia="zh-CN"/>
        </w:rPr>
      </w:pPr>
      <w:r w:rsidRPr="00AB552F">
        <w:rPr>
          <w:noProof/>
          <w:lang w:eastAsia="zh-CN"/>
        </w:rPr>
        <w:drawing>
          <wp:inline distT="0" distB="0" distL="0" distR="0" wp14:anchorId="676AC5FE" wp14:editId="063A87C7">
            <wp:extent cx="2682472" cy="914479"/>
            <wp:effectExtent l="0" t="0" r="381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82472" cy="914479"/>
                    </a:xfrm>
                    <a:prstGeom prst="rect">
                      <a:avLst/>
                    </a:prstGeom>
                  </pic:spPr>
                </pic:pic>
              </a:graphicData>
            </a:graphic>
          </wp:inline>
        </w:drawing>
      </w:r>
    </w:p>
    <w:p w14:paraId="396EB5FC" w14:textId="140F8C0E" w:rsidR="00AB552F" w:rsidRDefault="008A1D75" w:rsidP="00AB552F">
      <w:pPr>
        <w:rPr>
          <w:lang w:eastAsia="zh-CN"/>
        </w:rPr>
      </w:pPr>
      <w:r w:rsidRPr="008A1D75">
        <w:rPr>
          <w:lang w:eastAsia="zh-CN"/>
        </w:rPr>
        <w:drawing>
          <wp:inline distT="0" distB="0" distL="0" distR="0" wp14:anchorId="337CBF44" wp14:editId="53C266CC">
            <wp:extent cx="2888230" cy="84589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88230" cy="845893"/>
                    </a:xfrm>
                    <a:prstGeom prst="rect">
                      <a:avLst/>
                    </a:prstGeom>
                  </pic:spPr>
                </pic:pic>
              </a:graphicData>
            </a:graphic>
          </wp:inline>
        </w:drawing>
      </w:r>
    </w:p>
    <w:p w14:paraId="67485086" w14:textId="77777777" w:rsidR="00AB552F" w:rsidRPr="00F95D49" w:rsidRDefault="00AB552F" w:rsidP="00AB552F">
      <w:pPr>
        <w:rPr>
          <w:lang w:eastAsia="zh-CN"/>
        </w:rPr>
      </w:pPr>
    </w:p>
    <w:p w14:paraId="5C460590" w14:textId="5575673A" w:rsidR="00AB552F" w:rsidRDefault="00201E54" w:rsidP="00AB552F">
      <w:pPr>
        <w:pStyle w:val="3"/>
        <w:spacing w:before="120"/>
      </w:pPr>
      <w:r>
        <w:rPr>
          <w:rFonts w:hint="eastAsia"/>
        </w:rPr>
        <w:t>基数</w:t>
      </w:r>
      <w:r w:rsidR="00AB552F">
        <w:rPr>
          <w:rFonts w:hint="eastAsia"/>
        </w:rPr>
        <w:t>排序算法分析</w:t>
      </w:r>
    </w:p>
    <w:p w14:paraId="055039D6" w14:textId="011096FF" w:rsidR="00AB552F" w:rsidRDefault="00201E54" w:rsidP="00AB552F">
      <w:pPr>
        <w:rPr>
          <w:lang w:eastAsia="zh-CN"/>
        </w:rPr>
      </w:pPr>
      <w:r>
        <w:rPr>
          <w:rFonts w:hint="eastAsia"/>
          <w:lang w:eastAsia="zh-CN"/>
        </w:rPr>
        <w:t>基数排序</w:t>
      </w:r>
      <w:r w:rsidR="00AB552F">
        <w:rPr>
          <w:rFonts w:hint="eastAsia"/>
          <w:lang w:eastAsia="zh-CN"/>
        </w:rPr>
        <w:t>算法</w:t>
      </w:r>
      <w:r>
        <w:rPr>
          <w:rFonts w:hint="eastAsia"/>
          <w:lang w:eastAsia="zh-CN"/>
        </w:rPr>
        <w:t>需要对每个元素增加一个链接指针，还要开辟基数个队列，每个队列需要头尾两个指针，因此该算法的附加存储是</w:t>
      </w:r>
      <w:r>
        <w:rPr>
          <w:rFonts w:hint="eastAsia"/>
          <w:lang w:eastAsia="zh-CN"/>
        </w:rPr>
        <w:t>n</w:t>
      </w:r>
      <w:r>
        <w:rPr>
          <w:lang w:eastAsia="zh-CN"/>
        </w:rPr>
        <w:t>+2</w:t>
      </w:r>
      <w:r>
        <w:rPr>
          <w:rFonts w:hint="eastAsia"/>
          <w:lang w:eastAsia="zh-CN"/>
        </w:rPr>
        <w:t>radix</w:t>
      </w:r>
      <w:r>
        <w:rPr>
          <w:rFonts w:hint="eastAsia"/>
          <w:lang w:eastAsia="zh-CN"/>
        </w:rPr>
        <w:t>个附加链接指针，</w:t>
      </w:r>
      <w:r w:rsidR="00AB552F">
        <w:rPr>
          <w:rFonts w:hint="eastAsia"/>
          <w:lang w:eastAsia="zh-CN"/>
        </w:rPr>
        <w:t>存储开销较大。其所用时间和交换次数从上面的实验现象可见</w:t>
      </w:r>
      <w:r>
        <w:rPr>
          <w:rFonts w:hint="eastAsia"/>
          <w:lang w:eastAsia="zh-CN"/>
        </w:rPr>
        <w:t>在当前确定基数的方案下都非常大是所有算法中用时最长的</w:t>
      </w:r>
      <w:r w:rsidR="00AB552F">
        <w:rPr>
          <w:rFonts w:hint="eastAsia"/>
          <w:lang w:eastAsia="zh-CN"/>
        </w:rPr>
        <w:t>，但是它不存在远距离交换，是一个稳定的排序方法。因此堆排序算法的优点是稳定。缺点是存储开销大</w:t>
      </w:r>
      <w:r>
        <w:rPr>
          <w:rFonts w:hint="eastAsia"/>
          <w:lang w:eastAsia="zh-CN"/>
        </w:rPr>
        <w:t>、在</w:t>
      </w:r>
      <w:r>
        <w:rPr>
          <w:rFonts w:hint="eastAsia"/>
          <w:lang w:eastAsia="zh-CN"/>
        </w:rPr>
        <w:t>radix</w:t>
      </w:r>
      <w:r>
        <w:rPr>
          <w:rFonts w:hint="eastAsia"/>
          <w:lang w:eastAsia="zh-CN"/>
        </w:rPr>
        <w:t>较大时用时很长</w:t>
      </w:r>
      <w:r w:rsidR="00AB552F">
        <w:rPr>
          <w:rFonts w:hint="eastAsia"/>
          <w:lang w:eastAsia="zh-CN"/>
        </w:rPr>
        <w:t>。</w:t>
      </w:r>
    </w:p>
    <w:p w14:paraId="11DE5998" w14:textId="1A1FC85B" w:rsidR="00811980" w:rsidRPr="00AB552F" w:rsidRDefault="00811980" w:rsidP="002779D6">
      <w:pPr>
        <w:rPr>
          <w:lang w:eastAsia="zh-CN"/>
        </w:rPr>
      </w:pPr>
    </w:p>
    <w:p w14:paraId="5055FE02" w14:textId="77777777" w:rsidR="00811980" w:rsidRPr="002779D6" w:rsidRDefault="00811980" w:rsidP="002779D6">
      <w:pPr>
        <w:rPr>
          <w:lang w:eastAsia="zh-CN"/>
        </w:rPr>
      </w:pPr>
    </w:p>
    <w:p w14:paraId="5331D35B" w14:textId="77777777" w:rsidR="0075165E" w:rsidRDefault="0075165E" w:rsidP="0075165E">
      <w:pPr>
        <w:pStyle w:val="1"/>
        <w:spacing w:after="240"/>
        <w:rPr>
          <w:lang w:eastAsia="zh-CN"/>
        </w:rPr>
      </w:pPr>
      <w:r w:rsidRPr="0075165E">
        <w:rPr>
          <w:rFonts w:hint="eastAsia"/>
          <w:lang w:eastAsia="zh-CN"/>
        </w:rPr>
        <w:t xml:space="preserve">4 </w:t>
      </w:r>
      <w:r w:rsidRPr="0075165E">
        <w:rPr>
          <w:rFonts w:hint="eastAsia"/>
          <w:lang w:eastAsia="zh-CN"/>
        </w:rPr>
        <w:t>测试</w:t>
      </w:r>
    </w:p>
    <w:p w14:paraId="39863EDF" w14:textId="77777777" w:rsidR="004135DF" w:rsidRDefault="004135DF" w:rsidP="004135DF">
      <w:pPr>
        <w:pStyle w:val="2"/>
        <w:spacing w:before="120"/>
      </w:pPr>
      <w:r>
        <w:rPr>
          <w:rFonts w:hint="eastAsia"/>
        </w:rPr>
        <w:t xml:space="preserve">4.1 </w:t>
      </w:r>
      <w:r>
        <w:rPr>
          <w:rFonts w:hint="eastAsia"/>
        </w:rPr>
        <w:t>功能测试</w:t>
      </w:r>
    </w:p>
    <w:p w14:paraId="4E0FF183" w14:textId="68A3D28E" w:rsidR="00901EB6" w:rsidRDefault="004135DF" w:rsidP="00201E54">
      <w:pPr>
        <w:ind w:firstLine="482"/>
        <w:rPr>
          <w:lang w:eastAsia="zh-CN"/>
        </w:rPr>
      </w:pPr>
      <w:r w:rsidRPr="003118CA">
        <w:rPr>
          <w:rFonts w:hint="eastAsia"/>
          <w:b/>
          <w:lang w:eastAsia="zh-CN"/>
        </w:rPr>
        <w:t>测试用例</w:t>
      </w:r>
      <w:r>
        <w:rPr>
          <w:rFonts w:hint="eastAsia"/>
          <w:lang w:eastAsia="zh-CN"/>
        </w:rPr>
        <w:t>：</w:t>
      </w:r>
      <w:r w:rsidR="00201E54">
        <w:rPr>
          <w:rFonts w:hint="eastAsia"/>
          <w:lang w:eastAsia="zh-CN"/>
        </w:rPr>
        <w:t>随机数个数</w:t>
      </w:r>
      <w:r w:rsidR="00201E54">
        <w:rPr>
          <w:lang w:eastAsia="zh-CN"/>
        </w:rPr>
        <w:t xml:space="preserve">1000 </w:t>
      </w:r>
    </w:p>
    <w:p w14:paraId="54B11CF5" w14:textId="77777777" w:rsidR="003118CA" w:rsidRPr="003118CA" w:rsidRDefault="003118CA" w:rsidP="003118CA">
      <w:pPr>
        <w:ind w:firstLine="482"/>
        <w:rPr>
          <w:b/>
          <w:lang w:eastAsia="zh-CN"/>
        </w:rPr>
      </w:pPr>
      <w:r w:rsidRPr="003118CA">
        <w:rPr>
          <w:rFonts w:hint="eastAsia"/>
          <w:b/>
          <w:lang w:eastAsia="zh-CN"/>
        </w:rPr>
        <w:t>实验结果</w:t>
      </w:r>
    </w:p>
    <w:p w14:paraId="29B0D233" w14:textId="0CFCD1EB" w:rsidR="004135DF" w:rsidRPr="004135DF" w:rsidRDefault="00201E54" w:rsidP="004135DF">
      <w:pPr>
        <w:rPr>
          <w:lang w:eastAsia="zh-CN"/>
        </w:rPr>
      </w:pPr>
      <w:r w:rsidRPr="00201E54">
        <w:rPr>
          <w:noProof/>
          <w:lang w:eastAsia="zh-CN"/>
        </w:rPr>
        <w:lastRenderedPageBreak/>
        <w:drawing>
          <wp:inline distT="0" distB="0" distL="0" distR="0" wp14:anchorId="2697A213" wp14:editId="7BEEA354">
            <wp:extent cx="3886200" cy="67818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86200" cy="6781800"/>
                    </a:xfrm>
                    <a:prstGeom prst="rect">
                      <a:avLst/>
                    </a:prstGeom>
                    <a:noFill/>
                    <a:ln>
                      <a:noFill/>
                    </a:ln>
                  </pic:spPr>
                </pic:pic>
              </a:graphicData>
            </a:graphic>
          </wp:inline>
        </w:drawing>
      </w:r>
    </w:p>
    <w:p w14:paraId="100C0CE5" w14:textId="77777777" w:rsidR="004135DF" w:rsidRDefault="004135DF" w:rsidP="004135DF">
      <w:pPr>
        <w:pStyle w:val="2"/>
        <w:spacing w:before="120"/>
      </w:pPr>
      <w:r>
        <w:rPr>
          <w:rFonts w:hint="eastAsia"/>
        </w:rPr>
        <w:lastRenderedPageBreak/>
        <w:t xml:space="preserve">4.2 </w:t>
      </w:r>
      <w:r>
        <w:rPr>
          <w:rFonts w:hint="eastAsia"/>
        </w:rPr>
        <w:t>边界测试</w:t>
      </w:r>
    </w:p>
    <w:p w14:paraId="39575F2B" w14:textId="2178014E" w:rsidR="004135DF" w:rsidRDefault="004135DF" w:rsidP="004135DF">
      <w:pPr>
        <w:pStyle w:val="3"/>
        <w:spacing w:before="120"/>
      </w:pPr>
      <w:r>
        <w:rPr>
          <w:rFonts w:hint="eastAsia"/>
        </w:rPr>
        <w:t xml:space="preserve">4.2.1 </w:t>
      </w:r>
      <w:r>
        <w:rPr>
          <w:rFonts w:hint="eastAsia"/>
        </w:rPr>
        <w:t>初始化输入数据</w:t>
      </w:r>
      <w:r w:rsidR="003B310E">
        <w:rPr>
          <w:rFonts w:hint="eastAsia"/>
        </w:rPr>
        <w:t>无效</w:t>
      </w:r>
    </w:p>
    <w:p w14:paraId="67EAD461" w14:textId="5101D371" w:rsidR="008B5D8B" w:rsidRDefault="008B5D8B" w:rsidP="00FD2CA9">
      <w:pPr>
        <w:ind w:firstLine="482"/>
        <w:rPr>
          <w:lang w:eastAsia="zh-CN"/>
        </w:rPr>
      </w:pPr>
      <w:r w:rsidRPr="00FD2CA9">
        <w:rPr>
          <w:rFonts w:hint="eastAsia"/>
          <w:b/>
          <w:lang w:eastAsia="zh-CN"/>
        </w:rPr>
        <w:t>测试用例：</w:t>
      </w:r>
      <w:r>
        <w:rPr>
          <w:rFonts w:hint="eastAsia"/>
          <w:lang w:eastAsia="zh-CN"/>
        </w:rPr>
        <w:t>初始输入</w:t>
      </w:r>
      <w:r w:rsidR="003B310E">
        <w:rPr>
          <w:rFonts w:hint="eastAsia"/>
          <w:lang w:eastAsia="zh-CN"/>
        </w:rPr>
        <w:t>结点个数为</w:t>
      </w:r>
      <w:r w:rsidR="003B310E">
        <w:rPr>
          <w:rFonts w:hint="eastAsia"/>
          <w:lang w:eastAsia="zh-CN"/>
        </w:rPr>
        <w:t>0</w:t>
      </w:r>
      <w:r w:rsidR="003B310E">
        <w:rPr>
          <w:rFonts w:hint="eastAsia"/>
          <w:lang w:eastAsia="zh-CN"/>
        </w:rPr>
        <w:t>或</w:t>
      </w:r>
      <w:r w:rsidR="003B310E">
        <w:rPr>
          <w:rFonts w:hint="eastAsia"/>
          <w:lang w:eastAsia="zh-CN"/>
        </w:rPr>
        <w:t>1</w:t>
      </w:r>
    </w:p>
    <w:p w14:paraId="36E26C53" w14:textId="77777777"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给出错误提示，程序运行正常不崩溃。</w:t>
      </w:r>
    </w:p>
    <w:p w14:paraId="276272E3" w14:textId="77777777" w:rsidR="008B5D8B" w:rsidRPr="00FD2CA9" w:rsidRDefault="008B5D8B" w:rsidP="00FD2CA9">
      <w:pPr>
        <w:ind w:firstLine="482"/>
        <w:rPr>
          <w:b/>
          <w:lang w:eastAsia="zh-CN"/>
        </w:rPr>
      </w:pPr>
      <w:r w:rsidRPr="00FD2CA9">
        <w:rPr>
          <w:rFonts w:hint="eastAsia"/>
          <w:b/>
          <w:lang w:eastAsia="zh-CN"/>
        </w:rPr>
        <w:t>实验结果：</w:t>
      </w:r>
    </w:p>
    <w:p w14:paraId="3BCD14E7" w14:textId="2EF24536" w:rsidR="003B310E" w:rsidRPr="008B5D8B" w:rsidRDefault="00201E54" w:rsidP="003B310E">
      <w:pPr>
        <w:rPr>
          <w:lang w:eastAsia="zh-CN"/>
        </w:rPr>
      </w:pPr>
      <w:r w:rsidRPr="00201E54">
        <w:rPr>
          <w:noProof/>
          <w:lang w:eastAsia="zh-CN"/>
        </w:rPr>
        <w:drawing>
          <wp:inline distT="0" distB="0" distL="0" distR="0" wp14:anchorId="12893889" wp14:editId="354A8875">
            <wp:extent cx="2804403" cy="487722"/>
            <wp:effectExtent l="0" t="0" r="0" b="762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04403" cy="487722"/>
                    </a:xfrm>
                    <a:prstGeom prst="rect">
                      <a:avLst/>
                    </a:prstGeom>
                  </pic:spPr>
                </pic:pic>
              </a:graphicData>
            </a:graphic>
          </wp:inline>
        </w:drawing>
      </w:r>
    </w:p>
    <w:p w14:paraId="6697405F" w14:textId="3622995D" w:rsidR="003B310E" w:rsidRDefault="003B310E" w:rsidP="008B5D8B">
      <w:pPr>
        <w:rPr>
          <w:lang w:eastAsia="zh-CN"/>
        </w:rPr>
      </w:pPr>
      <w:r w:rsidRPr="003B310E">
        <w:rPr>
          <w:noProof/>
          <w:lang w:eastAsia="zh-CN"/>
        </w:rPr>
        <w:drawing>
          <wp:inline distT="0" distB="0" distL="0" distR="0" wp14:anchorId="483E2573" wp14:editId="132F771C">
            <wp:extent cx="2537680" cy="4801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37680" cy="480102"/>
                    </a:xfrm>
                    <a:prstGeom prst="rect">
                      <a:avLst/>
                    </a:prstGeom>
                  </pic:spPr>
                </pic:pic>
              </a:graphicData>
            </a:graphic>
          </wp:inline>
        </w:drawing>
      </w:r>
    </w:p>
    <w:p w14:paraId="68624585" w14:textId="1D11FD20" w:rsidR="003B310E" w:rsidRDefault="003B310E" w:rsidP="008B5D8B">
      <w:pPr>
        <w:rPr>
          <w:lang w:eastAsia="zh-CN"/>
        </w:rPr>
      </w:pPr>
    </w:p>
    <w:p w14:paraId="670920CC" w14:textId="41F3A987" w:rsidR="003B310E" w:rsidRDefault="003B310E" w:rsidP="003B310E">
      <w:pPr>
        <w:pStyle w:val="3"/>
        <w:spacing w:before="120"/>
      </w:pPr>
      <w:r>
        <w:rPr>
          <w:rFonts w:hint="eastAsia"/>
        </w:rPr>
        <w:t>4.2.</w:t>
      </w:r>
      <w:r>
        <w:t>2</w:t>
      </w:r>
      <w:r>
        <w:rPr>
          <w:rFonts w:hint="eastAsia"/>
        </w:rPr>
        <w:t xml:space="preserve"> </w:t>
      </w:r>
      <w:r>
        <w:rPr>
          <w:rFonts w:hint="eastAsia"/>
        </w:rPr>
        <w:t>初始化输入数据最少</w:t>
      </w:r>
    </w:p>
    <w:p w14:paraId="643C1AB5" w14:textId="24592C97" w:rsidR="003B310E" w:rsidRDefault="003B310E" w:rsidP="003B310E">
      <w:pPr>
        <w:ind w:firstLine="482"/>
        <w:rPr>
          <w:lang w:eastAsia="zh-CN"/>
        </w:rPr>
      </w:pPr>
      <w:r w:rsidRPr="00FD2CA9">
        <w:rPr>
          <w:rFonts w:hint="eastAsia"/>
          <w:b/>
          <w:lang w:eastAsia="zh-CN"/>
        </w:rPr>
        <w:t>测试用例：</w:t>
      </w:r>
      <w:r>
        <w:rPr>
          <w:rFonts w:hint="eastAsia"/>
          <w:lang w:eastAsia="zh-CN"/>
        </w:rPr>
        <w:t>初始输入结点个数为</w:t>
      </w:r>
      <w:r>
        <w:rPr>
          <w:lang w:eastAsia="zh-CN"/>
        </w:rPr>
        <w:t>2</w:t>
      </w:r>
    </w:p>
    <w:p w14:paraId="70D98178" w14:textId="6E13C2EE" w:rsidR="003B310E" w:rsidRDefault="003B310E" w:rsidP="003B310E">
      <w:pPr>
        <w:ind w:firstLine="482"/>
        <w:rPr>
          <w:lang w:eastAsia="zh-CN"/>
        </w:rPr>
      </w:pPr>
      <w:r w:rsidRPr="00FD2CA9">
        <w:rPr>
          <w:rFonts w:hint="eastAsia"/>
          <w:b/>
          <w:lang w:eastAsia="zh-CN"/>
        </w:rPr>
        <w:t>预期结果：</w:t>
      </w:r>
      <w:r>
        <w:rPr>
          <w:rFonts w:hint="eastAsia"/>
          <w:lang w:eastAsia="zh-CN"/>
        </w:rPr>
        <w:t>程序运行正常。</w:t>
      </w:r>
    </w:p>
    <w:p w14:paraId="6348D220" w14:textId="77777777" w:rsidR="003B310E" w:rsidRPr="00FD2CA9" w:rsidRDefault="003B310E" w:rsidP="003B310E">
      <w:pPr>
        <w:ind w:firstLine="482"/>
        <w:rPr>
          <w:b/>
          <w:lang w:eastAsia="zh-CN"/>
        </w:rPr>
      </w:pPr>
      <w:r w:rsidRPr="00FD2CA9">
        <w:rPr>
          <w:rFonts w:hint="eastAsia"/>
          <w:b/>
          <w:lang w:eastAsia="zh-CN"/>
        </w:rPr>
        <w:t>实验结果：</w:t>
      </w:r>
    </w:p>
    <w:p w14:paraId="7BB20770" w14:textId="7756B8A3" w:rsidR="003B310E" w:rsidRPr="008B5D8B" w:rsidRDefault="003B310E" w:rsidP="003B310E">
      <w:pPr>
        <w:rPr>
          <w:lang w:eastAsia="zh-CN"/>
        </w:rPr>
      </w:pPr>
      <w:r w:rsidRPr="003B310E">
        <w:rPr>
          <w:noProof/>
          <w:lang w:eastAsia="zh-CN"/>
        </w:rPr>
        <w:drawing>
          <wp:inline distT="0" distB="0" distL="0" distR="0" wp14:anchorId="54F6402C" wp14:editId="0608B4AD">
            <wp:extent cx="2751058" cy="27510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51058" cy="2751058"/>
                    </a:xfrm>
                    <a:prstGeom prst="rect">
                      <a:avLst/>
                    </a:prstGeom>
                  </pic:spPr>
                </pic:pic>
              </a:graphicData>
            </a:graphic>
          </wp:inline>
        </w:drawing>
      </w:r>
    </w:p>
    <w:p w14:paraId="56286720" w14:textId="77777777" w:rsidR="003B310E" w:rsidRPr="008B5D8B" w:rsidRDefault="003B310E" w:rsidP="008B5D8B">
      <w:pPr>
        <w:rPr>
          <w:lang w:eastAsia="zh-CN"/>
        </w:rPr>
      </w:pPr>
    </w:p>
    <w:p w14:paraId="4DE98191" w14:textId="77777777" w:rsidR="004135DF" w:rsidRPr="004135DF" w:rsidRDefault="004135DF" w:rsidP="004135DF">
      <w:pPr>
        <w:pStyle w:val="2"/>
        <w:spacing w:before="120"/>
      </w:pPr>
      <w:r>
        <w:rPr>
          <w:rFonts w:hint="eastAsia"/>
        </w:rPr>
        <w:lastRenderedPageBreak/>
        <w:t xml:space="preserve">4.3 </w:t>
      </w:r>
      <w:r>
        <w:rPr>
          <w:rFonts w:hint="eastAsia"/>
        </w:rPr>
        <w:t>出错测试</w:t>
      </w:r>
    </w:p>
    <w:p w14:paraId="121C7544" w14:textId="367686EF" w:rsidR="002779D6" w:rsidRDefault="004135DF" w:rsidP="004135DF">
      <w:pPr>
        <w:pStyle w:val="3"/>
        <w:spacing w:before="120"/>
      </w:pPr>
      <w:r>
        <w:rPr>
          <w:rFonts w:hint="eastAsia"/>
        </w:rPr>
        <w:t xml:space="preserve">4.3.1 </w:t>
      </w:r>
      <w:r w:rsidR="00D46FCC">
        <w:rPr>
          <w:rFonts w:hint="eastAsia"/>
        </w:rPr>
        <w:t>随机数个数输入</w:t>
      </w:r>
      <w:r>
        <w:rPr>
          <w:rFonts w:hint="eastAsia"/>
        </w:rPr>
        <w:t>错误</w:t>
      </w:r>
    </w:p>
    <w:p w14:paraId="68CB6028" w14:textId="2CF69B3D"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w:t>
      </w:r>
      <w:r w:rsidR="00D46FCC">
        <w:rPr>
          <w:rFonts w:hint="eastAsia"/>
          <w:lang w:eastAsia="zh-CN"/>
        </w:rPr>
        <w:t>a</w:t>
      </w:r>
    </w:p>
    <w:p w14:paraId="5D34D00C"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4E1E3D51" w14:textId="77777777" w:rsidR="001839FC" w:rsidRDefault="001839FC" w:rsidP="001839FC">
      <w:pPr>
        <w:ind w:firstLine="482"/>
        <w:rPr>
          <w:b/>
          <w:lang w:eastAsia="zh-CN"/>
        </w:rPr>
      </w:pPr>
      <w:r w:rsidRPr="001839FC">
        <w:rPr>
          <w:rFonts w:hint="eastAsia"/>
          <w:b/>
          <w:lang w:eastAsia="zh-CN"/>
        </w:rPr>
        <w:t>实验结果：</w:t>
      </w:r>
    </w:p>
    <w:p w14:paraId="792327E9" w14:textId="4B017B30" w:rsidR="00590C7D" w:rsidRPr="001839FC" w:rsidRDefault="00D46FCC" w:rsidP="001839FC">
      <w:pPr>
        <w:ind w:firstLine="482"/>
        <w:rPr>
          <w:b/>
          <w:lang w:eastAsia="zh-CN"/>
        </w:rPr>
      </w:pPr>
      <w:r w:rsidRPr="00D46FCC">
        <w:rPr>
          <w:b/>
          <w:noProof/>
          <w:lang w:eastAsia="zh-CN"/>
        </w:rPr>
        <w:drawing>
          <wp:inline distT="0" distB="0" distL="0" distR="0" wp14:anchorId="12DFBE7A" wp14:editId="2C9B0039">
            <wp:extent cx="2743438" cy="533446"/>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43438" cy="533446"/>
                    </a:xfrm>
                    <a:prstGeom prst="rect">
                      <a:avLst/>
                    </a:prstGeom>
                  </pic:spPr>
                </pic:pic>
              </a:graphicData>
            </a:graphic>
          </wp:inline>
        </w:drawing>
      </w:r>
    </w:p>
    <w:p w14:paraId="54BF0D87" w14:textId="77777777" w:rsidR="004135DF" w:rsidRDefault="004135DF" w:rsidP="004135DF">
      <w:pPr>
        <w:pStyle w:val="3"/>
        <w:spacing w:before="120"/>
      </w:pPr>
      <w:r>
        <w:rPr>
          <w:rFonts w:hint="eastAsia"/>
        </w:rPr>
        <w:t xml:space="preserve">4.3.2 </w:t>
      </w:r>
      <w:r>
        <w:rPr>
          <w:rFonts w:hint="eastAsia"/>
        </w:rPr>
        <w:t>操作码错误</w:t>
      </w:r>
    </w:p>
    <w:p w14:paraId="4076E5DC"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14:paraId="2C5CFF64"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06BE6A56" w14:textId="77777777" w:rsidR="001839FC" w:rsidRDefault="001839FC" w:rsidP="001839FC">
      <w:pPr>
        <w:ind w:firstLine="482"/>
        <w:rPr>
          <w:b/>
          <w:lang w:eastAsia="zh-CN"/>
        </w:rPr>
      </w:pPr>
      <w:r w:rsidRPr="001839FC">
        <w:rPr>
          <w:rFonts w:hint="eastAsia"/>
          <w:b/>
          <w:lang w:eastAsia="zh-CN"/>
        </w:rPr>
        <w:t>实验结果：</w:t>
      </w:r>
    </w:p>
    <w:p w14:paraId="520211E6" w14:textId="782D688B" w:rsidR="00590C7D" w:rsidRPr="001839FC" w:rsidRDefault="00D46FCC" w:rsidP="001839FC">
      <w:pPr>
        <w:ind w:firstLine="482"/>
        <w:rPr>
          <w:b/>
          <w:lang w:eastAsia="zh-CN"/>
        </w:rPr>
      </w:pPr>
      <w:r w:rsidRPr="00D46FCC">
        <w:rPr>
          <w:b/>
          <w:noProof/>
          <w:lang w:eastAsia="zh-CN"/>
        </w:rPr>
        <w:drawing>
          <wp:inline distT="0" distB="0" distL="0" distR="0" wp14:anchorId="01109C7A" wp14:editId="754FB116">
            <wp:extent cx="2209992" cy="60965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09992" cy="609653"/>
                    </a:xfrm>
                    <a:prstGeom prst="rect">
                      <a:avLst/>
                    </a:prstGeom>
                  </pic:spPr>
                </pic:pic>
              </a:graphicData>
            </a:graphic>
          </wp:inline>
        </w:drawing>
      </w:r>
    </w:p>
    <w:p w14:paraId="37680033" w14:textId="77777777" w:rsidR="00967C27" w:rsidRPr="00ED4D76" w:rsidRDefault="00967C27" w:rsidP="00FD3194">
      <w:pPr>
        <w:pStyle w:val="afff5"/>
        <w:ind w:firstLine="420"/>
        <w:rPr>
          <w:lang w:eastAsia="zh-CN"/>
        </w:rPr>
      </w:pPr>
    </w:p>
    <w:sectPr w:rsidR="00967C27" w:rsidRPr="00ED4D76" w:rsidSect="00FD3194">
      <w:footerReference w:type="default" r:id="rId53"/>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70C67" w14:textId="77777777" w:rsidR="00287B4F" w:rsidRDefault="00287B4F" w:rsidP="001D0743">
      <w:r>
        <w:separator/>
      </w:r>
    </w:p>
    <w:p w14:paraId="6443A9E7" w14:textId="77777777" w:rsidR="00287B4F" w:rsidRDefault="00287B4F" w:rsidP="001D0743"/>
    <w:p w14:paraId="12D9DEA2" w14:textId="77777777" w:rsidR="00287B4F" w:rsidRDefault="00287B4F" w:rsidP="001D0743"/>
    <w:p w14:paraId="4B3EACEA" w14:textId="77777777" w:rsidR="00287B4F" w:rsidRDefault="00287B4F" w:rsidP="001D0743"/>
    <w:p w14:paraId="3E7C7276" w14:textId="77777777" w:rsidR="00287B4F" w:rsidRDefault="00287B4F" w:rsidP="001D0743"/>
    <w:p w14:paraId="473FF075" w14:textId="77777777" w:rsidR="00287B4F" w:rsidRDefault="00287B4F" w:rsidP="001D0743"/>
  </w:endnote>
  <w:endnote w:type="continuationSeparator" w:id="0">
    <w:p w14:paraId="2F045545" w14:textId="77777777" w:rsidR="00287B4F" w:rsidRDefault="00287B4F" w:rsidP="001D0743">
      <w:r>
        <w:continuationSeparator/>
      </w:r>
    </w:p>
    <w:p w14:paraId="5447FB20" w14:textId="77777777" w:rsidR="00287B4F" w:rsidRDefault="00287B4F" w:rsidP="001D0743"/>
    <w:p w14:paraId="6879EA44" w14:textId="77777777" w:rsidR="00287B4F" w:rsidRDefault="00287B4F" w:rsidP="001D0743"/>
    <w:p w14:paraId="281D2545" w14:textId="77777777" w:rsidR="00287B4F" w:rsidRDefault="00287B4F" w:rsidP="001D0743"/>
    <w:p w14:paraId="012B977F" w14:textId="77777777" w:rsidR="00287B4F" w:rsidRDefault="00287B4F" w:rsidP="001D0743"/>
    <w:p w14:paraId="005F84EF" w14:textId="77777777" w:rsidR="00287B4F" w:rsidRDefault="00287B4F"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0F08" w14:textId="77777777" w:rsidR="002644C8" w:rsidRPr="00F57004" w:rsidRDefault="002644C8" w:rsidP="001D0743">
    <w:pPr>
      <w:pStyle w:val="a4"/>
      <w:ind w:firstLine="360"/>
    </w:pPr>
    <w:r w:rsidRPr="00F57004">
      <w:t xml:space="preserve">- </w:t>
    </w:r>
    <w:r>
      <w:fldChar w:fldCharType="begin"/>
    </w:r>
    <w:r>
      <w:instrText xml:space="preserve"> PAGE </w:instrText>
    </w:r>
    <w:r>
      <w:fldChar w:fldCharType="separate"/>
    </w:r>
    <w:r w:rsidR="00E51255">
      <w:rPr>
        <w:noProof/>
      </w:rPr>
      <w:t>2</w:t>
    </w:r>
    <w:r>
      <w:rPr>
        <w:noProof/>
      </w:rPr>
      <w:fldChar w:fldCharType="end"/>
    </w:r>
    <w:r w:rsidRPr="00F57004">
      <w:t xml:space="preserve"> -</w:t>
    </w:r>
  </w:p>
  <w:p w14:paraId="75A77AA6"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BC6D"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5622"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4617245B" w14:textId="77777777" w:rsidR="002644C8" w:rsidRDefault="0000000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00DA8669" w14:textId="77777777" w:rsidR="002644C8" w:rsidRPr="00E0298B" w:rsidRDefault="002644C8" w:rsidP="001D0743">
    <w:pPr>
      <w:pStyle w:val="a4"/>
      <w:ind w:firstLine="360"/>
    </w:pPr>
  </w:p>
  <w:p w14:paraId="5A632B55"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5D558" w14:textId="77777777" w:rsidR="00287B4F" w:rsidRDefault="00287B4F" w:rsidP="001D0743">
      <w:r>
        <w:separator/>
      </w:r>
    </w:p>
    <w:p w14:paraId="4A36675C" w14:textId="77777777" w:rsidR="00287B4F" w:rsidRDefault="00287B4F" w:rsidP="001D0743"/>
    <w:p w14:paraId="24281ED2" w14:textId="77777777" w:rsidR="00287B4F" w:rsidRDefault="00287B4F" w:rsidP="001D0743"/>
    <w:p w14:paraId="3233356F" w14:textId="77777777" w:rsidR="00287B4F" w:rsidRDefault="00287B4F" w:rsidP="001D0743"/>
    <w:p w14:paraId="7195A050" w14:textId="77777777" w:rsidR="00287B4F" w:rsidRDefault="00287B4F" w:rsidP="001D0743"/>
    <w:p w14:paraId="143417B9" w14:textId="77777777" w:rsidR="00287B4F" w:rsidRDefault="00287B4F" w:rsidP="001D0743"/>
  </w:footnote>
  <w:footnote w:type="continuationSeparator" w:id="0">
    <w:p w14:paraId="75BEFF39" w14:textId="77777777" w:rsidR="00287B4F" w:rsidRDefault="00287B4F" w:rsidP="001D0743">
      <w:r>
        <w:continuationSeparator/>
      </w:r>
    </w:p>
    <w:p w14:paraId="3B5228D1" w14:textId="77777777" w:rsidR="00287B4F" w:rsidRDefault="00287B4F" w:rsidP="001D0743"/>
    <w:p w14:paraId="59F49E2F" w14:textId="77777777" w:rsidR="00287B4F" w:rsidRDefault="00287B4F" w:rsidP="001D0743"/>
    <w:p w14:paraId="18655D20" w14:textId="77777777" w:rsidR="00287B4F" w:rsidRDefault="00287B4F" w:rsidP="001D0743"/>
    <w:p w14:paraId="03B24542" w14:textId="77777777" w:rsidR="00287B4F" w:rsidRDefault="00287B4F" w:rsidP="001D0743"/>
    <w:p w14:paraId="6917A408" w14:textId="77777777" w:rsidR="00287B4F" w:rsidRDefault="00287B4F"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33E4"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D08C2"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1152"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209562600">
    <w:abstractNumId w:val="8"/>
  </w:num>
  <w:num w:numId="2" w16cid:durableId="1873422344">
    <w:abstractNumId w:val="14"/>
  </w:num>
  <w:num w:numId="3" w16cid:durableId="168906519">
    <w:abstractNumId w:val="17"/>
  </w:num>
  <w:num w:numId="4" w16cid:durableId="1614825500">
    <w:abstractNumId w:val="13"/>
  </w:num>
  <w:num w:numId="5" w16cid:durableId="518931050">
    <w:abstractNumId w:val="18"/>
  </w:num>
  <w:num w:numId="6" w16cid:durableId="1751804250">
    <w:abstractNumId w:val="1"/>
  </w:num>
  <w:num w:numId="7" w16cid:durableId="190651276">
    <w:abstractNumId w:val="4"/>
  </w:num>
  <w:num w:numId="8" w16cid:durableId="1336494972">
    <w:abstractNumId w:val="10"/>
  </w:num>
  <w:num w:numId="9" w16cid:durableId="1294754470">
    <w:abstractNumId w:val="16"/>
  </w:num>
  <w:num w:numId="10" w16cid:durableId="2056003326">
    <w:abstractNumId w:val="3"/>
  </w:num>
  <w:num w:numId="11" w16cid:durableId="1767073708">
    <w:abstractNumId w:val="6"/>
  </w:num>
  <w:num w:numId="12" w16cid:durableId="5448956">
    <w:abstractNumId w:val="9"/>
  </w:num>
  <w:num w:numId="13" w16cid:durableId="117376195">
    <w:abstractNumId w:val="7"/>
  </w:num>
  <w:num w:numId="14" w16cid:durableId="1571623042">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57708809">
    <w:abstractNumId w:val="7"/>
  </w:num>
  <w:num w:numId="16" w16cid:durableId="1323702758">
    <w:abstractNumId w:val="7"/>
  </w:num>
  <w:num w:numId="17" w16cid:durableId="17627987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880253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4446779">
    <w:abstractNumId w:val="5"/>
  </w:num>
  <w:num w:numId="20" w16cid:durableId="392705584">
    <w:abstractNumId w:val="11"/>
  </w:num>
  <w:num w:numId="21" w16cid:durableId="1320502023">
    <w:abstractNumId w:val="2"/>
  </w:num>
  <w:num w:numId="22" w16cid:durableId="599721669">
    <w:abstractNumId w:val="0"/>
  </w:num>
  <w:num w:numId="23" w16cid:durableId="542713405">
    <w:abstractNumId w:val="12"/>
  </w:num>
  <w:num w:numId="24" w16cid:durableId="12679290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17F72"/>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1BAD"/>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E54"/>
    <w:rsid w:val="00201F24"/>
    <w:rsid w:val="00211C5A"/>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87B4F"/>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1E3C"/>
    <w:rsid w:val="00303F84"/>
    <w:rsid w:val="00305A72"/>
    <w:rsid w:val="003118CA"/>
    <w:rsid w:val="0031637C"/>
    <w:rsid w:val="0032695B"/>
    <w:rsid w:val="003278EB"/>
    <w:rsid w:val="00330450"/>
    <w:rsid w:val="0033204B"/>
    <w:rsid w:val="00340EB1"/>
    <w:rsid w:val="00343B63"/>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10E"/>
    <w:rsid w:val="003B33CF"/>
    <w:rsid w:val="003C1531"/>
    <w:rsid w:val="003C28CB"/>
    <w:rsid w:val="003C3F8B"/>
    <w:rsid w:val="003C4923"/>
    <w:rsid w:val="003C73C6"/>
    <w:rsid w:val="003D19E0"/>
    <w:rsid w:val="003D2BD5"/>
    <w:rsid w:val="003D6436"/>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6A52"/>
    <w:rsid w:val="006E7DB9"/>
    <w:rsid w:val="006F0B14"/>
    <w:rsid w:val="006F1CF2"/>
    <w:rsid w:val="006F307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1BC2"/>
    <w:rsid w:val="007F22F8"/>
    <w:rsid w:val="007F4988"/>
    <w:rsid w:val="007F76FE"/>
    <w:rsid w:val="00800E3B"/>
    <w:rsid w:val="008013B9"/>
    <w:rsid w:val="00807108"/>
    <w:rsid w:val="00811980"/>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1D75"/>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3D4C"/>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B552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3D90"/>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5F20"/>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46FCC"/>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D6605"/>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4E1F"/>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A1239"/>
    <w:rsid w:val="00EA3F92"/>
    <w:rsid w:val="00EB0FAA"/>
    <w:rsid w:val="00EB2B9A"/>
    <w:rsid w:val="00EB6B8D"/>
    <w:rsid w:val="00EB74C7"/>
    <w:rsid w:val="00EB76E6"/>
    <w:rsid w:val="00EC1ED9"/>
    <w:rsid w:val="00EC262E"/>
    <w:rsid w:val="00EC2BAD"/>
    <w:rsid w:val="00EC2C95"/>
    <w:rsid w:val="00EC3E77"/>
    <w:rsid w:val="00EC5E18"/>
    <w:rsid w:val="00EC6B29"/>
    <w:rsid w:val="00EC7AC8"/>
    <w:rsid w:val="00ED378D"/>
    <w:rsid w:val="00ED4D76"/>
    <w:rsid w:val="00EE2B3E"/>
    <w:rsid w:val="00EE347B"/>
    <w:rsid w:val="00EE393C"/>
    <w:rsid w:val="00EE55E3"/>
    <w:rsid w:val="00EE653E"/>
    <w:rsid w:val="00EF28CC"/>
    <w:rsid w:val="00EF32B4"/>
    <w:rsid w:val="00F04A52"/>
    <w:rsid w:val="00F1712D"/>
    <w:rsid w:val="00F225D6"/>
    <w:rsid w:val="00F2462A"/>
    <w:rsid w:val="00F26D9D"/>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99B44D"/>
  <w15:docId w15:val="{2002A752-342F-494D-839A-2973DD90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header" Target="header1.xm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459</TotalTime>
  <Pages>19</Pages>
  <Words>1522</Words>
  <Characters>8678</Characters>
  <Application>Microsoft Office Word</Application>
  <DocSecurity>0</DocSecurity>
  <Lines>72</Lines>
  <Paragraphs>20</Paragraphs>
  <ScaleCrop>false</ScaleCrop>
  <Company>中国石油大学</Company>
  <LinksUpToDate>false</LinksUpToDate>
  <CharactersWithSpaces>10180</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何 慧琳</cp:lastModifiedBy>
  <cp:revision>24</cp:revision>
  <cp:lastPrinted>2008-07-17T03:36:00Z</cp:lastPrinted>
  <dcterms:created xsi:type="dcterms:W3CDTF">2017-10-13T02:08:00Z</dcterms:created>
  <dcterms:modified xsi:type="dcterms:W3CDTF">2022-12-11T12:40:00Z</dcterms:modified>
</cp:coreProperties>
</file>